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203449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pPr w:leftFromText="141" w:rightFromText="141" w:horzAnchor="margin" w:tblpY="630"/>
            <w:tblW w:w="5000" w:type="pct"/>
            <w:tblLook w:val="04A0" w:firstRow="1" w:lastRow="0" w:firstColumn="1" w:lastColumn="0" w:noHBand="0" w:noVBand="1"/>
          </w:tblPr>
          <w:tblGrid>
            <w:gridCol w:w="9072"/>
          </w:tblGrid>
          <w:tr w:rsidR="00F4413A" w:rsidTr="007838BE">
            <w:trPr>
              <w:trHeight w:val="3837"/>
            </w:trPr>
            <w:tc>
              <w:tcPr>
                <w:tcW w:w="5000" w:type="pct"/>
              </w:tcPr>
              <w:p w:rsidR="007838BE" w:rsidRDefault="007838BE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4413A" w:rsidRDefault="001778C3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9264" behindDoc="1" locked="0" layoutInCell="1" allowOverlap="1" wp14:anchorId="6740F407" wp14:editId="41DEA9C8">
                      <wp:simplePos x="0" y="0"/>
                      <wp:positionH relativeFrom="column">
                        <wp:posOffset>1900554</wp:posOffset>
                      </wp:positionH>
                      <wp:positionV relativeFrom="paragraph">
                        <wp:posOffset>289560</wp:posOffset>
                      </wp:positionV>
                      <wp:extent cx="2071931" cy="1295400"/>
                      <wp:effectExtent l="0" t="0" r="5080" b="0"/>
                      <wp:wrapNone/>
                      <wp:docPr id="3" name="Image 3" descr="C:\Users\Thomas\EPSI\Etude Systémique\Logo_EPSI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Thomas\EPSI\Etude Systémique\Logo_EPSI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80828" cy="13009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F4413A" w:rsidTr="007838BE">
            <w:trPr>
              <w:trHeight w:val="1440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52"/>
                  <w:szCs w:val="44"/>
                </w:rPr>
                <w:alias w:val="Titre"/>
                <w:id w:val="15524250"/>
                <w:placeholder>
                  <w:docPart w:val="65B9F53FF67E45629B7FE612610F67D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13A" w:rsidRPr="00C10849" w:rsidRDefault="008C1108" w:rsidP="008C1108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44"/>
                      </w:rPr>
                      <w:t>Fiche de compétences</w:t>
                    </w:r>
                  </w:p>
                </w:tc>
              </w:sdtContent>
            </w:sdt>
          </w:tr>
          <w:tr w:rsidR="00F4413A" w:rsidTr="007838BE">
            <w:trPr>
              <w:trHeight w:val="720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4413A" w:rsidRDefault="00C10849" w:rsidP="007838BE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C10849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Marianne et les 5 Fantastiques</w:t>
                </w:r>
              </w:p>
            </w:tc>
          </w:tr>
          <w:tr w:rsidR="00F4413A" w:rsidTr="007838BE">
            <w:trPr>
              <w:trHeight w:val="492"/>
            </w:trPr>
            <w:tc>
              <w:tcPr>
                <w:tcW w:w="5000" w:type="pct"/>
                <w:vAlign w:val="center"/>
              </w:tcPr>
              <w:p w:rsidR="00F4413A" w:rsidRDefault="00F4413A" w:rsidP="007838BE">
                <w:pPr>
                  <w:pStyle w:val="Sansinterligne"/>
                  <w:jc w:val="center"/>
                </w:pPr>
              </w:p>
            </w:tc>
          </w:tr>
          <w:tr w:rsidR="00F4413A" w:rsidTr="007838BE">
            <w:trPr>
              <w:trHeight w:val="2682"/>
            </w:trPr>
            <w:sdt>
              <w:sdtPr>
                <w:rPr>
                  <w:sz w:val="32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F4413A" w:rsidRDefault="008C1108" w:rsidP="00D25020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 w:rsidRPr="00991269">
                      <w:rPr>
                        <w:sz w:val="32"/>
                      </w:rPr>
                      <w:t>Mlle. DEMOULIN Marianne                                                                        Mlle. STALTER Marianne                                                                                                                                                                 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M. JAGOURY Matthieu                                                                                  M. DESZCZ Sébastien                                                                                    M. MAURICE Rémy                                                                                        M. DEBAS Thomas</w:t>
                    </w:r>
                  </w:p>
                </w:tc>
              </w:sdtContent>
            </w:sdt>
          </w:tr>
          <w:tr w:rsidR="00F4413A" w:rsidTr="007838BE">
            <w:trPr>
              <w:trHeight w:val="360"/>
            </w:trPr>
            <w:tc>
              <w:tcPr>
                <w:tcW w:w="5000" w:type="pct"/>
                <w:vAlign w:val="center"/>
              </w:tcPr>
              <w:p w:rsidR="00E903A0" w:rsidRDefault="00E903A0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F4413A" w:rsidRDefault="005E75AB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Années 2013-2014</w:t>
                </w:r>
              </w:p>
              <w:p w:rsidR="001778C3" w:rsidRDefault="001778C3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B3 Initial</w:t>
                </w:r>
              </w:p>
            </w:tc>
          </w:tr>
        </w:tbl>
        <w:p w:rsidR="00F4413A" w:rsidRDefault="00F4413A"/>
        <w:p w:rsidR="00F4413A" w:rsidRDefault="00F4413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72"/>
          </w:tblGrid>
          <w:tr w:rsidR="00F4413A">
            <w:tc>
              <w:tcPr>
                <w:tcW w:w="5000" w:type="pct"/>
              </w:tcPr>
              <w:p w:rsidR="00F4413A" w:rsidRDefault="00F4413A">
                <w:pPr>
                  <w:pStyle w:val="Sansinterligne"/>
                </w:pPr>
              </w:p>
            </w:tc>
          </w:tr>
        </w:tbl>
        <w:p w:rsidR="00F4413A" w:rsidRDefault="00F4413A"/>
        <w:p w:rsidR="00F4413A" w:rsidRDefault="00F4413A">
          <w:r>
            <w:br w:type="page"/>
          </w:r>
        </w:p>
      </w:sdtContent>
    </w:sdt>
    <w:p w:rsidR="00AF7177" w:rsidRPr="00D25020" w:rsidRDefault="008C1108" w:rsidP="00966D01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 xml:space="preserve">Marianne </w:t>
      </w:r>
      <w:r w:rsidR="00E63A00">
        <w:rPr>
          <w:b/>
          <w:sz w:val="44"/>
          <w:u w:val="single"/>
        </w:rPr>
        <w:t>DEMOULIN</w:t>
      </w:r>
    </w:p>
    <w:p w:rsidR="00B64EFA" w:rsidRDefault="00B64EFA" w:rsidP="00AE07DE"/>
    <w:p w:rsidR="00D25020" w:rsidRDefault="00D25020" w:rsidP="00876665">
      <w:pPr>
        <w:pStyle w:val="En-tte"/>
        <w:rPr>
          <w:b/>
          <w:sz w:val="32"/>
          <w:u w:val="single"/>
        </w:rPr>
      </w:pPr>
      <w:r w:rsidRPr="00D25020">
        <w:rPr>
          <w:b/>
          <w:sz w:val="28"/>
          <w:u w:val="single"/>
        </w:rPr>
        <w:t xml:space="preserve">I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 w:rsidR="00876665">
        <w:rPr>
          <w:b/>
          <w:sz w:val="32"/>
          <w:u w:val="single"/>
        </w:rPr>
        <w:t>Langages</w:t>
      </w:r>
    </w:p>
    <w:p w:rsidR="00876665" w:rsidRDefault="00876665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60"/>
        <w:gridCol w:w="2359"/>
        <w:gridCol w:w="2359"/>
        <w:gridCol w:w="2359"/>
      </w:tblGrid>
      <w:tr w:rsidR="00876665" w:rsidTr="00876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50" w:type="pct"/>
            <w:noWrap/>
          </w:tcPr>
          <w:p w:rsidR="00876665" w:rsidRDefault="00876665"/>
        </w:tc>
        <w:tc>
          <w:tcPr>
            <w:tcW w:w="1250" w:type="pct"/>
          </w:tcPr>
          <w:p w:rsidR="00876665" w:rsidRDefault="00876665">
            <w:r>
              <w:t>Savoir</w:t>
            </w:r>
          </w:p>
        </w:tc>
        <w:tc>
          <w:tcPr>
            <w:tcW w:w="1250" w:type="pct"/>
          </w:tcPr>
          <w:p w:rsidR="00876665" w:rsidRDefault="00876665">
            <w:r>
              <w:t>Savoir faire</w:t>
            </w:r>
          </w:p>
        </w:tc>
        <w:tc>
          <w:tcPr>
            <w:tcW w:w="1250" w:type="pct"/>
          </w:tcPr>
          <w:p w:rsidR="00876665" w:rsidRDefault="00876665" w:rsidP="00876665">
            <w:r>
              <w:t>Faire savoir</w:t>
            </w:r>
          </w:p>
        </w:tc>
      </w:tr>
      <w:tr w:rsidR="00876665" w:rsidTr="00876665">
        <w:trPr>
          <w:trHeight w:val="451"/>
        </w:trPr>
        <w:tc>
          <w:tcPr>
            <w:tcW w:w="1250" w:type="pct"/>
            <w:noWrap/>
          </w:tcPr>
          <w:p w:rsidR="00876665" w:rsidRDefault="00876665">
            <w:r>
              <w:t>C</w:t>
            </w:r>
          </w:p>
        </w:tc>
        <w:tc>
          <w:tcPr>
            <w:tcW w:w="1250" w:type="pct"/>
          </w:tcPr>
          <w:p w:rsidR="00876665" w:rsidRDefault="00876665">
            <w:pPr>
              <w:pStyle w:val="DecimalAligned"/>
            </w:pPr>
          </w:p>
        </w:tc>
        <w:tc>
          <w:tcPr>
            <w:tcW w:w="1250" w:type="pct"/>
          </w:tcPr>
          <w:p w:rsidR="00876665" w:rsidRDefault="00876665">
            <w:pPr>
              <w:pStyle w:val="DecimalAligned"/>
            </w:pPr>
          </w:p>
        </w:tc>
        <w:tc>
          <w:tcPr>
            <w:tcW w:w="1250" w:type="pct"/>
          </w:tcPr>
          <w:p w:rsidR="00876665" w:rsidRDefault="00876665">
            <w:pPr>
              <w:pStyle w:val="DecimalAligned"/>
            </w:pPr>
          </w:p>
        </w:tc>
      </w:tr>
      <w:tr w:rsidR="00876665" w:rsidTr="00876665">
        <w:trPr>
          <w:trHeight w:val="417"/>
        </w:trPr>
        <w:tc>
          <w:tcPr>
            <w:tcW w:w="1250" w:type="pct"/>
            <w:noWrap/>
          </w:tcPr>
          <w:p w:rsidR="00876665" w:rsidRDefault="00876665">
            <w:r>
              <w:t>C++</w:t>
            </w:r>
          </w:p>
        </w:tc>
        <w:tc>
          <w:tcPr>
            <w:tcW w:w="1250" w:type="pct"/>
          </w:tcPr>
          <w:p w:rsidR="00876665" w:rsidRDefault="00876665">
            <w:pPr>
              <w:pStyle w:val="DecimalAligned"/>
            </w:pPr>
          </w:p>
        </w:tc>
        <w:tc>
          <w:tcPr>
            <w:tcW w:w="1250" w:type="pct"/>
          </w:tcPr>
          <w:p w:rsidR="00876665" w:rsidRDefault="00876665">
            <w:pPr>
              <w:pStyle w:val="DecimalAligned"/>
            </w:pPr>
          </w:p>
        </w:tc>
        <w:tc>
          <w:tcPr>
            <w:tcW w:w="1250" w:type="pct"/>
          </w:tcPr>
          <w:p w:rsidR="00876665" w:rsidRDefault="00876665">
            <w:pPr>
              <w:pStyle w:val="DecimalAligned"/>
            </w:pPr>
          </w:p>
        </w:tc>
      </w:tr>
      <w:tr w:rsidR="00876665" w:rsidTr="00876665">
        <w:trPr>
          <w:trHeight w:val="451"/>
        </w:trPr>
        <w:tc>
          <w:tcPr>
            <w:tcW w:w="1250" w:type="pct"/>
            <w:noWrap/>
          </w:tcPr>
          <w:p w:rsidR="00876665" w:rsidRDefault="00876665">
            <w:r>
              <w:t xml:space="preserve">C# </w:t>
            </w:r>
          </w:p>
        </w:tc>
        <w:tc>
          <w:tcPr>
            <w:tcW w:w="1250" w:type="pct"/>
          </w:tcPr>
          <w:p w:rsidR="00876665" w:rsidRDefault="00876665">
            <w:pPr>
              <w:pStyle w:val="DecimalAligned"/>
            </w:pPr>
          </w:p>
        </w:tc>
        <w:tc>
          <w:tcPr>
            <w:tcW w:w="1250" w:type="pct"/>
          </w:tcPr>
          <w:p w:rsidR="00876665" w:rsidRDefault="00876665">
            <w:pPr>
              <w:pStyle w:val="DecimalAligned"/>
            </w:pPr>
          </w:p>
        </w:tc>
        <w:tc>
          <w:tcPr>
            <w:tcW w:w="1250" w:type="pct"/>
          </w:tcPr>
          <w:p w:rsidR="00876665" w:rsidRDefault="00876665">
            <w:pPr>
              <w:pStyle w:val="DecimalAligned"/>
            </w:pPr>
          </w:p>
        </w:tc>
      </w:tr>
      <w:tr w:rsidR="00876665" w:rsidTr="00876665">
        <w:trPr>
          <w:trHeight w:val="417"/>
        </w:trPr>
        <w:tc>
          <w:tcPr>
            <w:tcW w:w="1250" w:type="pct"/>
            <w:noWrap/>
          </w:tcPr>
          <w:p w:rsidR="00876665" w:rsidRDefault="00876665">
            <w:r>
              <w:t>Java</w:t>
            </w:r>
          </w:p>
        </w:tc>
        <w:tc>
          <w:tcPr>
            <w:tcW w:w="1250" w:type="pct"/>
          </w:tcPr>
          <w:p w:rsidR="00876665" w:rsidRDefault="00876665">
            <w:pPr>
              <w:pStyle w:val="DecimalAligned"/>
            </w:pPr>
          </w:p>
        </w:tc>
        <w:tc>
          <w:tcPr>
            <w:tcW w:w="1250" w:type="pct"/>
          </w:tcPr>
          <w:p w:rsidR="00876665" w:rsidRDefault="00876665">
            <w:pPr>
              <w:pStyle w:val="DecimalAligned"/>
            </w:pPr>
          </w:p>
        </w:tc>
        <w:tc>
          <w:tcPr>
            <w:tcW w:w="1250" w:type="pct"/>
          </w:tcPr>
          <w:p w:rsidR="00876665" w:rsidRDefault="00876665">
            <w:pPr>
              <w:pStyle w:val="DecimalAligned"/>
            </w:pPr>
          </w:p>
        </w:tc>
      </w:tr>
      <w:tr w:rsidR="00876665" w:rsidTr="00876665">
        <w:trPr>
          <w:trHeight w:val="451"/>
        </w:trPr>
        <w:tc>
          <w:tcPr>
            <w:tcW w:w="1250" w:type="pct"/>
            <w:noWrap/>
          </w:tcPr>
          <w:p w:rsidR="00876665" w:rsidRDefault="00876665">
            <w:r>
              <w:t>Delphi</w:t>
            </w:r>
          </w:p>
        </w:tc>
        <w:tc>
          <w:tcPr>
            <w:tcW w:w="1250" w:type="pct"/>
          </w:tcPr>
          <w:p w:rsidR="00876665" w:rsidRDefault="00876665">
            <w:pPr>
              <w:pStyle w:val="DecimalAligned"/>
            </w:pPr>
          </w:p>
        </w:tc>
        <w:tc>
          <w:tcPr>
            <w:tcW w:w="1250" w:type="pct"/>
          </w:tcPr>
          <w:p w:rsidR="00876665" w:rsidRDefault="00876665">
            <w:pPr>
              <w:pStyle w:val="DecimalAligned"/>
            </w:pPr>
          </w:p>
        </w:tc>
        <w:tc>
          <w:tcPr>
            <w:tcW w:w="1250" w:type="pct"/>
          </w:tcPr>
          <w:p w:rsidR="00876665" w:rsidRDefault="00876665">
            <w:pPr>
              <w:pStyle w:val="DecimalAligned"/>
            </w:pPr>
          </w:p>
        </w:tc>
      </w:tr>
      <w:tr w:rsidR="00876665" w:rsidTr="00876665">
        <w:trPr>
          <w:trHeight w:val="451"/>
        </w:trPr>
        <w:tc>
          <w:tcPr>
            <w:tcW w:w="1250" w:type="pct"/>
            <w:noWrap/>
          </w:tcPr>
          <w:p w:rsidR="00876665" w:rsidRDefault="00876665">
            <w:proofErr w:type="spellStart"/>
            <w:r>
              <w:t>xHTML</w:t>
            </w:r>
            <w:proofErr w:type="spellEnd"/>
          </w:p>
        </w:tc>
        <w:tc>
          <w:tcPr>
            <w:tcW w:w="1250" w:type="pct"/>
          </w:tcPr>
          <w:p w:rsidR="00876665" w:rsidRDefault="00AB3881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876665" w:rsidRDefault="00AB3881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876665" w:rsidRDefault="00876665">
            <w:pPr>
              <w:pStyle w:val="DecimalAligned"/>
            </w:pPr>
          </w:p>
        </w:tc>
      </w:tr>
      <w:tr w:rsidR="00876665" w:rsidTr="00876665">
        <w:trPr>
          <w:trHeight w:val="417"/>
        </w:trPr>
        <w:tc>
          <w:tcPr>
            <w:tcW w:w="1250" w:type="pct"/>
            <w:noWrap/>
          </w:tcPr>
          <w:p w:rsidR="00876665" w:rsidRDefault="00876665">
            <w:r>
              <w:t>PHP</w:t>
            </w:r>
          </w:p>
        </w:tc>
        <w:tc>
          <w:tcPr>
            <w:tcW w:w="1250" w:type="pct"/>
          </w:tcPr>
          <w:p w:rsidR="00876665" w:rsidRDefault="00AB3881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876665" w:rsidRDefault="00AB3881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876665" w:rsidRDefault="00876665">
            <w:pPr>
              <w:pStyle w:val="DecimalAligned"/>
            </w:pPr>
          </w:p>
        </w:tc>
      </w:tr>
      <w:tr w:rsidR="00876665" w:rsidTr="00876665">
        <w:trPr>
          <w:trHeight w:val="451"/>
        </w:trPr>
        <w:tc>
          <w:tcPr>
            <w:tcW w:w="1250" w:type="pct"/>
            <w:noWrap/>
          </w:tcPr>
          <w:p w:rsidR="00876665" w:rsidRDefault="00876665">
            <w:r>
              <w:t>MySQL</w:t>
            </w:r>
          </w:p>
        </w:tc>
        <w:tc>
          <w:tcPr>
            <w:tcW w:w="1250" w:type="pct"/>
          </w:tcPr>
          <w:p w:rsidR="00876665" w:rsidRDefault="00AB3881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876665" w:rsidRDefault="00AB3881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876665" w:rsidRDefault="00876665">
            <w:pPr>
              <w:pStyle w:val="DecimalAligned"/>
            </w:pPr>
          </w:p>
        </w:tc>
      </w:tr>
      <w:tr w:rsidR="00876665" w:rsidTr="00876665">
        <w:trPr>
          <w:trHeight w:val="417"/>
        </w:trPr>
        <w:tc>
          <w:tcPr>
            <w:tcW w:w="1250" w:type="pct"/>
            <w:noWrap/>
          </w:tcPr>
          <w:p w:rsidR="00876665" w:rsidRDefault="00876665">
            <w:proofErr w:type="spellStart"/>
            <w:r>
              <w:t>Javascript</w:t>
            </w:r>
            <w:proofErr w:type="spellEnd"/>
          </w:p>
          <w:p w:rsidR="007478C9" w:rsidRDefault="007478C9"/>
        </w:tc>
        <w:tc>
          <w:tcPr>
            <w:tcW w:w="1250" w:type="pct"/>
          </w:tcPr>
          <w:p w:rsidR="00876665" w:rsidRDefault="00876665">
            <w:pPr>
              <w:pStyle w:val="DecimalAligned"/>
            </w:pPr>
          </w:p>
        </w:tc>
        <w:tc>
          <w:tcPr>
            <w:tcW w:w="1250" w:type="pct"/>
          </w:tcPr>
          <w:p w:rsidR="00876665" w:rsidRDefault="00AB3881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876665" w:rsidRDefault="00876665">
            <w:pPr>
              <w:pStyle w:val="DecimalAligned"/>
            </w:pPr>
          </w:p>
        </w:tc>
      </w:tr>
      <w:tr w:rsidR="00CC4EDE" w:rsidTr="00876665">
        <w:trPr>
          <w:trHeight w:val="417"/>
        </w:trPr>
        <w:tc>
          <w:tcPr>
            <w:tcW w:w="1250" w:type="pct"/>
            <w:noWrap/>
          </w:tcPr>
          <w:p w:rsidR="00CC4EDE" w:rsidRDefault="00AB3881">
            <w:r>
              <w:t>VB.net</w:t>
            </w:r>
          </w:p>
        </w:tc>
        <w:tc>
          <w:tcPr>
            <w:tcW w:w="1250" w:type="pct"/>
          </w:tcPr>
          <w:p w:rsidR="00CC4EDE" w:rsidRDefault="00AB3881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>
            <w:pPr>
              <w:pStyle w:val="DecimalAligned"/>
            </w:pPr>
          </w:p>
        </w:tc>
      </w:tr>
      <w:tr w:rsidR="00AB3881" w:rsidTr="00876665">
        <w:trPr>
          <w:trHeight w:val="417"/>
        </w:trPr>
        <w:tc>
          <w:tcPr>
            <w:tcW w:w="1250" w:type="pct"/>
            <w:noWrap/>
          </w:tcPr>
          <w:p w:rsidR="00AB3881" w:rsidRDefault="00AB3881">
            <w:proofErr w:type="spellStart"/>
            <w:r>
              <w:t>Powershell</w:t>
            </w:r>
            <w:proofErr w:type="spellEnd"/>
          </w:p>
        </w:tc>
        <w:tc>
          <w:tcPr>
            <w:tcW w:w="1250" w:type="pct"/>
          </w:tcPr>
          <w:p w:rsidR="00AB3881" w:rsidRDefault="00AB3881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AB3881" w:rsidRDefault="00AB3881">
            <w:pPr>
              <w:pStyle w:val="DecimalAligned"/>
            </w:pPr>
          </w:p>
        </w:tc>
        <w:tc>
          <w:tcPr>
            <w:tcW w:w="1250" w:type="pct"/>
          </w:tcPr>
          <w:p w:rsidR="00AB3881" w:rsidRDefault="00AB3881">
            <w:pPr>
              <w:pStyle w:val="DecimalAligned"/>
            </w:pPr>
          </w:p>
        </w:tc>
      </w:tr>
      <w:tr w:rsidR="00876665" w:rsidTr="0087666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50" w:type="pct"/>
            <w:noWrap/>
          </w:tcPr>
          <w:p w:rsidR="00876665" w:rsidRDefault="00876665"/>
        </w:tc>
        <w:tc>
          <w:tcPr>
            <w:tcW w:w="1250" w:type="pct"/>
          </w:tcPr>
          <w:p w:rsidR="00876665" w:rsidRDefault="00876665">
            <w:pPr>
              <w:pStyle w:val="DecimalAligned"/>
            </w:pPr>
          </w:p>
        </w:tc>
        <w:tc>
          <w:tcPr>
            <w:tcW w:w="1250" w:type="pct"/>
          </w:tcPr>
          <w:p w:rsidR="00876665" w:rsidRDefault="00876665">
            <w:pPr>
              <w:pStyle w:val="DecimalAligned"/>
            </w:pPr>
          </w:p>
        </w:tc>
        <w:tc>
          <w:tcPr>
            <w:tcW w:w="1250" w:type="pct"/>
          </w:tcPr>
          <w:p w:rsidR="00876665" w:rsidRDefault="00876665">
            <w:pPr>
              <w:pStyle w:val="DecimalAligned"/>
            </w:pPr>
          </w:p>
        </w:tc>
      </w:tr>
    </w:tbl>
    <w:p w:rsidR="00876665" w:rsidRDefault="00876665" w:rsidP="00876665">
      <w:pPr>
        <w:pStyle w:val="En-tte"/>
        <w:rPr>
          <w:sz w:val="24"/>
        </w:rPr>
      </w:pPr>
    </w:p>
    <w:p w:rsidR="00D25020" w:rsidRDefault="00D25020" w:rsidP="00D25020">
      <w:pPr>
        <w:pStyle w:val="En-tte"/>
        <w:rPr>
          <w:sz w:val="24"/>
        </w:rPr>
      </w:pPr>
    </w:p>
    <w:p w:rsidR="00876665" w:rsidRDefault="00876665" w:rsidP="00876665">
      <w:pPr>
        <w:pStyle w:val="En-tte"/>
        <w:rPr>
          <w:b/>
          <w:sz w:val="32"/>
          <w:u w:val="single"/>
        </w:rPr>
      </w:pPr>
      <w:r w:rsidRPr="00D25020">
        <w:rPr>
          <w:b/>
          <w:sz w:val="28"/>
          <w:u w:val="single"/>
        </w:rPr>
        <w:t>I</w:t>
      </w:r>
      <w:r>
        <w:rPr>
          <w:b/>
          <w:sz w:val="28"/>
          <w:u w:val="single"/>
        </w:rPr>
        <w:t>I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Conception et outils</w:t>
      </w:r>
    </w:p>
    <w:p w:rsidR="007478C9" w:rsidRDefault="007478C9" w:rsidP="00876665">
      <w:pPr>
        <w:pStyle w:val="En-tte"/>
        <w:rPr>
          <w:b/>
          <w:sz w:val="32"/>
          <w:u w:val="single"/>
        </w:rPr>
      </w:pPr>
    </w:p>
    <w:p w:rsidR="007478C9" w:rsidRDefault="007478C9" w:rsidP="007478C9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60"/>
        <w:gridCol w:w="2359"/>
        <w:gridCol w:w="2359"/>
        <w:gridCol w:w="2359"/>
      </w:tblGrid>
      <w:tr w:rsidR="007478C9" w:rsidTr="00AF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50" w:type="pct"/>
            <w:noWrap/>
          </w:tcPr>
          <w:p w:rsidR="007478C9" w:rsidRDefault="007478C9" w:rsidP="00AF7177"/>
        </w:tc>
        <w:tc>
          <w:tcPr>
            <w:tcW w:w="1250" w:type="pct"/>
          </w:tcPr>
          <w:p w:rsidR="007478C9" w:rsidRDefault="007478C9" w:rsidP="00AF7177">
            <w:r>
              <w:t>Savoir</w:t>
            </w:r>
          </w:p>
        </w:tc>
        <w:tc>
          <w:tcPr>
            <w:tcW w:w="1250" w:type="pct"/>
          </w:tcPr>
          <w:p w:rsidR="007478C9" w:rsidRDefault="007478C9" w:rsidP="00AF7177">
            <w:r>
              <w:t>Savoir faire</w:t>
            </w:r>
          </w:p>
        </w:tc>
        <w:tc>
          <w:tcPr>
            <w:tcW w:w="1250" w:type="pct"/>
          </w:tcPr>
          <w:p w:rsidR="007478C9" w:rsidRDefault="007478C9" w:rsidP="00AF7177">
            <w:r>
              <w:t>Faire savoir</w:t>
            </w:r>
          </w:p>
        </w:tc>
      </w:tr>
      <w:tr w:rsidR="007478C9" w:rsidTr="00AF7177">
        <w:trPr>
          <w:trHeight w:val="451"/>
        </w:trPr>
        <w:tc>
          <w:tcPr>
            <w:tcW w:w="1250" w:type="pct"/>
            <w:noWrap/>
          </w:tcPr>
          <w:p w:rsidR="007478C9" w:rsidRDefault="007478C9" w:rsidP="00AF7177">
            <w:r>
              <w:t>Merise</w:t>
            </w:r>
          </w:p>
        </w:tc>
        <w:tc>
          <w:tcPr>
            <w:tcW w:w="1250" w:type="pct"/>
          </w:tcPr>
          <w:p w:rsidR="007478C9" w:rsidRDefault="00AB3881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trHeight w:val="417"/>
        </w:trPr>
        <w:tc>
          <w:tcPr>
            <w:tcW w:w="1250" w:type="pct"/>
            <w:noWrap/>
          </w:tcPr>
          <w:p w:rsidR="007478C9" w:rsidRDefault="007478C9" w:rsidP="00AF7177">
            <w:r>
              <w:t>UML</w:t>
            </w:r>
          </w:p>
          <w:p w:rsidR="007478C9" w:rsidRDefault="007478C9" w:rsidP="00CC4EDE"/>
        </w:tc>
        <w:tc>
          <w:tcPr>
            <w:tcW w:w="1250" w:type="pct"/>
          </w:tcPr>
          <w:p w:rsidR="007478C9" w:rsidRDefault="00AB3881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AB3881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CC4EDE" w:rsidP="00AF7177">
            <w:proofErr w:type="spellStart"/>
            <w:r>
              <w:t>Symfony</w:t>
            </w:r>
            <w:proofErr w:type="spellEnd"/>
            <w:r>
              <w:t xml:space="preserve"> 2</w:t>
            </w:r>
          </w:p>
        </w:tc>
        <w:tc>
          <w:tcPr>
            <w:tcW w:w="1250" w:type="pct"/>
          </w:tcPr>
          <w:p w:rsidR="00CC4EDE" w:rsidRDefault="00AB3881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7478C9" w:rsidTr="00AF7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50" w:type="pct"/>
            <w:noWrap/>
          </w:tcPr>
          <w:p w:rsidR="007478C9" w:rsidRDefault="007478C9" w:rsidP="00AF7177"/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</w:tbl>
    <w:p w:rsidR="007478C9" w:rsidRDefault="007478C9" w:rsidP="007478C9">
      <w:pPr>
        <w:pStyle w:val="En-tte"/>
        <w:rPr>
          <w:sz w:val="24"/>
        </w:rPr>
      </w:pPr>
    </w:p>
    <w:p w:rsidR="007478C9" w:rsidRDefault="007478C9" w:rsidP="00876665">
      <w:pPr>
        <w:pStyle w:val="En-tte"/>
        <w:rPr>
          <w:sz w:val="24"/>
        </w:rPr>
      </w:pPr>
    </w:p>
    <w:p w:rsidR="00876665" w:rsidRDefault="00876665" w:rsidP="00D25020">
      <w:pPr>
        <w:pStyle w:val="En-tte"/>
        <w:rPr>
          <w:sz w:val="24"/>
        </w:rPr>
      </w:pPr>
    </w:p>
    <w:p w:rsidR="00876665" w:rsidRDefault="00876665" w:rsidP="00876665">
      <w:pPr>
        <w:pStyle w:val="En-tte"/>
        <w:rPr>
          <w:b/>
          <w:sz w:val="32"/>
          <w:u w:val="single"/>
        </w:rPr>
      </w:pPr>
      <w:r w:rsidRPr="00D25020">
        <w:rPr>
          <w:b/>
          <w:sz w:val="28"/>
          <w:u w:val="single"/>
        </w:rPr>
        <w:t>I</w:t>
      </w:r>
      <w:r>
        <w:rPr>
          <w:b/>
          <w:sz w:val="28"/>
          <w:u w:val="single"/>
        </w:rPr>
        <w:t>II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Systèmes et réseaux</w:t>
      </w:r>
    </w:p>
    <w:p w:rsidR="007478C9" w:rsidRDefault="007478C9" w:rsidP="00876665">
      <w:pPr>
        <w:pStyle w:val="En-tte"/>
        <w:rPr>
          <w:b/>
          <w:sz w:val="32"/>
          <w:u w:val="single"/>
        </w:rPr>
      </w:pPr>
    </w:p>
    <w:p w:rsidR="007478C9" w:rsidRDefault="007478C9" w:rsidP="007478C9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94"/>
        <w:gridCol w:w="2347"/>
        <w:gridCol w:w="2348"/>
        <w:gridCol w:w="2348"/>
      </w:tblGrid>
      <w:tr w:rsidR="007478C9" w:rsidTr="00747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68" w:type="pct"/>
            <w:noWrap/>
          </w:tcPr>
          <w:p w:rsidR="007478C9" w:rsidRDefault="007478C9" w:rsidP="00AF7177"/>
        </w:tc>
        <w:tc>
          <w:tcPr>
            <w:tcW w:w="1244" w:type="pct"/>
          </w:tcPr>
          <w:p w:rsidR="007478C9" w:rsidRDefault="007478C9" w:rsidP="00AF7177">
            <w:r>
              <w:t>Savoir</w:t>
            </w:r>
          </w:p>
        </w:tc>
        <w:tc>
          <w:tcPr>
            <w:tcW w:w="1244" w:type="pct"/>
          </w:tcPr>
          <w:p w:rsidR="007478C9" w:rsidRDefault="007478C9" w:rsidP="00AF7177">
            <w:r>
              <w:t>Savoir faire</w:t>
            </w:r>
          </w:p>
        </w:tc>
        <w:tc>
          <w:tcPr>
            <w:tcW w:w="1244" w:type="pct"/>
          </w:tcPr>
          <w:p w:rsidR="007478C9" w:rsidRDefault="007478C9" w:rsidP="00AF7177">
            <w:r>
              <w:t>Faire savoir</w:t>
            </w:r>
          </w:p>
        </w:tc>
      </w:tr>
      <w:tr w:rsidR="007478C9" w:rsidTr="007478C9">
        <w:trPr>
          <w:trHeight w:val="451"/>
        </w:trPr>
        <w:tc>
          <w:tcPr>
            <w:tcW w:w="1268" w:type="pct"/>
            <w:noWrap/>
          </w:tcPr>
          <w:p w:rsidR="007478C9" w:rsidRDefault="007478C9" w:rsidP="00AF7177">
            <w:r>
              <w:t>Adressage IP</w:t>
            </w: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7478C9">
        <w:trPr>
          <w:trHeight w:val="417"/>
        </w:trPr>
        <w:tc>
          <w:tcPr>
            <w:tcW w:w="1268" w:type="pct"/>
            <w:noWrap/>
          </w:tcPr>
          <w:p w:rsidR="007478C9" w:rsidRDefault="007478C9" w:rsidP="00AF7177">
            <w:r>
              <w:t>VLAN</w:t>
            </w: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7478C9">
        <w:trPr>
          <w:trHeight w:val="451"/>
        </w:trPr>
        <w:tc>
          <w:tcPr>
            <w:tcW w:w="1268" w:type="pct"/>
            <w:noWrap/>
          </w:tcPr>
          <w:p w:rsidR="007478C9" w:rsidRDefault="007478C9" w:rsidP="00AF7177">
            <w:r>
              <w:t>Modèle OSI</w:t>
            </w:r>
          </w:p>
        </w:tc>
        <w:tc>
          <w:tcPr>
            <w:tcW w:w="1244" w:type="pct"/>
          </w:tcPr>
          <w:p w:rsidR="007478C9" w:rsidRDefault="00AB3881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7478C9">
        <w:trPr>
          <w:trHeight w:val="417"/>
        </w:trPr>
        <w:tc>
          <w:tcPr>
            <w:tcW w:w="1268" w:type="pct"/>
            <w:noWrap/>
          </w:tcPr>
          <w:p w:rsidR="007478C9" w:rsidRDefault="007478C9" w:rsidP="00AF7177">
            <w:r>
              <w:t>Linux (Debian, Ubuntu</w:t>
            </w:r>
            <w:proofErr w:type="gramStart"/>
            <w:r>
              <w:t>..)</w:t>
            </w:r>
            <w:proofErr w:type="gramEnd"/>
          </w:p>
          <w:p w:rsidR="007478C9" w:rsidRDefault="007478C9" w:rsidP="00AF7177"/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</w:tr>
      <w:tr w:rsidR="00CC4EDE" w:rsidTr="007478C9">
        <w:trPr>
          <w:trHeight w:val="417"/>
        </w:trPr>
        <w:tc>
          <w:tcPr>
            <w:tcW w:w="1268" w:type="pct"/>
            <w:noWrap/>
          </w:tcPr>
          <w:p w:rsidR="00CC4EDE" w:rsidRDefault="00CC4EDE" w:rsidP="00AF7177">
            <w:r>
              <w:t>Windows</w:t>
            </w:r>
          </w:p>
        </w:tc>
        <w:tc>
          <w:tcPr>
            <w:tcW w:w="1244" w:type="pct"/>
          </w:tcPr>
          <w:p w:rsidR="00CC4EDE" w:rsidRDefault="00AB3881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</w:tr>
      <w:tr w:rsidR="007478C9" w:rsidTr="007478C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68" w:type="pct"/>
            <w:noWrap/>
          </w:tcPr>
          <w:p w:rsidR="007478C9" w:rsidRDefault="007478C9" w:rsidP="00AF7177"/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</w:tr>
    </w:tbl>
    <w:p w:rsidR="007478C9" w:rsidRDefault="007478C9" w:rsidP="00876665">
      <w:pPr>
        <w:pStyle w:val="En-tte"/>
        <w:rPr>
          <w:sz w:val="24"/>
        </w:rPr>
      </w:pPr>
    </w:p>
    <w:p w:rsidR="00876665" w:rsidRDefault="00876665" w:rsidP="00D25020">
      <w:pPr>
        <w:pStyle w:val="En-tte"/>
        <w:rPr>
          <w:sz w:val="24"/>
        </w:rPr>
      </w:pPr>
    </w:p>
    <w:p w:rsidR="00876665" w:rsidRDefault="002114E2" w:rsidP="00876665">
      <w:pPr>
        <w:pStyle w:val="En-tte"/>
        <w:rPr>
          <w:b/>
          <w:sz w:val="32"/>
          <w:u w:val="single"/>
        </w:rPr>
      </w:pPr>
      <w:r>
        <w:rPr>
          <w:b/>
          <w:sz w:val="28"/>
          <w:u w:val="single"/>
        </w:rPr>
        <w:t>I</w:t>
      </w:r>
      <w:r w:rsidR="00876665">
        <w:rPr>
          <w:b/>
          <w:sz w:val="28"/>
          <w:u w:val="single"/>
        </w:rPr>
        <w:t>V</w:t>
      </w:r>
      <w:r w:rsidR="00876665" w:rsidRPr="00D25020">
        <w:rPr>
          <w:b/>
          <w:sz w:val="28"/>
          <w:u w:val="single"/>
        </w:rPr>
        <w:t xml:space="preserve"> </w:t>
      </w:r>
      <w:r w:rsidR="00876665">
        <w:rPr>
          <w:b/>
          <w:sz w:val="28"/>
          <w:u w:val="single"/>
        </w:rPr>
        <w:t>–</w:t>
      </w:r>
      <w:r w:rsidR="00876665" w:rsidRPr="00D25020">
        <w:rPr>
          <w:b/>
          <w:sz w:val="28"/>
          <w:u w:val="single"/>
        </w:rPr>
        <w:t xml:space="preserve"> </w:t>
      </w:r>
      <w:r w:rsidR="00876665">
        <w:rPr>
          <w:b/>
          <w:sz w:val="32"/>
          <w:u w:val="single"/>
        </w:rPr>
        <w:t>Divers</w:t>
      </w:r>
    </w:p>
    <w:p w:rsidR="007478C9" w:rsidRDefault="007478C9" w:rsidP="00876665">
      <w:pPr>
        <w:pStyle w:val="En-tte"/>
        <w:rPr>
          <w:b/>
          <w:sz w:val="32"/>
          <w:u w:val="single"/>
        </w:rPr>
      </w:pPr>
    </w:p>
    <w:p w:rsidR="007478C9" w:rsidRDefault="007478C9" w:rsidP="007478C9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60"/>
        <w:gridCol w:w="2359"/>
        <w:gridCol w:w="2359"/>
        <w:gridCol w:w="2359"/>
      </w:tblGrid>
      <w:tr w:rsidR="007478C9" w:rsidTr="00AF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50" w:type="pct"/>
            <w:noWrap/>
          </w:tcPr>
          <w:p w:rsidR="007478C9" w:rsidRDefault="007478C9" w:rsidP="00AF7177"/>
        </w:tc>
        <w:tc>
          <w:tcPr>
            <w:tcW w:w="1250" w:type="pct"/>
          </w:tcPr>
          <w:p w:rsidR="007478C9" w:rsidRDefault="007478C9" w:rsidP="00AF7177">
            <w:r>
              <w:t>Savoir</w:t>
            </w:r>
          </w:p>
        </w:tc>
        <w:tc>
          <w:tcPr>
            <w:tcW w:w="1250" w:type="pct"/>
          </w:tcPr>
          <w:p w:rsidR="007478C9" w:rsidRDefault="007478C9" w:rsidP="00AF7177">
            <w:r>
              <w:t>Savoir faire</w:t>
            </w:r>
          </w:p>
        </w:tc>
        <w:tc>
          <w:tcPr>
            <w:tcW w:w="1250" w:type="pct"/>
          </w:tcPr>
          <w:p w:rsidR="007478C9" w:rsidRDefault="007478C9" w:rsidP="00AF7177">
            <w:r>
              <w:t>Faire savoir</w:t>
            </w:r>
          </w:p>
        </w:tc>
      </w:tr>
      <w:tr w:rsidR="007478C9" w:rsidTr="00AF7177">
        <w:trPr>
          <w:trHeight w:val="451"/>
        </w:trPr>
        <w:tc>
          <w:tcPr>
            <w:tcW w:w="1250" w:type="pct"/>
            <w:noWrap/>
          </w:tcPr>
          <w:p w:rsidR="007478C9" w:rsidRDefault="00CC4EDE" w:rsidP="00AF7177">
            <w:r>
              <w:t>Photoshop</w:t>
            </w:r>
          </w:p>
          <w:p w:rsidR="007478C9" w:rsidRDefault="007478C9" w:rsidP="00AF7177"/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  <w:tr w:rsidR="00CC4EDE" w:rsidTr="00AF7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50" w:type="pct"/>
            <w:noWrap/>
          </w:tcPr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</w:tbl>
    <w:p w:rsidR="007478C9" w:rsidRDefault="007478C9" w:rsidP="00876665">
      <w:pPr>
        <w:pStyle w:val="En-tte"/>
        <w:rPr>
          <w:b/>
          <w:sz w:val="32"/>
          <w:u w:val="single"/>
        </w:rPr>
      </w:pPr>
    </w:p>
    <w:p w:rsidR="00876665" w:rsidRDefault="00876665" w:rsidP="00876665">
      <w:pPr>
        <w:pStyle w:val="En-tte"/>
        <w:rPr>
          <w:b/>
          <w:sz w:val="32"/>
          <w:u w:val="single"/>
        </w:rPr>
      </w:pPr>
    </w:p>
    <w:p w:rsidR="00CD6175" w:rsidRDefault="00CD6175" w:rsidP="00876665">
      <w:pPr>
        <w:pStyle w:val="En-tte"/>
        <w:rPr>
          <w:b/>
          <w:sz w:val="28"/>
          <w:u w:val="single"/>
        </w:rPr>
      </w:pPr>
    </w:p>
    <w:p w:rsidR="00CD6175" w:rsidRDefault="00CD6175" w:rsidP="00876665">
      <w:pPr>
        <w:pStyle w:val="En-tte"/>
        <w:rPr>
          <w:b/>
          <w:sz w:val="28"/>
          <w:u w:val="single"/>
        </w:rPr>
      </w:pPr>
    </w:p>
    <w:p w:rsidR="00CD6175" w:rsidRDefault="00CD6175" w:rsidP="00876665">
      <w:pPr>
        <w:pStyle w:val="En-tte"/>
        <w:rPr>
          <w:b/>
          <w:sz w:val="28"/>
          <w:u w:val="single"/>
        </w:rPr>
      </w:pPr>
    </w:p>
    <w:p w:rsidR="00CD6175" w:rsidRDefault="00CD6175" w:rsidP="00876665">
      <w:pPr>
        <w:pStyle w:val="En-tte"/>
        <w:rPr>
          <w:b/>
          <w:sz w:val="28"/>
          <w:u w:val="single"/>
        </w:rPr>
      </w:pPr>
    </w:p>
    <w:p w:rsidR="00CD6175" w:rsidRDefault="00CD6175" w:rsidP="00876665">
      <w:pPr>
        <w:pStyle w:val="En-tte"/>
        <w:rPr>
          <w:b/>
          <w:sz w:val="28"/>
          <w:u w:val="single"/>
        </w:rPr>
      </w:pPr>
    </w:p>
    <w:p w:rsidR="00CD6175" w:rsidRDefault="00CD6175" w:rsidP="00876665">
      <w:pPr>
        <w:pStyle w:val="En-tte"/>
        <w:rPr>
          <w:b/>
          <w:sz w:val="28"/>
          <w:u w:val="single"/>
        </w:rPr>
      </w:pPr>
    </w:p>
    <w:p w:rsidR="00876665" w:rsidRPr="00CD6175" w:rsidRDefault="00876665" w:rsidP="00876665">
      <w:pPr>
        <w:pStyle w:val="En-tte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V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Savoir être</w:t>
      </w:r>
    </w:p>
    <w:p w:rsidR="00876665" w:rsidRDefault="00587702" w:rsidP="00D25020">
      <w:pPr>
        <w:pStyle w:val="En-tte"/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76D56E58" wp14:editId="74F70FC4">
            <wp:simplePos x="0" y="0"/>
            <wp:positionH relativeFrom="page">
              <wp:align>right</wp:align>
            </wp:positionH>
            <wp:positionV relativeFrom="paragraph">
              <wp:posOffset>225425</wp:posOffset>
            </wp:positionV>
            <wp:extent cx="7533005" cy="5199380"/>
            <wp:effectExtent l="0" t="0" r="10795" b="1270"/>
            <wp:wrapSquare wrapText="bothSides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1108" w:rsidRDefault="008C1108"/>
    <w:p w:rsidR="007478C9" w:rsidRDefault="007478C9"/>
    <w:p w:rsidR="00AB3881" w:rsidRDefault="00AB3881">
      <w:pPr>
        <w:rPr>
          <w:b/>
          <w:sz w:val="44"/>
          <w:u w:val="single"/>
        </w:rPr>
      </w:pPr>
      <w:r>
        <w:rPr>
          <w:b/>
          <w:sz w:val="44"/>
          <w:u w:val="single"/>
        </w:rPr>
        <w:br w:type="page"/>
      </w:r>
    </w:p>
    <w:p w:rsidR="008C1108" w:rsidRDefault="008C1108" w:rsidP="008C1108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 xml:space="preserve">Marianne </w:t>
      </w:r>
      <w:r w:rsidR="00E63A00">
        <w:rPr>
          <w:b/>
          <w:sz w:val="44"/>
          <w:u w:val="single"/>
        </w:rPr>
        <w:t>STALTER</w:t>
      </w:r>
    </w:p>
    <w:p w:rsidR="007478C9" w:rsidRDefault="007478C9" w:rsidP="008C1108">
      <w:pPr>
        <w:jc w:val="center"/>
        <w:rPr>
          <w:b/>
          <w:sz w:val="44"/>
          <w:u w:val="single"/>
        </w:rPr>
      </w:pPr>
    </w:p>
    <w:p w:rsidR="00CC4EDE" w:rsidRDefault="00CC4EDE" w:rsidP="00CC4EDE">
      <w:pPr>
        <w:pStyle w:val="En-tte"/>
        <w:rPr>
          <w:b/>
          <w:sz w:val="32"/>
          <w:u w:val="single"/>
        </w:rPr>
      </w:pPr>
      <w:r w:rsidRPr="00D25020">
        <w:rPr>
          <w:b/>
          <w:sz w:val="28"/>
          <w:u w:val="single"/>
        </w:rPr>
        <w:t xml:space="preserve">I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Langages</w:t>
      </w:r>
    </w:p>
    <w:p w:rsidR="00CC4EDE" w:rsidRDefault="00CC4EDE" w:rsidP="00CC4EDE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60"/>
        <w:gridCol w:w="2359"/>
        <w:gridCol w:w="2359"/>
        <w:gridCol w:w="2359"/>
      </w:tblGrid>
      <w:tr w:rsidR="00CC4EDE" w:rsidTr="00AF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50" w:type="pct"/>
            <w:noWrap/>
          </w:tcPr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r>
              <w:t>Savoir</w:t>
            </w:r>
          </w:p>
        </w:tc>
        <w:tc>
          <w:tcPr>
            <w:tcW w:w="1250" w:type="pct"/>
          </w:tcPr>
          <w:p w:rsidR="00CC4EDE" w:rsidRDefault="00CC4EDE" w:rsidP="00AF7177">
            <w:r>
              <w:t>Savoir faire</w:t>
            </w:r>
          </w:p>
        </w:tc>
        <w:tc>
          <w:tcPr>
            <w:tcW w:w="1250" w:type="pct"/>
          </w:tcPr>
          <w:p w:rsidR="00CC4EDE" w:rsidRDefault="00CC4EDE" w:rsidP="00AF7177">
            <w:r>
              <w:t>Faire savoir</w:t>
            </w: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r>
              <w:t>C</w:t>
            </w:r>
          </w:p>
        </w:tc>
        <w:tc>
          <w:tcPr>
            <w:tcW w:w="1250" w:type="pct"/>
          </w:tcPr>
          <w:p w:rsidR="00CC4EDE" w:rsidRDefault="00DD6FCA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CC4EDE" w:rsidP="00AF7177">
            <w:r>
              <w:t>C++</w:t>
            </w:r>
          </w:p>
        </w:tc>
        <w:tc>
          <w:tcPr>
            <w:tcW w:w="1250" w:type="pct"/>
          </w:tcPr>
          <w:p w:rsidR="00CC4EDE" w:rsidRDefault="00DD6FCA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r>
              <w:t xml:space="preserve">C# </w:t>
            </w:r>
          </w:p>
        </w:tc>
        <w:tc>
          <w:tcPr>
            <w:tcW w:w="1250" w:type="pct"/>
          </w:tcPr>
          <w:p w:rsidR="00CC4EDE" w:rsidRDefault="00DD6FCA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DD6FCA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CC4EDE" w:rsidP="00AF7177">
            <w:r>
              <w:t>Java</w:t>
            </w:r>
          </w:p>
        </w:tc>
        <w:tc>
          <w:tcPr>
            <w:tcW w:w="1250" w:type="pct"/>
          </w:tcPr>
          <w:p w:rsidR="00CC4EDE" w:rsidRDefault="00DD6FCA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r>
              <w:t>Delphi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proofErr w:type="spellStart"/>
            <w:r>
              <w:t>xHTML</w:t>
            </w:r>
            <w:proofErr w:type="spellEnd"/>
          </w:p>
        </w:tc>
        <w:tc>
          <w:tcPr>
            <w:tcW w:w="1250" w:type="pct"/>
          </w:tcPr>
          <w:p w:rsidR="00CC4EDE" w:rsidRDefault="00DD6FCA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DD6FCA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CC4EDE" w:rsidP="00AF7177">
            <w:r>
              <w:t>PHP</w:t>
            </w:r>
          </w:p>
        </w:tc>
        <w:tc>
          <w:tcPr>
            <w:tcW w:w="1250" w:type="pct"/>
          </w:tcPr>
          <w:p w:rsidR="00CC4EDE" w:rsidRDefault="00DD6FCA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DD6FCA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r>
              <w:t>MySQL</w:t>
            </w:r>
          </w:p>
        </w:tc>
        <w:tc>
          <w:tcPr>
            <w:tcW w:w="1250" w:type="pct"/>
          </w:tcPr>
          <w:p w:rsidR="00CC4EDE" w:rsidRDefault="00DD6FCA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DD6FCA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CC4EDE" w:rsidP="00AF7177">
            <w:proofErr w:type="spellStart"/>
            <w:r>
              <w:t>Javascript</w:t>
            </w:r>
            <w:proofErr w:type="spellEnd"/>
          </w:p>
          <w:p w:rsidR="00CC4EDE" w:rsidRDefault="00CC4EDE" w:rsidP="00AF7177"/>
        </w:tc>
        <w:tc>
          <w:tcPr>
            <w:tcW w:w="1250" w:type="pct"/>
          </w:tcPr>
          <w:p w:rsidR="00CC4EDE" w:rsidRDefault="00DD6FCA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DD6FCA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5E0A37" w:rsidP="005E0A37">
            <w:r>
              <w:t>VB.net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50" w:type="pct"/>
            <w:noWrap/>
          </w:tcPr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</w:tbl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b/>
          <w:sz w:val="32"/>
          <w:u w:val="single"/>
        </w:rPr>
      </w:pPr>
      <w:r w:rsidRPr="00D25020">
        <w:rPr>
          <w:b/>
          <w:sz w:val="28"/>
          <w:u w:val="single"/>
        </w:rPr>
        <w:t>I</w:t>
      </w:r>
      <w:r>
        <w:rPr>
          <w:b/>
          <w:sz w:val="28"/>
          <w:u w:val="single"/>
        </w:rPr>
        <w:t>I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Conception et outils</w:t>
      </w:r>
    </w:p>
    <w:p w:rsidR="00CC4EDE" w:rsidRDefault="00CC4EDE" w:rsidP="00CC4EDE">
      <w:pPr>
        <w:pStyle w:val="En-tte"/>
        <w:rPr>
          <w:b/>
          <w:sz w:val="32"/>
          <w:u w:val="single"/>
        </w:rPr>
      </w:pPr>
    </w:p>
    <w:p w:rsidR="00CC4EDE" w:rsidRDefault="00CC4EDE" w:rsidP="00CC4EDE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60"/>
        <w:gridCol w:w="2359"/>
        <w:gridCol w:w="2359"/>
        <w:gridCol w:w="2359"/>
      </w:tblGrid>
      <w:tr w:rsidR="00CC4EDE" w:rsidTr="00AF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50" w:type="pct"/>
            <w:noWrap/>
          </w:tcPr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r>
              <w:t>Savoir</w:t>
            </w:r>
          </w:p>
        </w:tc>
        <w:tc>
          <w:tcPr>
            <w:tcW w:w="1250" w:type="pct"/>
          </w:tcPr>
          <w:p w:rsidR="00CC4EDE" w:rsidRDefault="00CC4EDE" w:rsidP="00AF7177">
            <w:r>
              <w:t>Savoir faire</w:t>
            </w:r>
          </w:p>
        </w:tc>
        <w:tc>
          <w:tcPr>
            <w:tcW w:w="1250" w:type="pct"/>
          </w:tcPr>
          <w:p w:rsidR="00CC4EDE" w:rsidRDefault="00CC4EDE" w:rsidP="00AF7177">
            <w:r>
              <w:t>Faire savoir</w:t>
            </w: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r>
              <w:t>Merise</w:t>
            </w:r>
          </w:p>
        </w:tc>
        <w:tc>
          <w:tcPr>
            <w:tcW w:w="1250" w:type="pct"/>
          </w:tcPr>
          <w:p w:rsidR="00CC4EDE" w:rsidRDefault="00DD6FCA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DD6FCA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CC4EDE" w:rsidP="00AF7177">
            <w:r>
              <w:t>UML</w:t>
            </w:r>
          </w:p>
          <w:p w:rsidR="00CC4EDE" w:rsidRDefault="00CC4EDE" w:rsidP="00AF7177"/>
        </w:tc>
        <w:tc>
          <w:tcPr>
            <w:tcW w:w="1250" w:type="pct"/>
          </w:tcPr>
          <w:p w:rsidR="00CC4EDE" w:rsidRDefault="00DD6FCA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DD6FCA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CC4EDE" w:rsidP="00AF7177">
            <w:proofErr w:type="spellStart"/>
            <w:r>
              <w:t>Symfony</w:t>
            </w:r>
            <w:proofErr w:type="spellEnd"/>
            <w:r>
              <w:t xml:space="preserve"> 2</w:t>
            </w:r>
          </w:p>
        </w:tc>
        <w:tc>
          <w:tcPr>
            <w:tcW w:w="1250" w:type="pct"/>
          </w:tcPr>
          <w:p w:rsidR="00CC4EDE" w:rsidRDefault="00DD6FCA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50" w:type="pct"/>
            <w:noWrap/>
          </w:tcPr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</w:tbl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b/>
          <w:sz w:val="32"/>
          <w:u w:val="single"/>
        </w:rPr>
      </w:pPr>
      <w:r w:rsidRPr="00D25020">
        <w:rPr>
          <w:b/>
          <w:sz w:val="28"/>
          <w:u w:val="single"/>
        </w:rPr>
        <w:t>I</w:t>
      </w:r>
      <w:r>
        <w:rPr>
          <w:b/>
          <w:sz w:val="28"/>
          <w:u w:val="single"/>
        </w:rPr>
        <w:t>II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Systèmes et réseaux</w:t>
      </w:r>
    </w:p>
    <w:p w:rsidR="00CC4EDE" w:rsidRDefault="00CC4EDE" w:rsidP="00CC4EDE">
      <w:pPr>
        <w:pStyle w:val="En-tte"/>
        <w:rPr>
          <w:b/>
          <w:sz w:val="32"/>
          <w:u w:val="single"/>
        </w:rPr>
      </w:pPr>
    </w:p>
    <w:p w:rsidR="00CC4EDE" w:rsidRDefault="00CC4EDE" w:rsidP="00CC4EDE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94"/>
        <w:gridCol w:w="2347"/>
        <w:gridCol w:w="2348"/>
        <w:gridCol w:w="2348"/>
      </w:tblGrid>
      <w:tr w:rsidR="00CC4EDE" w:rsidTr="00AF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68" w:type="pct"/>
            <w:noWrap/>
          </w:tcPr>
          <w:p w:rsidR="00CC4EDE" w:rsidRDefault="00CC4EDE" w:rsidP="00AF7177"/>
        </w:tc>
        <w:tc>
          <w:tcPr>
            <w:tcW w:w="1244" w:type="pct"/>
          </w:tcPr>
          <w:p w:rsidR="00CC4EDE" w:rsidRDefault="00CC4EDE" w:rsidP="00AF7177">
            <w:r>
              <w:t>Savoir</w:t>
            </w:r>
          </w:p>
        </w:tc>
        <w:tc>
          <w:tcPr>
            <w:tcW w:w="1244" w:type="pct"/>
          </w:tcPr>
          <w:p w:rsidR="00CC4EDE" w:rsidRDefault="00CC4EDE" w:rsidP="00AF7177">
            <w:r>
              <w:t>Savoir faire</w:t>
            </w:r>
          </w:p>
        </w:tc>
        <w:tc>
          <w:tcPr>
            <w:tcW w:w="1244" w:type="pct"/>
          </w:tcPr>
          <w:p w:rsidR="00CC4EDE" w:rsidRDefault="00CC4EDE" w:rsidP="00AF7177">
            <w:r>
              <w:t>Faire savoir</w:t>
            </w:r>
          </w:p>
        </w:tc>
      </w:tr>
      <w:tr w:rsidR="00CC4EDE" w:rsidTr="00AF7177">
        <w:trPr>
          <w:trHeight w:val="451"/>
        </w:trPr>
        <w:tc>
          <w:tcPr>
            <w:tcW w:w="1268" w:type="pct"/>
            <w:noWrap/>
          </w:tcPr>
          <w:p w:rsidR="00CC4EDE" w:rsidRDefault="00CC4EDE" w:rsidP="00AF7177">
            <w:r>
              <w:t>Adressage IP</w:t>
            </w:r>
          </w:p>
        </w:tc>
        <w:tc>
          <w:tcPr>
            <w:tcW w:w="1244" w:type="pct"/>
          </w:tcPr>
          <w:p w:rsidR="00CC4EDE" w:rsidRDefault="00DD6FCA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68" w:type="pct"/>
            <w:noWrap/>
          </w:tcPr>
          <w:p w:rsidR="00CC4EDE" w:rsidRDefault="00CC4EDE" w:rsidP="00AF7177">
            <w:r>
              <w:t>VLAN</w:t>
            </w:r>
          </w:p>
        </w:tc>
        <w:tc>
          <w:tcPr>
            <w:tcW w:w="1244" w:type="pct"/>
          </w:tcPr>
          <w:p w:rsidR="00CC4EDE" w:rsidRDefault="00DD6FCA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51"/>
        </w:trPr>
        <w:tc>
          <w:tcPr>
            <w:tcW w:w="1268" w:type="pct"/>
            <w:noWrap/>
          </w:tcPr>
          <w:p w:rsidR="00CC4EDE" w:rsidRDefault="00CC4EDE" w:rsidP="00AF7177">
            <w:r>
              <w:t>Modèle OSI</w:t>
            </w:r>
          </w:p>
        </w:tc>
        <w:tc>
          <w:tcPr>
            <w:tcW w:w="1244" w:type="pct"/>
          </w:tcPr>
          <w:p w:rsidR="00CC4EDE" w:rsidRDefault="00DD6FCA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68" w:type="pct"/>
            <w:noWrap/>
          </w:tcPr>
          <w:p w:rsidR="00CC4EDE" w:rsidRDefault="00CC4EDE" w:rsidP="00AF7177">
            <w:r>
              <w:t>Linux (Debian, Ubuntu</w:t>
            </w:r>
            <w:proofErr w:type="gramStart"/>
            <w:r>
              <w:t>..)</w:t>
            </w:r>
            <w:proofErr w:type="gramEnd"/>
          </w:p>
          <w:p w:rsidR="00CC4EDE" w:rsidRDefault="00CC4EDE" w:rsidP="00AF7177"/>
        </w:tc>
        <w:tc>
          <w:tcPr>
            <w:tcW w:w="1244" w:type="pct"/>
          </w:tcPr>
          <w:p w:rsidR="00CC4EDE" w:rsidRDefault="00DD6FCA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68" w:type="pct"/>
            <w:noWrap/>
          </w:tcPr>
          <w:p w:rsidR="00CC4EDE" w:rsidRDefault="00CC4EDE" w:rsidP="00AF7177">
            <w:r>
              <w:t>Windows</w:t>
            </w:r>
          </w:p>
        </w:tc>
        <w:tc>
          <w:tcPr>
            <w:tcW w:w="1244" w:type="pct"/>
          </w:tcPr>
          <w:p w:rsidR="00CC4EDE" w:rsidRDefault="00DD6FCA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68" w:type="pct"/>
            <w:noWrap/>
          </w:tcPr>
          <w:p w:rsidR="00CC4EDE" w:rsidRDefault="00CC4EDE" w:rsidP="00AF7177"/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</w:tr>
    </w:tbl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2114E2" w:rsidP="00CC4EDE">
      <w:pPr>
        <w:pStyle w:val="En-tte"/>
        <w:rPr>
          <w:b/>
          <w:sz w:val="32"/>
          <w:u w:val="single"/>
        </w:rPr>
      </w:pPr>
      <w:r>
        <w:rPr>
          <w:b/>
          <w:sz w:val="28"/>
          <w:u w:val="single"/>
        </w:rPr>
        <w:t>I</w:t>
      </w:r>
      <w:r w:rsidR="00CC4EDE">
        <w:rPr>
          <w:b/>
          <w:sz w:val="28"/>
          <w:u w:val="single"/>
        </w:rPr>
        <w:t>V</w:t>
      </w:r>
      <w:r w:rsidR="00CC4EDE" w:rsidRPr="00D25020">
        <w:rPr>
          <w:b/>
          <w:sz w:val="28"/>
          <w:u w:val="single"/>
        </w:rPr>
        <w:t xml:space="preserve"> </w:t>
      </w:r>
      <w:r w:rsidR="00CC4EDE">
        <w:rPr>
          <w:b/>
          <w:sz w:val="28"/>
          <w:u w:val="single"/>
        </w:rPr>
        <w:t>–</w:t>
      </w:r>
      <w:r w:rsidR="00CC4EDE" w:rsidRPr="00D25020">
        <w:rPr>
          <w:b/>
          <w:sz w:val="28"/>
          <w:u w:val="single"/>
        </w:rPr>
        <w:t xml:space="preserve"> </w:t>
      </w:r>
      <w:r w:rsidR="00CC4EDE">
        <w:rPr>
          <w:b/>
          <w:sz w:val="32"/>
          <w:u w:val="single"/>
        </w:rPr>
        <w:t>Divers</w:t>
      </w:r>
    </w:p>
    <w:p w:rsidR="00CC4EDE" w:rsidRDefault="00CC4EDE" w:rsidP="00CC4EDE">
      <w:pPr>
        <w:pStyle w:val="En-tte"/>
        <w:rPr>
          <w:b/>
          <w:sz w:val="32"/>
          <w:u w:val="single"/>
        </w:rPr>
      </w:pPr>
    </w:p>
    <w:p w:rsidR="00CC4EDE" w:rsidRDefault="00CC4EDE" w:rsidP="00CC4EDE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60"/>
        <w:gridCol w:w="2359"/>
        <w:gridCol w:w="2359"/>
        <w:gridCol w:w="2359"/>
      </w:tblGrid>
      <w:tr w:rsidR="00CC4EDE" w:rsidTr="00AF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50" w:type="pct"/>
            <w:noWrap/>
          </w:tcPr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r>
              <w:t>Savoir</w:t>
            </w:r>
          </w:p>
        </w:tc>
        <w:tc>
          <w:tcPr>
            <w:tcW w:w="1250" w:type="pct"/>
          </w:tcPr>
          <w:p w:rsidR="00CC4EDE" w:rsidRDefault="00CC4EDE" w:rsidP="00AF7177">
            <w:r>
              <w:t>Savoir faire</w:t>
            </w:r>
          </w:p>
        </w:tc>
        <w:tc>
          <w:tcPr>
            <w:tcW w:w="1250" w:type="pct"/>
          </w:tcPr>
          <w:p w:rsidR="00CC4EDE" w:rsidRDefault="00CC4EDE" w:rsidP="00AF7177">
            <w:r>
              <w:t>Faire savoir</w:t>
            </w: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r>
              <w:t>Photoshop</w:t>
            </w:r>
          </w:p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50" w:type="pct"/>
            <w:noWrap/>
          </w:tcPr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</w:tbl>
    <w:p w:rsidR="00CC4EDE" w:rsidRDefault="00CC4EDE" w:rsidP="00CC4EDE">
      <w:pPr>
        <w:pStyle w:val="En-tte"/>
        <w:rPr>
          <w:b/>
          <w:sz w:val="32"/>
          <w:u w:val="single"/>
        </w:rPr>
      </w:pPr>
    </w:p>
    <w:p w:rsidR="00CC4EDE" w:rsidRDefault="00CC4EDE" w:rsidP="00CC4EDE">
      <w:pPr>
        <w:pStyle w:val="En-tte"/>
        <w:rPr>
          <w:b/>
          <w:sz w:val="32"/>
          <w:u w:val="single"/>
        </w:rPr>
      </w:pPr>
    </w:p>
    <w:p w:rsidR="00CD6175" w:rsidRDefault="00CD6175" w:rsidP="00CC4EDE">
      <w:pPr>
        <w:pStyle w:val="En-tte"/>
        <w:rPr>
          <w:b/>
          <w:sz w:val="28"/>
          <w:u w:val="single"/>
        </w:rPr>
      </w:pPr>
    </w:p>
    <w:p w:rsidR="00CD6175" w:rsidRDefault="00CD6175" w:rsidP="00CC4EDE">
      <w:pPr>
        <w:pStyle w:val="En-tte"/>
        <w:rPr>
          <w:b/>
          <w:sz w:val="28"/>
          <w:u w:val="single"/>
        </w:rPr>
      </w:pPr>
    </w:p>
    <w:p w:rsidR="00CD6175" w:rsidRDefault="00CD6175" w:rsidP="00CC4EDE">
      <w:pPr>
        <w:pStyle w:val="En-tte"/>
        <w:rPr>
          <w:b/>
          <w:sz w:val="28"/>
          <w:u w:val="single"/>
        </w:rPr>
      </w:pPr>
    </w:p>
    <w:p w:rsidR="00CD6175" w:rsidRDefault="00CD6175" w:rsidP="00CC4EDE">
      <w:pPr>
        <w:pStyle w:val="En-tte"/>
        <w:rPr>
          <w:b/>
          <w:sz w:val="28"/>
          <w:u w:val="single"/>
        </w:rPr>
      </w:pPr>
    </w:p>
    <w:p w:rsidR="00CD6175" w:rsidRDefault="00CD6175" w:rsidP="00CC4EDE">
      <w:pPr>
        <w:pStyle w:val="En-tte"/>
        <w:rPr>
          <w:b/>
          <w:sz w:val="28"/>
          <w:u w:val="single"/>
        </w:rPr>
      </w:pPr>
    </w:p>
    <w:p w:rsidR="00CD6175" w:rsidRDefault="00CD6175" w:rsidP="00CC4EDE">
      <w:pPr>
        <w:pStyle w:val="En-tte"/>
        <w:rPr>
          <w:b/>
          <w:sz w:val="28"/>
          <w:u w:val="single"/>
        </w:rPr>
      </w:pPr>
    </w:p>
    <w:p w:rsidR="00CC4EDE" w:rsidRDefault="002114E2" w:rsidP="00CC4EDE">
      <w:pPr>
        <w:pStyle w:val="En-tte"/>
        <w:rPr>
          <w:sz w:val="24"/>
        </w:rPr>
      </w:pPr>
      <w:r>
        <w:rPr>
          <w:b/>
          <w:sz w:val="28"/>
          <w:u w:val="single"/>
        </w:rPr>
        <w:lastRenderedPageBreak/>
        <w:t>V</w:t>
      </w:r>
      <w:r w:rsidR="00CC4EDE" w:rsidRPr="00D25020">
        <w:rPr>
          <w:b/>
          <w:sz w:val="28"/>
          <w:u w:val="single"/>
        </w:rPr>
        <w:t xml:space="preserve"> </w:t>
      </w:r>
      <w:r w:rsidR="00CC4EDE">
        <w:rPr>
          <w:b/>
          <w:sz w:val="28"/>
          <w:u w:val="single"/>
        </w:rPr>
        <w:t>–</w:t>
      </w:r>
      <w:r w:rsidR="00CC4EDE" w:rsidRPr="00D25020">
        <w:rPr>
          <w:b/>
          <w:sz w:val="28"/>
          <w:u w:val="single"/>
        </w:rPr>
        <w:t xml:space="preserve"> </w:t>
      </w:r>
      <w:r w:rsidR="00CC4EDE">
        <w:rPr>
          <w:b/>
          <w:sz w:val="32"/>
          <w:u w:val="single"/>
        </w:rPr>
        <w:t>Savoir être</w:t>
      </w:r>
    </w:p>
    <w:p w:rsidR="00CC4EDE" w:rsidRDefault="00587702" w:rsidP="00CC4EDE">
      <w:pPr>
        <w:pStyle w:val="En-tte"/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629A0E13" wp14:editId="5ED5E436">
            <wp:simplePos x="0" y="0"/>
            <wp:positionH relativeFrom="page">
              <wp:posOffset>54610</wp:posOffset>
            </wp:positionH>
            <wp:positionV relativeFrom="paragraph">
              <wp:posOffset>176530</wp:posOffset>
            </wp:positionV>
            <wp:extent cx="7505700" cy="5226685"/>
            <wp:effectExtent l="0" t="0" r="0" b="12065"/>
            <wp:wrapSquare wrapText="bothSides"/>
            <wp:docPr id="24" name="Graphique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</w:pPr>
      <w:r>
        <w:tab/>
      </w:r>
    </w:p>
    <w:p w:rsidR="00CC4EDE" w:rsidRDefault="00CC4EDE" w:rsidP="00CC4EDE">
      <w:r>
        <w:br w:type="page"/>
      </w:r>
    </w:p>
    <w:p w:rsidR="008C1108" w:rsidRDefault="008C1108" w:rsidP="008C1108">
      <w:pPr>
        <w:pStyle w:val="En-tte"/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 xml:space="preserve">Grégoire </w:t>
      </w:r>
      <w:r w:rsidR="00E63A00">
        <w:rPr>
          <w:b/>
          <w:sz w:val="44"/>
          <w:u w:val="single"/>
        </w:rPr>
        <w:t>MEURILLON</w:t>
      </w:r>
    </w:p>
    <w:p w:rsidR="007478C9" w:rsidRDefault="007478C9" w:rsidP="007478C9">
      <w:pPr>
        <w:pStyle w:val="En-tte"/>
        <w:rPr>
          <w:b/>
          <w:sz w:val="32"/>
          <w:u w:val="single"/>
        </w:rPr>
      </w:pPr>
      <w:r w:rsidRPr="00D25020">
        <w:rPr>
          <w:b/>
          <w:sz w:val="28"/>
          <w:u w:val="single"/>
        </w:rPr>
        <w:t xml:space="preserve">I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Langages</w:t>
      </w:r>
    </w:p>
    <w:p w:rsidR="007478C9" w:rsidRDefault="007478C9" w:rsidP="007478C9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60"/>
        <w:gridCol w:w="2359"/>
        <w:gridCol w:w="2359"/>
        <w:gridCol w:w="2359"/>
      </w:tblGrid>
      <w:tr w:rsidR="007478C9" w:rsidTr="00AF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50" w:type="pct"/>
            <w:noWrap/>
          </w:tcPr>
          <w:p w:rsidR="007478C9" w:rsidRDefault="007478C9" w:rsidP="00AF7177"/>
        </w:tc>
        <w:tc>
          <w:tcPr>
            <w:tcW w:w="1250" w:type="pct"/>
          </w:tcPr>
          <w:p w:rsidR="007478C9" w:rsidRDefault="007478C9" w:rsidP="00AF7177">
            <w:r>
              <w:t>Savoir</w:t>
            </w:r>
          </w:p>
        </w:tc>
        <w:tc>
          <w:tcPr>
            <w:tcW w:w="1250" w:type="pct"/>
          </w:tcPr>
          <w:p w:rsidR="007478C9" w:rsidRDefault="007478C9" w:rsidP="00AF7177">
            <w:r>
              <w:t>Savoir faire</w:t>
            </w:r>
          </w:p>
        </w:tc>
        <w:tc>
          <w:tcPr>
            <w:tcW w:w="1250" w:type="pct"/>
          </w:tcPr>
          <w:p w:rsidR="007478C9" w:rsidRDefault="007478C9" w:rsidP="00AF7177">
            <w:r>
              <w:t>Faire savoir</w:t>
            </w:r>
          </w:p>
        </w:tc>
      </w:tr>
      <w:tr w:rsidR="007478C9" w:rsidTr="00AF7177">
        <w:trPr>
          <w:trHeight w:val="451"/>
        </w:trPr>
        <w:tc>
          <w:tcPr>
            <w:tcW w:w="1250" w:type="pct"/>
            <w:noWrap/>
          </w:tcPr>
          <w:p w:rsidR="007478C9" w:rsidRDefault="007478C9" w:rsidP="00AF7177">
            <w:r>
              <w:t>C</w:t>
            </w:r>
          </w:p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trHeight w:val="417"/>
        </w:trPr>
        <w:tc>
          <w:tcPr>
            <w:tcW w:w="1250" w:type="pct"/>
            <w:noWrap/>
          </w:tcPr>
          <w:p w:rsidR="007478C9" w:rsidRDefault="007478C9" w:rsidP="00AF7177">
            <w:r>
              <w:t>C++</w:t>
            </w:r>
          </w:p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trHeight w:val="451"/>
        </w:trPr>
        <w:tc>
          <w:tcPr>
            <w:tcW w:w="1250" w:type="pct"/>
            <w:noWrap/>
          </w:tcPr>
          <w:p w:rsidR="007478C9" w:rsidRDefault="007478C9" w:rsidP="00AF7177">
            <w:r>
              <w:t xml:space="preserve">C# </w:t>
            </w:r>
          </w:p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trHeight w:val="417"/>
        </w:trPr>
        <w:tc>
          <w:tcPr>
            <w:tcW w:w="1250" w:type="pct"/>
            <w:noWrap/>
          </w:tcPr>
          <w:p w:rsidR="007478C9" w:rsidRDefault="007478C9" w:rsidP="00AF7177">
            <w:r>
              <w:t>Java</w:t>
            </w:r>
          </w:p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trHeight w:val="451"/>
        </w:trPr>
        <w:tc>
          <w:tcPr>
            <w:tcW w:w="1250" w:type="pct"/>
            <w:noWrap/>
          </w:tcPr>
          <w:p w:rsidR="007478C9" w:rsidRDefault="007478C9" w:rsidP="00AF7177">
            <w:r>
              <w:t>Delphi</w:t>
            </w: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trHeight w:val="451"/>
        </w:trPr>
        <w:tc>
          <w:tcPr>
            <w:tcW w:w="1250" w:type="pct"/>
            <w:noWrap/>
          </w:tcPr>
          <w:p w:rsidR="007478C9" w:rsidRDefault="007478C9" w:rsidP="00AF7177">
            <w:proofErr w:type="spellStart"/>
            <w:r>
              <w:t>xHTML</w:t>
            </w:r>
            <w:proofErr w:type="spellEnd"/>
          </w:p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trHeight w:val="417"/>
        </w:trPr>
        <w:tc>
          <w:tcPr>
            <w:tcW w:w="1250" w:type="pct"/>
            <w:noWrap/>
          </w:tcPr>
          <w:p w:rsidR="007478C9" w:rsidRDefault="007478C9" w:rsidP="00AF7177">
            <w:r>
              <w:t>PHP</w:t>
            </w:r>
          </w:p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trHeight w:val="451"/>
        </w:trPr>
        <w:tc>
          <w:tcPr>
            <w:tcW w:w="1250" w:type="pct"/>
            <w:noWrap/>
          </w:tcPr>
          <w:p w:rsidR="007478C9" w:rsidRDefault="007478C9" w:rsidP="00AF7177">
            <w:r>
              <w:t>MySQL</w:t>
            </w:r>
          </w:p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trHeight w:val="417"/>
        </w:trPr>
        <w:tc>
          <w:tcPr>
            <w:tcW w:w="1250" w:type="pct"/>
            <w:noWrap/>
          </w:tcPr>
          <w:p w:rsidR="007478C9" w:rsidRDefault="007478C9" w:rsidP="00AF7177">
            <w:proofErr w:type="spellStart"/>
            <w:r>
              <w:t>Javascript</w:t>
            </w:r>
            <w:proofErr w:type="spellEnd"/>
          </w:p>
          <w:p w:rsidR="007478C9" w:rsidRDefault="007478C9" w:rsidP="00AF7177"/>
          <w:p w:rsidR="007478C9" w:rsidRDefault="005E0A37" w:rsidP="005E0A37">
            <w:r>
              <w:t>VB.net</w:t>
            </w:r>
          </w:p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50" w:type="pct"/>
            <w:noWrap/>
          </w:tcPr>
          <w:p w:rsidR="007478C9" w:rsidRDefault="007478C9" w:rsidP="00AF7177"/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</w:tbl>
    <w:p w:rsidR="007478C9" w:rsidRDefault="007478C9" w:rsidP="007478C9">
      <w:pPr>
        <w:pStyle w:val="En-tte"/>
        <w:rPr>
          <w:sz w:val="24"/>
        </w:rPr>
      </w:pPr>
    </w:p>
    <w:p w:rsidR="007478C9" w:rsidRDefault="007478C9" w:rsidP="007478C9">
      <w:pPr>
        <w:pStyle w:val="En-tte"/>
        <w:rPr>
          <w:sz w:val="24"/>
        </w:rPr>
      </w:pPr>
    </w:p>
    <w:p w:rsidR="007478C9" w:rsidRDefault="007478C9" w:rsidP="007478C9">
      <w:pPr>
        <w:pStyle w:val="En-tte"/>
        <w:rPr>
          <w:b/>
          <w:sz w:val="32"/>
          <w:u w:val="single"/>
        </w:rPr>
      </w:pPr>
      <w:r w:rsidRPr="00D25020">
        <w:rPr>
          <w:b/>
          <w:sz w:val="28"/>
          <w:u w:val="single"/>
        </w:rPr>
        <w:t>I</w:t>
      </w:r>
      <w:r>
        <w:rPr>
          <w:b/>
          <w:sz w:val="28"/>
          <w:u w:val="single"/>
        </w:rPr>
        <w:t>I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Conception et outils</w:t>
      </w:r>
    </w:p>
    <w:p w:rsidR="007478C9" w:rsidRDefault="007478C9" w:rsidP="007478C9">
      <w:pPr>
        <w:pStyle w:val="En-tte"/>
        <w:rPr>
          <w:b/>
          <w:sz w:val="32"/>
          <w:u w:val="single"/>
        </w:rPr>
      </w:pPr>
    </w:p>
    <w:p w:rsidR="007478C9" w:rsidRDefault="007478C9" w:rsidP="007478C9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60"/>
        <w:gridCol w:w="2359"/>
        <w:gridCol w:w="2359"/>
        <w:gridCol w:w="2359"/>
      </w:tblGrid>
      <w:tr w:rsidR="007478C9" w:rsidTr="00AF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50" w:type="pct"/>
            <w:noWrap/>
          </w:tcPr>
          <w:p w:rsidR="007478C9" w:rsidRDefault="007478C9" w:rsidP="00AF7177"/>
        </w:tc>
        <w:tc>
          <w:tcPr>
            <w:tcW w:w="1250" w:type="pct"/>
          </w:tcPr>
          <w:p w:rsidR="007478C9" w:rsidRDefault="007478C9" w:rsidP="00AF7177">
            <w:r>
              <w:t>Savoir</w:t>
            </w:r>
          </w:p>
        </w:tc>
        <w:tc>
          <w:tcPr>
            <w:tcW w:w="1250" w:type="pct"/>
          </w:tcPr>
          <w:p w:rsidR="007478C9" w:rsidRDefault="007478C9" w:rsidP="00AF7177">
            <w:r>
              <w:t>Savoir faire</w:t>
            </w:r>
          </w:p>
        </w:tc>
        <w:tc>
          <w:tcPr>
            <w:tcW w:w="1250" w:type="pct"/>
          </w:tcPr>
          <w:p w:rsidR="007478C9" w:rsidRDefault="007478C9" w:rsidP="00AF7177">
            <w:r>
              <w:t>Faire savoir</w:t>
            </w:r>
          </w:p>
        </w:tc>
      </w:tr>
      <w:tr w:rsidR="007478C9" w:rsidTr="00AF7177">
        <w:trPr>
          <w:trHeight w:val="451"/>
        </w:trPr>
        <w:tc>
          <w:tcPr>
            <w:tcW w:w="1250" w:type="pct"/>
            <w:noWrap/>
          </w:tcPr>
          <w:p w:rsidR="007478C9" w:rsidRDefault="007478C9" w:rsidP="00AF7177">
            <w:r>
              <w:t>Merise</w:t>
            </w:r>
          </w:p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trHeight w:val="417"/>
        </w:trPr>
        <w:tc>
          <w:tcPr>
            <w:tcW w:w="1250" w:type="pct"/>
            <w:noWrap/>
          </w:tcPr>
          <w:p w:rsidR="007478C9" w:rsidRDefault="007478C9" w:rsidP="00AF7177">
            <w:r>
              <w:t>UML</w:t>
            </w:r>
          </w:p>
          <w:p w:rsidR="007478C9" w:rsidRDefault="007478C9" w:rsidP="00451753"/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  <w:tr w:rsidR="00451753" w:rsidTr="00AF7177">
        <w:trPr>
          <w:trHeight w:val="417"/>
        </w:trPr>
        <w:tc>
          <w:tcPr>
            <w:tcW w:w="1250" w:type="pct"/>
            <w:noWrap/>
          </w:tcPr>
          <w:p w:rsidR="00451753" w:rsidRDefault="00451753" w:rsidP="00AF7177">
            <w:proofErr w:type="spellStart"/>
            <w:r>
              <w:t>Symfony</w:t>
            </w:r>
            <w:proofErr w:type="spellEnd"/>
            <w:r>
              <w:t xml:space="preserve"> 2</w:t>
            </w:r>
          </w:p>
        </w:tc>
        <w:tc>
          <w:tcPr>
            <w:tcW w:w="1250" w:type="pct"/>
          </w:tcPr>
          <w:p w:rsidR="00451753" w:rsidRDefault="00451753" w:rsidP="00AF7177">
            <w:pPr>
              <w:pStyle w:val="DecimalAligned"/>
            </w:pPr>
          </w:p>
        </w:tc>
        <w:tc>
          <w:tcPr>
            <w:tcW w:w="1250" w:type="pct"/>
          </w:tcPr>
          <w:p w:rsidR="00451753" w:rsidRDefault="00451753" w:rsidP="00AF7177">
            <w:pPr>
              <w:pStyle w:val="DecimalAligned"/>
            </w:pPr>
          </w:p>
        </w:tc>
        <w:tc>
          <w:tcPr>
            <w:tcW w:w="1250" w:type="pct"/>
          </w:tcPr>
          <w:p w:rsidR="00451753" w:rsidRDefault="00451753" w:rsidP="00AF7177">
            <w:pPr>
              <w:pStyle w:val="DecimalAligned"/>
            </w:pPr>
          </w:p>
        </w:tc>
      </w:tr>
      <w:tr w:rsidR="007478C9" w:rsidTr="00AF7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50" w:type="pct"/>
            <w:noWrap/>
          </w:tcPr>
          <w:p w:rsidR="007478C9" w:rsidRDefault="007478C9" w:rsidP="00AF7177"/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</w:tbl>
    <w:p w:rsidR="007478C9" w:rsidRDefault="007478C9" w:rsidP="007478C9">
      <w:pPr>
        <w:pStyle w:val="En-tte"/>
        <w:rPr>
          <w:sz w:val="24"/>
        </w:rPr>
      </w:pPr>
    </w:p>
    <w:p w:rsidR="007478C9" w:rsidRDefault="007478C9" w:rsidP="007478C9">
      <w:pPr>
        <w:pStyle w:val="En-tte"/>
        <w:rPr>
          <w:sz w:val="24"/>
        </w:rPr>
      </w:pPr>
    </w:p>
    <w:p w:rsidR="007478C9" w:rsidRDefault="007478C9" w:rsidP="007478C9">
      <w:pPr>
        <w:pStyle w:val="En-tte"/>
        <w:rPr>
          <w:sz w:val="24"/>
        </w:rPr>
      </w:pPr>
    </w:p>
    <w:p w:rsidR="007478C9" w:rsidRDefault="007478C9" w:rsidP="007478C9">
      <w:pPr>
        <w:pStyle w:val="En-tte"/>
        <w:rPr>
          <w:b/>
          <w:sz w:val="32"/>
          <w:u w:val="single"/>
        </w:rPr>
      </w:pPr>
      <w:r w:rsidRPr="00D25020">
        <w:rPr>
          <w:b/>
          <w:sz w:val="28"/>
          <w:u w:val="single"/>
        </w:rPr>
        <w:lastRenderedPageBreak/>
        <w:t>I</w:t>
      </w:r>
      <w:r>
        <w:rPr>
          <w:b/>
          <w:sz w:val="28"/>
          <w:u w:val="single"/>
        </w:rPr>
        <w:t>II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Systèmes et réseaux</w:t>
      </w:r>
    </w:p>
    <w:p w:rsidR="007478C9" w:rsidRDefault="007478C9" w:rsidP="007478C9">
      <w:pPr>
        <w:pStyle w:val="En-tte"/>
        <w:rPr>
          <w:b/>
          <w:sz w:val="32"/>
          <w:u w:val="single"/>
        </w:rPr>
      </w:pPr>
    </w:p>
    <w:p w:rsidR="007478C9" w:rsidRDefault="007478C9" w:rsidP="007478C9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94"/>
        <w:gridCol w:w="2347"/>
        <w:gridCol w:w="2348"/>
        <w:gridCol w:w="2348"/>
      </w:tblGrid>
      <w:tr w:rsidR="007478C9" w:rsidTr="00AF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68" w:type="pct"/>
            <w:noWrap/>
          </w:tcPr>
          <w:p w:rsidR="007478C9" w:rsidRDefault="007478C9" w:rsidP="00AF7177"/>
        </w:tc>
        <w:tc>
          <w:tcPr>
            <w:tcW w:w="1244" w:type="pct"/>
          </w:tcPr>
          <w:p w:rsidR="007478C9" w:rsidRDefault="007478C9" w:rsidP="00AF7177">
            <w:r>
              <w:t>Savoir</w:t>
            </w:r>
          </w:p>
        </w:tc>
        <w:tc>
          <w:tcPr>
            <w:tcW w:w="1244" w:type="pct"/>
          </w:tcPr>
          <w:p w:rsidR="007478C9" w:rsidRDefault="007478C9" w:rsidP="00AF7177">
            <w:r>
              <w:t>Savoir faire</w:t>
            </w:r>
          </w:p>
        </w:tc>
        <w:tc>
          <w:tcPr>
            <w:tcW w:w="1244" w:type="pct"/>
          </w:tcPr>
          <w:p w:rsidR="007478C9" w:rsidRDefault="007478C9" w:rsidP="00AF7177">
            <w:r>
              <w:t>Faire savoir</w:t>
            </w:r>
          </w:p>
        </w:tc>
      </w:tr>
      <w:tr w:rsidR="007478C9" w:rsidTr="00AF7177">
        <w:trPr>
          <w:trHeight w:val="451"/>
        </w:trPr>
        <w:tc>
          <w:tcPr>
            <w:tcW w:w="1268" w:type="pct"/>
            <w:noWrap/>
          </w:tcPr>
          <w:p w:rsidR="007478C9" w:rsidRDefault="007478C9" w:rsidP="00AF7177">
            <w:r>
              <w:t>Adressage IP</w:t>
            </w:r>
          </w:p>
        </w:tc>
        <w:tc>
          <w:tcPr>
            <w:tcW w:w="1244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trHeight w:val="417"/>
        </w:trPr>
        <w:tc>
          <w:tcPr>
            <w:tcW w:w="1268" w:type="pct"/>
            <w:noWrap/>
          </w:tcPr>
          <w:p w:rsidR="007478C9" w:rsidRDefault="007478C9" w:rsidP="00AF7177">
            <w:r>
              <w:t>VLAN</w:t>
            </w:r>
          </w:p>
        </w:tc>
        <w:tc>
          <w:tcPr>
            <w:tcW w:w="1244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trHeight w:val="451"/>
        </w:trPr>
        <w:tc>
          <w:tcPr>
            <w:tcW w:w="1268" w:type="pct"/>
            <w:noWrap/>
          </w:tcPr>
          <w:p w:rsidR="007478C9" w:rsidRDefault="007478C9" w:rsidP="00AF7177">
            <w:r>
              <w:t>Modèle OSI</w:t>
            </w: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trHeight w:val="417"/>
        </w:trPr>
        <w:tc>
          <w:tcPr>
            <w:tcW w:w="1268" w:type="pct"/>
            <w:noWrap/>
          </w:tcPr>
          <w:p w:rsidR="007478C9" w:rsidRDefault="007478C9" w:rsidP="00AF7177">
            <w:r>
              <w:t>Linux (Debian, Ubuntu</w:t>
            </w:r>
            <w:proofErr w:type="gramStart"/>
            <w:r>
              <w:t>..)</w:t>
            </w:r>
            <w:proofErr w:type="gramEnd"/>
          </w:p>
          <w:p w:rsidR="007478C9" w:rsidRDefault="007478C9" w:rsidP="00451753"/>
        </w:tc>
        <w:tc>
          <w:tcPr>
            <w:tcW w:w="1244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</w:tr>
      <w:tr w:rsidR="00451753" w:rsidTr="00AF7177">
        <w:trPr>
          <w:trHeight w:val="417"/>
        </w:trPr>
        <w:tc>
          <w:tcPr>
            <w:tcW w:w="1268" w:type="pct"/>
            <w:noWrap/>
          </w:tcPr>
          <w:p w:rsidR="00451753" w:rsidRDefault="00451753" w:rsidP="00AF7177">
            <w:r>
              <w:t>Windows</w:t>
            </w:r>
          </w:p>
        </w:tc>
        <w:tc>
          <w:tcPr>
            <w:tcW w:w="1244" w:type="pct"/>
          </w:tcPr>
          <w:p w:rsidR="00451753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451753" w:rsidRDefault="00451753" w:rsidP="00AF7177">
            <w:pPr>
              <w:pStyle w:val="DecimalAligned"/>
            </w:pPr>
          </w:p>
        </w:tc>
        <w:tc>
          <w:tcPr>
            <w:tcW w:w="1244" w:type="pct"/>
          </w:tcPr>
          <w:p w:rsidR="00451753" w:rsidRDefault="00451753" w:rsidP="00AF7177">
            <w:pPr>
              <w:pStyle w:val="DecimalAligned"/>
            </w:pPr>
          </w:p>
        </w:tc>
      </w:tr>
      <w:tr w:rsidR="007478C9" w:rsidTr="00AF7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68" w:type="pct"/>
            <w:noWrap/>
          </w:tcPr>
          <w:p w:rsidR="007478C9" w:rsidRDefault="007478C9" w:rsidP="00AF7177"/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</w:tr>
    </w:tbl>
    <w:p w:rsidR="007478C9" w:rsidRDefault="007478C9" w:rsidP="007478C9">
      <w:pPr>
        <w:pStyle w:val="En-tte"/>
        <w:rPr>
          <w:sz w:val="24"/>
        </w:rPr>
      </w:pPr>
    </w:p>
    <w:p w:rsidR="007478C9" w:rsidRDefault="007478C9" w:rsidP="007478C9">
      <w:pPr>
        <w:pStyle w:val="En-tte"/>
        <w:rPr>
          <w:sz w:val="24"/>
        </w:rPr>
      </w:pPr>
    </w:p>
    <w:p w:rsidR="007478C9" w:rsidRDefault="007478C9" w:rsidP="007478C9">
      <w:pPr>
        <w:pStyle w:val="En-tte"/>
        <w:rPr>
          <w:sz w:val="24"/>
        </w:rPr>
      </w:pPr>
    </w:p>
    <w:p w:rsidR="007478C9" w:rsidRDefault="002114E2" w:rsidP="007478C9">
      <w:pPr>
        <w:pStyle w:val="En-tte"/>
        <w:rPr>
          <w:b/>
          <w:sz w:val="32"/>
          <w:u w:val="single"/>
        </w:rPr>
      </w:pPr>
      <w:r>
        <w:rPr>
          <w:b/>
          <w:sz w:val="28"/>
          <w:u w:val="single"/>
        </w:rPr>
        <w:t>I</w:t>
      </w:r>
      <w:r w:rsidR="007478C9">
        <w:rPr>
          <w:b/>
          <w:sz w:val="28"/>
          <w:u w:val="single"/>
        </w:rPr>
        <w:t>V</w:t>
      </w:r>
      <w:r w:rsidR="007478C9" w:rsidRPr="00D25020">
        <w:rPr>
          <w:b/>
          <w:sz w:val="28"/>
          <w:u w:val="single"/>
        </w:rPr>
        <w:t xml:space="preserve"> </w:t>
      </w:r>
      <w:r w:rsidR="007478C9">
        <w:rPr>
          <w:b/>
          <w:sz w:val="28"/>
          <w:u w:val="single"/>
        </w:rPr>
        <w:t>–</w:t>
      </w:r>
      <w:r w:rsidR="007478C9" w:rsidRPr="00D25020">
        <w:rPr>
          <w:b/>
          <w:sz w:val="28"/>
          <w:u w:val="single"/>
        </w:rPr>
        <w:t xml:space="preserve"> </w:t>
      </w:r>
      <w:r w:rsidR="007478C9">
        <w:rPr>
          <w:b/>
          <w:sz w:val="32"/>
          <w:u w:val="single"/>
        </w:rPr>
        <w:t>Divers</w:t>
      </w:r>
    </w:p>
    <w:p w:rsidR="007478C9" w:rsidRDefault="007478C9" w:rsidP="007478C9">
      <w:pPr>
        <w:pStyle w:val="En-tte"/>
        <w:rPr>
          <w:b/>
          <w:sz w:val="32"/>
          <w:u w:val="single"/>
        </w:rPr>
      </w:pPr>
    </w:p>
    <w:p w:rsidR="007478C9" w:rsidRDefault="007478C9" w:rsidP="007478C9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60"/>
        <w:gridCol w:w="2359"/>
        <w:gridCol w:w="2359"/>
        <w:gridCol w:w="2359"/>
      </w:tblGrid>
      <w:tr w:rsidR="007478C9" w:rsidTr="00AF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50" w:type="pct"/>
            <w:noWrap/>
          </w:tcPr>
          <w:p w:rsidR="007478C9" w:rsidRDefault="007478C9" w:rsidP="00AF7177"/>
        </w:tc>
        <w:tc>
          <w:tcPr>
            <w:tcW w:w="1250" w:type="pct"/>
          </w:tcPr>
          <w:p w:rsidR="007478C9" w:rsidRDefault="007478C9" w:rsidP="00AF7177">
            <w:r>
              <w:t>Savoir</w:t>
            </w:r>
          </w:p>
        </w:tc>
        <w:tc>
          <w:tcPr>
            <w:tcW w:w="1250" w:type="pct"/>
          </w:tcPr>
          <w:p w:rsidR="007478C9" w:rsidRDefault="007478C9" w:rsidP="00AF7177">
            <w:r>
              <w:t>Savoir faire</w:t>
            </w:r>
          </w:p>
        </w:tc>
        <w:tc>
          <w:tcPr>
            <w:tcW w:w="1250" w:type="pct"/>
          </w:tcPr>
          <w:p w:rsidR="007478C9" w:rsidRDefault="007478C9" w:rsidP="00AF7177">
            <w:r>
              <w:t>Faire savoir</w:t>
            </w:r>
          </w:p>
        </w:tc>
      </w:tr>
      <w:tr w:rsidR="007478C9" w:rsidTr="00AF7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50" w:type="pct"/>
            <w:noWrap/>
          </w:tcPr>
          <w:p w:rsidR="007478C9" w:rsidRDefault="00CC4EDE" w:rsidP="00CC4EDE">
            <w:r>
              <w:t>Photoshop</w:t>
            </w: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</w:tbl>
    <w:p w:rsidR="007478C9" w:rsidRDefault="007478C9" w:rsidP="007478C9">
      <w:pPr>
        <w:pStyle w:val="En-tte"/>
        <w:rPr>
          <w:b/>
          <w:sz w:val="32"/>
          <w:u w:val="single"/>
        </w:rPr>
      </w:pPr>
    </w:p>
    <w:p w:rsidR="007478C9" w:rsidRDefault="007478C9" w:rsidP="007478C9">
      <w:pPr>
        <w:pStyle w:val="En-tte"/>
        <w:rPr>
          <w:b/>
          <w:sz w:val="32"/>
          <w:u w:val="single"/>
        </w:rPr>
      </w:pPr>
    </w:p>
    <w:p w:rsidR="00CD6175" w:rsidRDefault="00CD6175" w:rsidP="007478C9">
      <w:pPr>
        <w:pStyle w:val="En-tte"/>
        <w:rPr>
          <w:b/>
          <w:sz w:val="28"/>
          <w:u w:val="single"/>
        </w:rPr>
      </w:pPr>
    </w:p>
    <w:p w:rsidR="00CD6175" w:rsidRDefault="00CD6175" w:rsidP="007478C9">
      <w:pPr>
        <w:pStyle w:val="En-tte"/>
        <w:rPr>
          <w:b/>
          <w:sz w:val="28"/>
          <w:u w:val="single"/>
        </w:rPr>
      </w:pPr>
    </w:p>
    <w:p w:rsidR="00CD6175" w:rsidRDefault="00CD6175" w:rsidP="007478C9">
      <w:pPr>
        <w:pStyle w:val="En-tte"/>
        <w:rPr>
          <w:b/>
          <w:sz w:val="28"/>
          <w:u w:val="single"/>
        </w:rPr>
      </w:pPr>
    </w:p>
    <w:p w:rsidR="00CD6175" w:rsidRDefault="00CD6175" w:rsidP="007478C9">
      <w:pPr>
        <w:pStyle w:val="En-tte"/>
        <w:rPr>
          <w:b/>
          <w:sz w:val="28"/>
          <w:u w:val="single"/>
        </w:rPr>
      </w:pPr>
    </w:p>
    <w:p w:rsidR="00CD6175" w:rsidRDefault="00CD6175" w:rsidP="007478C9">
      <w:pPr>
        <w:pStyle w:val="En-tte"/>
        <w:rPr>
          <w:b/>
          <w:sz w:val="28"/>
          <w:u w:val="single"/>
        </w:rPr>
      </w:pPr>
    </w:p>
    <w:p w:rsidR="00CD6175" w:rsidRDefault="00CD6175" w:rsidP="007478C9">
      <w:pPr>
        <w:pStyle w:val="En-tte"/>
        <w:rPr>
          <w:b/>
          <w:sz w:val="28"/>
          <w:u w:val="single"/>
        </w:rPr>
      </w:pPr>
    </w:p>
    <w:p w:rsidR="00CD6175" w:rsidRDefault="00CD6175" w:rsidP="007478C9">
      <w:pPr>
        <w:pStyle w:val="En-tte"/>
        <w:rPr>
          <w:b/>
          <w:sz w:val="28"/>
          <w:u w:val="single"/>
        </w:rPr>
      </w:pPr>
    </w:p>
    <w:p w:rsidR="00CD6175" w:rsidRDefault="00CD6175" w:rsidP="007478C9">
      <w:pPr>
        <w:pStyle w:val="En-tte"/>
        <w:rPr>
          <w:b/>
          <w:sz w:val="28"/>
          <w:u w:val="single"/>
        </w:rPr>
      </w:pPr>
    </w:p>
    <w:p w:rsidR="00CD6175" w:rsidRDefault="00CD6175" w:rsidP="007478C9">
      <w:pPr>
        <w:pStyle w:val="En-tte"/>
        <w:rPr>
          <w:b/>
          <w:sz w:val="28"/>
          <w:u w:val="single"/>
        </w:rPr>
      </w:pPr>
    </w:p>
    <w:p w:rsidR="00CD6175" w:rsidRDefault="00CD6175" w:rsidP="007478C9">
      <w:pPr>
        <w:pStyle w:val="En-tte"/>
        <w:rPr>
          <w:b/>
          <w:sz w:val="28"/>
          <w:u w:val="single"/>
        </w:rPr>
      </w:pPr>
    </w:p>
    <w:p w:rsidR="007478C9" w:rsidRDefault="007478C9" w:rsidP="007478C9">
      <w:pPr>
        <w:pStyle w:val="En-tte"/>
        <w:rPr>
          <w:sz w:val="24"/>
        </w:rPr>
      </w:pPr>
      <w:r>
        <w:rPr>
          <w:b/>
          <w:sz w:val="28"/>
          <w:u w:val="single"/>
        </w:rPr>
        <w:lastRenderedPageBreak/>
        <w:t>V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Savoir être</w:t>
      </w:r>
    </w:p>
    <w:p w:rsidR="007478C9" w:rsidRDefault="007478C9" w:rsidP="007478C9">
      <w:pPr>
        <w:pStyle w:val="En-tte"/>
        <w:rPr>
          <w:sz w:val="24"/>
        </w:rPr>
      </w:pPr>
    </w:p>
    <w:p w:rsidR="007478C9" w:rsidRDefault="00E63A00" w:rsidP="007478C9">
      <w:pPr>
        <w:pStyle w:val="En-tte"/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69504" behindDoc="1" locked="0" layoutInCell="1" allowOverlap="1" wp14:anchorId="06451FD2" wp14:editId="24E27536">
            <wp:simplePos x="0" y="0"/>
            <wp:positionH relativeFrom="page">
              <wp:align>right</wp:align>
            </wp:positionH>
            <wp:positionV relativeFrom="paragraph">
              <wp:posOffset>80645</wp:posOffset>
            </wp:positionV>
            <wp:extent cx="7533005" cy="6059170"/>
            <wp:effectExtent l="0" t="0" r="10795" b="17780"/>
            <wp:wrapTight wrapText="bothSides">
              <wp:wrapPolygon edited="0">
                <wp:start x="0" y="0"/>
                <wp:lineTo x="0" y="21595"/>
                <wp:lineTo x="21576" y="21595"/>
                <wp:lineTo x="21576" y="0"/>
                <wp:lineTo x="0" y="0"/>
              </wp:wrapPolygon>
            </wp:wrapTight>
            <wp:docPr id="26" name="Graphique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78C9" w:rsidRDefault="007478C9" w:rsidP="007478C9">
      <w:pPr>
        <w:pStyle w:val="En-tte"/>
        <w:rPr>
          <w:sz w:val="24"/>
        </w:rPr>
      </w:pPr>
    </w:p>
    <w:p w:rsidR="007478C9" w:rsidRDefault="007478C9" w:rsidP="007478C9">
      <w:pPr>
        <w:pStyle w:val="En-tte"/>
        <w:rPr>
          <w:sz w:val="24"/>
        </w:rPr>
      </w:pPr>
    </w:p>
    <w:p w:rsidR="007478C9" w:rsidRDefault="007478C9" w:rsidP="007478C9">
      <w:pPr>
        <w:pStyle w:val="En-tte"/>
      </w:pPr>
      <w:r>
        <w:tab/>
      </w:r>
    </w:p>
    <w:p w:rsidR="007478C9" w:rsidRDefault="007478C9" w:rsidP="007478C9">
      <w:r>
        <w:br w:type="page"/>
      </w:r>
    </w:p>
    <w:p w:rsidR="008C1108" w:rsidRDefault="008C1108" w:rsidP="008C1108">
      <w:pPr>
        <w:pStyle w:val="En-tte"/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 xml:space="preserve">Matthieu </w:t>
      </w:r>
      <w:r w:rsidR="00E63A00">
        <w:rPr>
          <w:b/>
          <w:sz w:val="44"/>
          <w:u w:val="single"/>
        </w:rPr>
        <w:t>JAGOURY</w:t>
      </w:r>
    </w:p>
    <w:p w:rsidR="00CC4EDE" w:rsidRDefault="00CC4EDE" w:rsidP="00CC4EDE">
      <w:pPr>
        <w:pStyle w:val="En-tte"/>
        <w:rPr>
          <w:b/>
          <w:sz w:val="32"/>
          <w:u w:val="single"/>
        </w:rPr>
      </w:pPr>
      <w:r w:rsidRPr="00D25020">
        <w:rPr>
          <w:b/>
          <w:sz w:val="28"/>
          <w:u w:val="single"/>
        </w:rPr>
        <w:t xml:space="preserve">I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Langages</w:t>
      </w:r>
    </w:p>
    <w:p w:rsidR="00CC4EDE" w:rsidRDefault="00CC4EDE" w:rsidP="00CC4EDE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60"/>
        <w:gridCol w:w="2359"/>
        <w:gridCol w:w="2359"/>
        <w:gridCol w:w="2359"/>
      </w:tblGrid>
      <w:tr w:rsidR="00CC4EDE" w:rsidTr="00AF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50" w:type="pct"/>
            <w:noWrap/>
          </w:tcPr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r>
              <w:t>Savoir</w:t>
            </w:r>
          </w:p>
        </w:tc>
        <w:tc>
          <w:tcPr>
            <w:tcW w:w="1250" w:type="pct"/>
          </w:tcPr>
          <w:p w:rsidR="00CC4EDE" w:rsidRDefault="00CC4EDE" w:rsidP="00AF7177">
            <w:r>
              <w:t>Savoir faire</w:t>
            </w:r>
          </w:p>
        </w:tc>
        <w:tc>
          <w:tcPr>
            <w:tcW w:w="1250" w:type="pct"/>
          </w:tcPr>
          <w:p w:rsidR="00CC4EDE" w:rsidRDefault="00CC4EDE" w:rsidP="00AF7177">
            <w:r>
              <w:t>Faire savoir</w:t>
            </w: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r>
              <w:t>C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CC4EDE" w:rsidP="00AF7177">
            <w:r>
              <w:t>C++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r>
              <w:t xml:space="preserve">C# 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CC4EDE" w:rsidP="00AF7177">
            <w:r>
              <w:t>Java</w:t>
            </w:r>
          </w:p>
        </w:tc>
        <w:tc>
          <w:tcPr>
            <w:tcW w:w="1250" w:type="pct"/>
          </w:tcPr>
          <w:p w:rsidR="00CC4EDE" w:rsidRDefault="00712E16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r>
              <w:t>Delphi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proofErr w:type="spellStart"/>
            <w:r>
              <w:t>xHTML</w:t>
            </w:r>
            <w:proofErr w:type="spellEnd"/>
          </w:p>
        </w:tc>
        <w:tc>
          <w:tcPr>
            <w:tcW w:w="1250" w:type="pct"/>
          </w:tcPr>
          <w:p w:rsidR="00CC4EDE" w:rsidRDefault="00712E16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712E16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CC4EDE" w:rsidP="00AF7177">
            <w:r>
              <w:t>PHP</w:t>
            </w:r>
          </w:p>
        </w:tc>
        <w:tc>
          <w:tcPr>
            <w:tcW w:w="1250" w:type="pct"/>
          </w:tcPr>
          <w:p w:rsidR="00CC4EDE" w:rsidRDefault="00712E16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712E16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r>
              <w:t>MySQL</w:t>
            </w:r>
          </w:p>
        </w:tc>
        <w:tc>
          <w:tcPr>
            <w:tcW w:w="1250" w:type="pct"/>
          </w:tcPr>
          <w:p w:rsidR="00CC4EDE" w:rsidRDefault="00712E16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712E16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CC4EDE" w:rsidP="00AF7177">
            <w:proofErr w:type="spellStart"/>
            <w:r>
              <w:t>Javascript</w:t>
            </w:r>
            <w:proofErr w:type="spellEnd"/>
          </w:p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712E16" w:rsidTr="00AF7177">
        <w:trPr>
          <w:trHeight w:val="417"/>
        </w:trPr>
        <w:tc>
          <w:tcPr>
            <w:tcW w:w="1250" w:type="pct"/>
            <w:noWrap/>
          </w:tcPr>
          <w:p w:rsidR="00712E16" w:rsidRDefault="00712E16" w:rsidP="00AF7177">
            <w:r>
              <w:t>XML</w:t>
            </w:r>
          </w:p>
        </w:tc>
        <w:tc>
          <w:tcPr>
            <w:tcW w:w="1250" w:type="pct"/>
          </w:tcPr>
          <w:p w:rsidR="00712E16" w:rsidRDefault="00712E16" w:rsidP="00AF7177">
            <w:pPr>
              <w:pStyle w:val="DecimalAligned"/>
            </w:pPr>
          </w:p>
        </w:tc>
        <w:tc>
          <w:tcPr>
            <w:tcW w:w="1250" w:type="pct"/>
          </w:tcPr>
          <w:p w:rsidR="00712E16" w:rsidRDefault="00712E16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12E16" w:rsidRDefault="00712E16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5E0A37" w:rsidP="005E0A37">
            <w:r>
              <w:t>VB.net</w:t>
            </w:r>
          </w:p>
        </w:tc>
        <w:tc>
          <w:tcPr>
            <w:tcW w:w="1250" w:type="pct"/>
          </w:tcPr>
          <w:p w:rsidR="00CC4EDE" w:rsidRDefault="00712E16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50" w:type="pct"/>
            <w:noWrap/>
          </w:tcPr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</w:tbl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b/>
          <w:sz w:val="32"/>
          <w:u w:val="single"/>
        </w:rPr>
      </w:pPr>
      <w:r w:rsidRPr="00D25020">
        <w:rPr>
          <w:b/>
          <w:sz w:val="28"/>
          <w:u w:val="single"/>
        </w:rPr>
        <w:t>I</w:t>
      </w:r>
      <w:r>
        <w:rPr>
          <w:b/>
          <w:sz w:val="28"/>
          <w:u w:val="single"/>
        </w:rPr>
        <w:t>I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Conception et outils</w:t>
      </w:r>
    </w:p>
    <w:p w:rsidR="00CC4EDE" w:rsidRDefault="00CC4EDE" w:rsidP="00CC4EDE">
      <w:pPr>
        <w:pStyle w:val="En-tte"/>
        <w:rPr>
          <w:b/>
          <w:sz w:val="32"/>
          <w:u w:val="single"/>
        </w:rPr>
      </w:pPr>
    </w:p>
    <w:p w:rsidR="00CC4EDE" w:rsidRDefault="00CC4EDE" w:rsidP="00CC4EDE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60"/>
        <w:gridCol w:w="2359"/>
        <w:gridCol w:w="2359"/>
        <w:gridCol w:w="2359"/>
      </w:tblGrid>
      <w:tr w:rsidR="00CC4EDE" w:rsidTr="00AF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50" w:type="pct"/>
            <w:noWrap/>
          </w:tcPr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r>
              <w:t>Savoir</w:t>
            </w:r>
          </w:p>
        </w:tc>
        <w:tc>
          <w:tcPr>
            <w:tcW w:w="1250" w:type="pct"/>
          </w:tcPr>
          <w:p w:rsidR="00CC4EDE" w:rsidRDefault="00CC4EDE" w:rsidP="00AF7177">
            <w:r>
              <w:t>Savoir faire</w:t>
            </w:r>
          </w:p>
        </w:tc>
        <w:tc>
          <w:tcPr>
            <w:tcW w:w="1250" w:type="pct"/>
          </w:tcPr>
          <w:p w:rsidR="00CC4EDE" w:rsidRDefault="00CC4EDE" w:rsidP="00AF7177">
            <w:r>
              <w:t>Faire savoir</w:t>
            </w: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r>
              <w:t>Merise</w:t>
            </w:r>
          </w:p>
        </w:tc>
        <w:tc>
          <w:tcPr>
            <w:tcW w:w="1250" w:type="pct"/>
          </w:tcPr>
          <w:p w:rsidR="00CC4EDE" w:rsidRDefault="00712E16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712E16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CC4EDE" w:rsidP="00AF7177">
            <w:r>
              <w:t>UML</w:t>
            </w:r>
          </w:p>
          <w:p w:rsidR="00CC4EDE" w:rsidRDefault="00CC4EDE" w:rsidP="00AF7177"/>
        </w:tc>
        <w:tc>
          <w:tcPr>
            <w:tcW w:w="1250" w:type="pct"/>
          </w:tcPr>
          <w:p w:rsidR="00CC4EDE" w:rsidRDefault="00712E16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712E16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CC4EDE" w:rsidP="00AF7177">
            <w:proofErr w:type="spellStart"/>
            <w:r>
              <w:t>Symfony</w:t>
            </w:r>
            <w:proofErr w:type="spellEnd"/>
            <w:r>
              <w:t xml:space="preserve"> 2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50" w:type="pct"/>
            <w:noWrap/>
          </w:tcPr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</w:tbl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b/>
          <w:sz w:val="32"/>
          <w:u w:val="single"/>
        </w:rPr>
      </w:pPr>
      <w:r w:rsidRPr="00D25020">
        <w:rPr>
          <w:b/>
          <w:sz w:val="28"/>
          <w:u w:val="single"/>
        </w:rPr>
        <w:t>I</w:t>
      </w:r>
      <w:r>
        <w:rPr>
          <w:b/>
          <w:sz w:val="28"/>
          <w:u w:val="single"/>
        </w:rPr>
        <w:t>II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Systèmes et réseaux</w:t>
      </w:r>
    </w:p>
    <w:p w:rsidR="00CC4EDE" w:rsidRDefault="00CC4EDE" w:rsidP="00CC4EDE">
      <w:pPr>
        <w:pStyle w:val="En-tte"/>
        <w:rPr>
          <w:b/>
          <w:sz w:val="32"/>
          <w:u w:val="single"/>
        </w:rPr>
      </w:pPr>
    </w:p>
    <w:p w:rsidR="00CC4EDE" w:rsidRDefault="00CC4EDE" w:rsidP="00CC4EDE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94"/>
        <w:gridCol w:w="2347"/>
        <w:gridCol w:w="2348"/>
        <w:gridCol w:w="2348"/>
      </w:tblGrid>
      <w:tr w:rsidR="00CC4EDE" w:rsidTr="00AF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68" w:type="pct"/>
            <w:noWrap/>
          </w:tcPr>
          <w:p w:rsidR="00CC4EDE" w:rsidRDefault="00CC4EDE" w:rsidP="00AF7177"/>
        </w:tc>
        <w:tc>
          <w:tcPr>
            <w:tcW w:w="1244" w:type="pct"/>
          </w:tcPr>
          <w:p w:rsidR="00CC4EDE" w:rsidRDefault="00CC4EDE" w:rsidP="00AF7177">
            <w:r>
              <w:t>Savoir</w:t>
            </w:r>
          </w:p>
        </w:tc>
        <w:tc>
          <w:tcPr>
            <w:tcW w:w="1244" w:type="pct"/>
          </w:tcPr>
          <w:p w:rsidR="00CC4EDE" w:rsidRDefault="00CC4EDE" w:rsidP="00AF7177">
            <w:r>
              <w:t>Savoir faire</w:t>
            </w:r>
          </w:p>
        </w:tc>
        <w:tc>
          <w:tcPr>
            <w:tcW w:w="1244" w:type="pct"/>
          </w:tcPr>
          <w:p w:rsidR="00CC4EDE" w:rsidRDefault="00CC4EDE" w:rsidP="00AF7177">
            <w:r>
              <w:t>Faire savoir</w:t>
            </w:r>
          </w:p>
        </w:tc>
      </w:tr>
      <w:tr w:rsidR="00CC4EDE" w:rsidTr="00AF7177">
        <w:trPr>
          <w:trHeight w:val="451"/>
        </w:trPr>
        <w:tc>
          <w:tcPr>
            <w:tcW w:w="1268" w:type="pct"/>
            <w:noWrap/>
          </w:tcPr>
          <w:p w:rsidR="00CC4EDE" w:rsidRDefault="00CC4EDE" w:rsidP="00AF7177">
            <w:r>
              <w:t>Adressage IP</w:t>
            </w:r>
          </w:p>
        </w:tc>
        <w:tc>
          <w:tcPr>
            <w:tcW w:w="1244" w:type="pct"/>
          </w:tcPr>
          <w:p w:rsidR="00CC4EDE" w:rsidRDefault="00712E16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68" w:type="pct"/>
            <w:noWrap/>
          </w:tcPr>
          <w:p w:rsidR="00CC4EDE" w:rsidRDefault="00CC4EDE" w:rsidP="00AF7177">
            <w:r>
              <w:t>VLAN</w:t>
            </w:r>
          </w:p>
        </w:tc>
        <w:tc>
          <w:tcPr>
            <w:tcW w:w="1244" w:type="pct"/>
          </w:tcPr>
          <w:p w:rsidR="00CC4EDE" w:rsidRDefault="00712E16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51"/>
        </w:trPr>
        <w:tc>
          <w:tcPr>
            <w:tcW w:w="1268" w:type="pct"/>
            <w:noWrap/>
          </w:tcPr>
          <w:p w:rsidR="00CC4EDE" w:rsidRDefault="00CC4EDE" w:rsidP="00AF7177">
            <w:r>
              <w:t>Modèle OSI</w:t>
            </w:r>
          </w:p>
        </w:tc>
        <w:tc>
          <w:tcPr>
            <w:tcW w:w="1244" w:type="pct"/>
          </w:tcPr>
          <w:p w:rsidR="00CC4EDE" w:rsidRDefault="00712E16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68" w:type="pct"/>
            <w:noWrap/>
          </w:tcPr>
          <w:p w:rsidR="00CC4EDE" w:rsidRDefault="00CC4EDE" w:rsidP="00AF7177">
            <w:r>
              <w:t>Linux (Debian, Ubuntu</w:t>
            </w:r>
            <w:proofErr w:type="gramStart"/>
            <w:r>
              <w:t>..)</w:t>
            </w:r>
            <w:proofErr w:type="gramEnd"/>
          </w:p>
          <w:p w:rsidR="00CC4EDE" w:rsidRDefault="00CC4EDE" w:rsidP="00AF7177"/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68" w:type="pct"/>
            <w:noWrap/>
          </w:tcPr>
          <w:p w:rsidR="00CC4EDE" w:rsidRDefault="00CC4EDE" w:rsidP="00AF7177">
            <w:r>
              <w:t>Windows</w:t>
            </w:r>
          </w:p>
        </w:tc>
        <w:tc>
          <w:tcPr>
            <w:tcW w:w="1244" w:type="pct"/>
          </w:tcPr>
          <w:p w:rsidR="00CC4EDE" w:rsidRDefault="00712E16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68" w:type="pct"/>
            <w:noWrap/>
          </w:tcPr>
          <w:p w:rsidR="00CC4EDE" w:rsidRDefault="00CC4EDE" w:rsidP="00AF7177"/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</w:tr>
    </w:tbl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E71931" w:rsidP="00CC4EDE">
      <w:pPr>
        <w:pStyle w:val="En-tte"/>
        <w:rPr>
          <w:b/>
          <w:sz w:val="32"/>
          <w:u w:val="single"/>
        </w:rPr>
      </w:pPr>
      <w:r>
        <w:rPr>
          <w:b/>
          <w:sz w:val="28"/>
          <w:u w:val="single"/>
        </w:rPr>
        <w:t>I</w:t>
      </w:r>
      <w:r w:rsidR="00CC4EDE">
        <w:rPr>
          <w:b/>
          <w:sz w:val="28"/>
          <w:u w:val="single"/>
        </w:rPr>
        <w:t>V</w:t>
      </w:r>
      <w:r w:rsidR="00CC4EDE" w:rsidRPr="00D25020">
        <w:rPr>
          <w:b/>
          <w:sz w:val="28"/>
          <w:u w:val="single"/>
        </w:rPr>
        <w:t xml:space="preserve"> </w:t>
      </w:r>
      <w:r w:rsidR="00CC4EDE">
        <w:rPr>
          <w:b/>
          <w:sz w:val="28"/>
          <w:u w:val="single"/>
        </w:rPr>
        <w:t>–</w:t>
      </w:r>
      <w:r w:rsidR="00CC4EDE" w:rsidRPr="00D25020">
        <w:rPr>
          <w:b/>
          <w:sz w:val="28"/>
          <w:u w:val="single"/>
        </w:rPr>
        <w:t xml:space="preserve"> </w:t>
      </w:r>
      <w:r w:rsidR="00CC4EDE">
        <w:rPr>
          <w:b/>
          <w:sz w:val="32"/>
          <w:u w:val="single"/>
        </w:rPr>
        <w:t>Divers</w:t>
      </w:r>
    </w:p>
    <w:p w:rsidR="00CC4EDE" w:rsidRDefault="00CC4EDE" w:rsidP="00CC4EDE">
      <w:pPr>
        <w:pStyle w:val="En-tte"/>
        <w:rPr>
          <w:b/>
          <w:sz w:val="32"/>
          <w:u w:val="single"/>
        </w:rPr>
      </w:pPr>
    </w:p>
    <w:p w:rsidR="00CC4EDE" w:rsidRDefault="00CC4EDE" w:rsidP="00CC4EDE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60"/>
        <w:gridCol w:w="2359"/>
        <w:gridCol w:w="2359"/>
        <w:gridCol w:w="2359"/>
      </w:tblGrid>
      <w:tr w:rsidR="00CC4EDE" w:rsidTr="00AF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50" w:type="pct"/>
            <w:noWrap/>
          </w:tcPr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r>
              <w:t>Savoir</w:t>
            </w:r>
          </w:p>
        </w:tc>
        <w:tc>
          <w:tcPr>
            <w:tcW w:w="1250" w:type="pct"/>
          </w:tcPr>
          <w:p w:rsidR="00CC4EDE" w:rsidRDefault="00CC4EDE" w:rsidP="00AF7177">
            <w:r>
              <w:t>Savoir faire</w:t>
            </w:r>
          </w:p>
        </w:tc>
        <w:tc>
          <w:tcPr>
            <w:tcW w:w="1250" w:type="pct"/>
          </w:tcPr>
          <w:p w:rsidR="00CC4EDE" w:rsidRDefault="00CC4EDE" w:rsidP="00AF7177">
            <w:r>
              <w:t>Faire savoir</w:t>
            </w: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r>
              <w:t>Photoshop</w:t>
            </w:r>
          </w:p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50" w:type="pct"/>
            <w:noWrap/>
          </w:tcPr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</w:tbl>
    <w:p w:rsidR="00CC4EDE" w:rsidRDefault="00CC4EDE" w:rsidP="00CC4EDE">
      <w:pPr>
        <w:pStyle w:val="En-tte"/>
        <w:rPr>
          <w:b/>
          <w:sz w:val="32"/>
          <w:u w:val="single"/>
        </w:rPr>
      </w:pPr>
    </w:p>
    <w:p w:rsidR="00CC4EDE" w:rsidRDefault="00CC4EDE" w:rsidP="00CC4EDE">
      <w:pPr>
        <w:pStyle w:val="En-tte"/>
        <w:rPr>
          <w:b/>
          <w:sz w:val="32"/>
          <w:u w:val="single"/>
        </w:rPr>
      </w:pPr>
    </w:p>
    <w:p w:rsidR="00CD6175" w:rsidRDefault="00CD6175" w:rsidP="00CC4EDE">
      <w:pPr>
        <w:pStyle w:val="En-tte"/>
        <w:rPr>
          <w:b/>
          <w:sz w:val="28"/>
          <w:u w:val="single"/>
        </w:rPr>
      </w:pPr>
    </w:p>
    <w:p w:rsidR="00CD6175" w:rsidRDefault="00CD6175" w:rsidP="00CC4EDE">
      <w:pPr>
        <w:pStyle w:val="En-tte"/>
        <w:rPr>
          <w:b/>
          <w:sz w:val="28"/>
          <w:u w:val="single"/>
        </w:rPr>
      </w:pPr>
    </w:p>
    <w:p w:rsidR="00CD6175" w:rsidRDefault="00CD6175" w:rsidP="00CC4EDE">
      <w:pPr>
        <w:pStyle w:val="En-tte"/>
        <w:rPr>
          <w:b/>
          <w:sz w:val="28"/>
          <w:u w:val="single"/>
        </w:rPr>
      </w:pPr>
    </w:p>
    <w:p w:rsidR="00CD6175" w:rsidRDefault="00CD6175" w:rsidP="00CC4EDE">
      <w:pPr>
        <w:pStyle w:val="En-tte"/>
        <w:rPr>
          <w:b/>
          <w:sz w:val="28"/>
          <w:u w:val="single"/>
        </w:rPr>
      </w:pPr>
    </w:p>
    <w:p w:rsidR="00CD6175" w:rsidRDefault="00CD6175" w:rsidP="00CC4EDE">
      <w:pPr>
        <w:pStyle w:val="En-tte"/>
        <w:rPr>
          <w:b/>
          <w:sz w:val="28"/>
          <w:u w:val="single"/>
        </w:rPr>
      </w:pPr>
    </w:p>
    <w:p w:rsidR="00CD6175" w:rsidRDefault="00CD6175" w:rsidP="00CC4EDE">
      <w:pPr>
        <w:pStyle w:val="En-tte"/>
        <w:rPr>
          <w:b/>
          <w:sz w:val="28"/>
          <w:u w:val="single"/>
        </w:rPr>
      </w:pPr>
    </w:p>
    <w:p w:rsidR="00CD6175" w:rsidRDefault="00CD6175" w:rsidP="00CC4EDE">
      <w:pPr>
        <w:pStyle w:val="En-tte"/>
        <w:rPr>
          <w:b/>
          <w:sz w:val="28"/>
          <w:u w:val="single"/>
        </w:rPr>
      </w:pPr>
    </w:p>
    <w:p w:rsidR="00CD6175" w:rsidRDefault="00CD6175" w:rsidP="00CC4EDE">
      <w:pPr>
        <w:pStyle w:val="En-tte"/>
        <w:rPr>
          <w:b/>
          <w:sz w:val="28"/>
          <w:u w:val="single"/>
        </w:rPr>
      </w:pPr>
    </w:p>
    <w:p w:rsidR="00CC4EDE" w:rsidRDefault="00CC4EDE" w:rsidP="00CC4EDE">
      <w:pPr>
        <w:pStyle w:val="En-tte"/>
        <w:rPr>
          <w:sz w:val="24"/>
        </w:rPr>
      </w:pPr>
      <w:r>
        <w:rPr>
          <w:b/>
          <w:sz w:val="28"/>
          <w:u w:val="single"/>
        </w:rPr>
        <w:lastRenderedPageBreak/>
        <w:t>V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Savoir être</w:t>
      </w:r>
    </w:p>
    <w:p w:rsidR="00CC4EDE" w:rsidRDefault="00712E16" w:rsidP="00CC4EDE">
      <w:pPr>
        <w:pStyle w:val="En-tte"/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71552" behindDoc="1" locked="0" layoutInCell="1" allowOverlap="1" wp14:anchorId="383B1640" wp14:editId="4DD16220">
            <wp:simplePos x="0" y="0"/>
            <wp:positionH relativeFrom="page">
              <wp:align>right</wp:align>
            </wp:positionH>
            <wp:positionV relativeFrom="paragraph">
              <wp:posOffset>280670</wp:posOffset>
            </wp:positionV>
            <wp:extent cx="7492365" cy="5882005"/>
            <wp:effectExtent l="0" t="0" r="13335" b="4445"/>
            <wp:wrapTight wrapText="bothSides">
              <wp:wrapPolygon edited="0">
                <wp:start x="0" y="0"/>
                <wp:lineTo x="0" y="21546"/>
                <wp:lineTo x="21584" y="21546"/>
                <wp:lineTo x="21584" y="0"/>
                <wp:lineTo x="0" y="0"/>
              </wp:wrapPolygon>
            </wp:wrapTight>
            <wp:docPr id="28" name="Graphique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</w:pPr>
      <w:r>
        <w:tab/>
      </w:r>
    </w:p>
    <w:p w:rsidR="00CC4EDE" w:rsidRDefault="00CC4EDE" w:rsidP="00CC4EDE">
      <w:r>
        <w:br w:type="page"/>
      </w:r>
    </w:p>
    <w:p w:rsidR="008C1108" w:rsidRPr="00D25020" w:rsidRDefault="008C1108" w:rsidP="008C1108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 xml:space="preserve">Sébastien </w:t>
      </w:r>
      <w:r w:rsidR="00E63A00">
        <w:rPr>
          <w:b/>
          <w:sz w:val="44"/>
          <w:u w:val="single"/>
        </w:rPr>
        <w:t>DESZCZ</w:t>
      </w:r>
    </w:p>
    <w:p w:rsidR="00CC4EDE" w:rsidRDefault="00CC4EDE" w:rsidP="00CC4EDE">
      <w:pPr>
        <w:pStyle w:val="En-tte"/>
        <w:rPr>
          <w:b/>
          <w:sz w:val="32"/>
          <w:u w:val="single"/>
        </w:rPr>
      </w:pPr>
      <w:r w:rsidRPr="00D25020">
        <w:rPr>
          <w:b/>
          <w:sz w:val="28"/>
          <w:u w:val="single"/>
        </w:rPr>
        <w:t xml:space="preserve">I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Langages</w:t>
      </w:r>
    </w:p>
    <w:p w:rsidR="00CC4EDE" w:rsidRDefault="00CC4EDE" w:rsidP="00CC4EDE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60"/>
        <w:gridCol w:w="2359"/>
        <w:gridCol w:w="2359"/>
        <w:gridCol w:w="2359"/>
      </w:tblGrid>
      <w:tr w:rsidR="00CC4EDE" w:rsidTr="00AF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50" w:type="pct"/>
            <w:noWrap/>
          </w:tcPr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r>
              <w:t>Savoir</w:t>
            </w:r>
          </w:p>
        </w:tc>
        <w:tc>
          <w:tcPr>
            <w:tcW w:w="1250" w:type="pct"/>
          </w:tcPr>
          <w:p w:rsidR="00CC4EDE" w:rsidRDefault="00CC4EDE" w:rsidP="00AF7177">
            <w:r>
              <w:t>Savoir faire</w:t>
            </w:r>
          </w:p>
        </w:tc>
        <w:tc>
          <w:tcPr>
            <w:tcW w:w="1250" w:type="pct"/>
          </w:tcPr>
          <w:p w:rsidR="00CC4EDE" w:rsidRDefault="00CC4EDE" w:rsidP="00AF7177">
            <w:r>
              <w:t>Faire savoir</w:t>
            </w: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r>
              <w:t>C</w:t>
            </w:r>
          </w:p>
        </w:tc>
        <w:tc>
          <w:tcPr>
            <w:tcW w:w="1250" w:type="pct"/>
          </w:tcPr>
          <w:p w:rsidR="00CC4EDE" w:rsidRDefault="00EB3F19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CC4EDE" w:rsidP="00AF7177">
            <w:r>
              <w:t>C++</w:t>
            </w:r>
          </w:p>
        </w:tc>
        <w:tc>
          <w:tcPr>
            <w:tcW w:w="1250" w:type="pct"/>
          </w:tcPr>
          <w:p w:rsidR="00CC4EDE" w:rsidRDefault="00EB3F19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r>
              <w:t xml:space="preserve">C# </w:t>
            </w:r>
          </w:p>
        </w:tc>
        <w:tc>
          <w:tcPr>
            <w:tcW w:w="1250" w:type="pct"/>
          </w:tcPr>
          <w:p w:rsidR="00CC4EDE" w:rsidRDefault="00EB3F19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CC4EDE" w:rsidP="00AF7177">
            <w:r>
              <w:t>Java</w:t>
            </w:r>
          </w:p>
        </w:tc>
        <w:tc>
          <w:tcPr>
            <w:tcW w:w="1250" w:type="pct"/>
          </w:tcPr>
          <w:p w:rsidR="00CC4EDE" w:rsidRDefault="00EB3F19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r>
              <w:t>Delphi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proofErr w:type="spellStart"/>
            <w:r>
              <w:t>xHTML</w:t>
            </w:r>
            <w:proofErr w:type="spellEnd"/>
          </w:p>
        </w:tc>
        <w:tc>
          <w:tcPr>
            <w:tcW w:w="1250" w:type="pct"/>
          </w:tcPr>
          <w:p w:rsidR="00CC4EDE" w:rsidRDefault="00EB3F19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EB3F19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CC4EDE" w:rsidP="00AF7177">
            <w:r>
              <w:t>PHP</w:t>
            </w:r>
          </w:p>
        </w:tc>
        <w:tc>
          <w:tcPr>
            <w:tcW w:w="1250" w:type="pct"/>
          </w:tcPr>
          <w:p w:rsidR="00CC4EDE" w:rsidRDefault="00EB3F19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EB3F19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r>
              <w:t>MySQL</w:t>
            </w:r>
          </w:p>
        </w:tc>
        <w:tc>
          <w:tcPr>
            <w:tcW w:w="1250" w:type="pct"/>
          </w:tcPr>
          <w:p w:rsidR="00CC4EDE" w:rsidRDefault="00EB3F19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EB3F19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CC4EDE" w:rsidP="00AF7177">
            <w:proofErr w:type="spellStart"/>
            <w:r>
              <w:t>Javascript</w:t>
            </w:r>
            <w:proofErr w:type="spellEnd"/>
          </w:p>
          <w:p w:rsidR="00CC4EDE" w:rsidRDefault="00CC4EDE" w:rsidP="00AF7177"/>
        </w:tc>
        <w:tc>
          <w:tcPr>
            <w:tcW w:w="1250" w:type="pct"/>
          </w:tcPr>
          <w:p w:rsidR="00CC4EDE" w:rsidRDefault="00EB3F19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5E0A37" w:rsidP="005E0A37">
            <w:r>
              <w:t>VB.net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50" w:type="pct"/>
            <w:noWrap/>
          </w:tcPr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</w:tbl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b/>
          <w:sz w:val="32"/>
          <w:u w:val="single"/>
        </w:rPr>
      </w:pPr>
      <w:r w:rsidRPr="00D25020">
        <w:rPr>
          <w:b/>
          <w:sz w:val="28"/>
          <w:u w:val="single"/>
        </w:rPr>
        <w:t>I</w:t>
      </w:r>
      <w:r>
        <w:rPr>
          <w:b/>
          <w:sz w:val="28"/>
          <w:u w:val="single"/>
        </w:rPr>
        <w:t>I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Conception et outils</w:t>
      </w:r>
    </w:p>
    <w:p w:rsidR="00CC4EDE" w:rsidRDefault="00CC4EDE" w:rsidP="00CC4EDE">
      <w:pPr>
        <w:pStyle w:val="En-tte"/>
        <w:rPr>
          <w:b/>
          <w:sz w:val="32"/>
          <w:u w:val="single"/>
        </w:rPr>
      </w:pPr>
    </w:p>
    <w:p w:rsidR="00CC4EDE" w:rsidRDefault="00CC4EDE" w:rsidP="00CC4EDE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60"/>
        <w:gridCol w:w="2359"/>
        <w:gridCol w:w="2359"/>
        <w:gridCol w:w="2359"/>
      </w:tblGrid>
      <w:tr w:rsidR="00CC4EDE" w:rsidTr="00AF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50" w:type="pct"/>
            <w:noWrap/>
          </w:tcPr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r>
              <w:t>Savoir</w:t>
            </w:r>
          </w:p>
        </w:tc>
        <w:tc>
          <w:tcPr>
            <w:tcW w:w="1250" w:type="pct"/>
          </w:tcPr>
          <w:p w:rsidR="00CC4EDE" w:rsidRDefault="00CC4EDE" w:rsidP="00AF7177">
            <w:r>
              <w:t>Savoir faire</w:t>
            </w:r>
          </w:p>
        </w:tc>
        <w:tc>
          <w:tcPr>
            <w:tcW w:w="1250" w:type="pct"/>
          </w:tcPr>
          <w:p w:rsidR="00CC4EDE" w:rsidRDefault="00CC4EDE" w:rsidP="00AF7177">
            <w:r>
              <w:t>Faire savoir</w:t>
            </w: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r>
              <w:t>Merise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CC4EDE" w:rsidP="00AF7177">
            <w:r>
              <w:t>UML</w:t>
            </w:r>
          </w:p>
          <w:p w:rsidR="00CC4EDE" w:rsidRDefault="00CC4EDE" w:rsidP="00AF7177"/>
        </w:tc>
        <w:tc>
          <w:tcPr>
            <w:tcW w:w="1250" w:type="pct"/>
          </w:tcPr>
          <w:p w:rsidR="00CC4EDE" w:rsidRDefault="00EB3F19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CC4EDE" w:rsidP="00AF7177">
            <w:proofErr w:type="spellStart"/>
            <w:r>
              <w:t>Symfony</w:t>
            </w:r>
            <w:proofErr w:type="spellEnd"/>
            <w:r>
              <w:t xml:space="preserve"> 2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50" w:type="pct"/>
            <w:noWrap/>
          </w:tcPr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</w:tbl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b/>
          <w:sz w:val="32"/>
          <w:u w:val="single"/>
        </w:rPr>
      </w:pPr>
      <w:r w:rsidRPr="00D25020">
        <w:rPr>
          <w:b/>
          <w:sz w:val="28"/>
          <w:u w:val="single"/>
        </w:rPr>
        <w:t>I</w:t>
      </w:r>
      <w:r>
        <w:rPr>
          <w:b/>
          <w:sz w:val="28"/>
          <w:u w:val="single"/>
        </w:rPr>
        <w:t>II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Systèmes et réseaux</w:t>
      </w:r>
    </w:p>
    <w:p w:rsidR="00CC4EDE" w:rsidRDefault="00CC4EDE" w:rsidP="00CC4EDE">
      <w:pPr>
        <w:pStyle w:val="En-tte"/>
        <w:rPr>
          <w:b/>
          <w:sz w:val="32"/>
          <w:u w:val="single"/>
        </w:rPr>
      </w:pPr>
    </w:p>
    <w:p w:rsidR="00CC4EDE" w:rsidRDefault="00CC4EDE" w:rsidP="00CC4EDE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94"/>
        <w:gridCol w:w="2347"/>
        <w:gridCol w:w="2348"/>
        <w:gridCol w:w="2348"/>
      </w:tblGrid>
      <w:tr w:rsidR="00CC4EDE" w:rsidTr="00AF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68" w:type="pct"/>
            <w:noWrap/>
          </w:tcPr>
          <w:p w:rsidR="00CC4EDE" w:rsidRDefault="00CC4EDE" w:rsidP="00AF7177"/>
        </w:tc>
        <w:tc>
          <w:tcPr>
            <w:tcW w:w="1244" w:type="pct"/>
          </w:tcPr>
          <w:p w:rsidR="00CC4EDE" w:rsidRDefault="00CC4EDE" w:rsidP="00AF7177">
            <w:r>
              <w:t>Savoir</w:t>
            </w:r>
          </w:p>
        </w:tc>
        <w:tc>
          <w:tcPr>
            <w:tcW w:w="1244" w:type="pct"/>
          </w:tcPr>
          <w:p w:rsidR="00CC4EDE" w:rsidRDefault="00CC4EDE" w:rsidP="00AF7177">
            <w:r>
              <w:t>Savoir faire</w:t>
            </w:r>
          </w:p>
        </w:tc>
        <w:tc>
          <w:tcPr>
            <w:tcW w:w="1244" w:type="pct"/>
          </w:tcPr>
          <w:p w:rsidR="00CC4EDE" w:rsidRDefault="00CC4EDE" w:rsidP="00AF7177">
            <w:r>
              <w:t>Faire savoir</w:t>
            </w:r>
          </w:p>
        </w:tc>
      </w:tr>
      <w:tr w:rsidR="00CC4EDE" w:rsidTr="00AF7177">
        <w:trPr>
          <w:trHeight w:val="451"/>
        </w:trPr>
        <w:tc>
          <w:tcPr>
            <w:tcW w:w="1268" w:type="pct"/>
            <w:noWrap/>
          </w:tcPr>
          <w:p w:rsidR="00CC4EDE" w:rsidRDefault="00CC4EDE" w:rsidP="00AF7177">
            <w:r>
              <w:t>Adressage IP</w:t>
            </w:r>
          </w:p>
        </w:tc>
        <w:tc>
          <w:tcPr>
            <w:tcW w:w="1244" w:type="pct"/>
          </w:tcPr>
          <w:p w:rsidR="00CC4EDE" w:rsidRDefault="00EB3F19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EB3F19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EB3F19" w:rsidP="00AF7177">
            <w:pPr>
              <w:pStyle w:val="DecimalAligned"/>
            </w:pPr>
            <w:r>
              <w:t>X</w:t>
            </w:r>
          </w:p>
        </w:tc>
      </w:tr>
      <w:tr w:rsidR="00CC4EDE" w:rsidTr="00AF7177">
        <w:trPr>
          <w:trHeight w:val="417"/>
        </w:trPr>
        <w:tc>
          <w:tcPr>
            <w:tcW w:w="1268" w:type="pct"/>
            <w:noWrap/>
          </w:tcPr>
          <w:p w:rsidR="00CC4EDE" w:rsidRDefault="00CC4EDE" w:rsidP="00AF7177">
            <w:r>
              <w:t>VLAN</w:t>
            </w:r>
          </w:p>
        </w:tc>
        <w:tc>
          <w:tcPr>
            <w:tcW w:w="1244" w:type="pct"/>
          </w:tcPr>
          <w:p w:rsidR="00CC4EDE" w:rsidRDefault="00EB3F19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EB3F19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51"/>
        </w:trPr>
        <w:tc>
          <w:tcPr>
            <w:tcW w:w="1268" w:type="pct"/>
            <w:noWrap/>
          </w:tcPr>
          <w:p w:rsidR="00CC4EDE" w:rsidRDefault="00CC4EDE" w:rsidP="00AF7177">
            <w:r>
              <w:t>Modèle OSI</w:t>
            </w:r>
          </w:p>
        </w:tc>
        <w:tc>
          <w:tcPr>
            <w:tcW w:w="1244" w:type="pct"/>
          </w:tcPr>
          <w:p w:rsidR="00CC4EDE" w:rsidRDefault="00EB3F19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68" w:type="pct"/>
            <w:noWrap/>
          </w:tcPr>
          <w:p w:rsidR="00CC4EDE" w:rsidRDefault="00CC4EDE" w:rsidP="00AF7177">
            <w:r>
              <w:t>Linux (Debian, Ubuntu</w:t>
            </w:r>
            <w:proofErr w:type="gramStart"/>
            <w:r>
              <w:t>..)</w:t>
            </w:r>
            <w:proofErr w:type="gramEnd"/>
          </w:p>
          <w:p w:rsidR="00CC4EDE" w:rsidRDefault="00CC4EDE" w:rsidP="00AF7177"/>
        </w:tc>
        <w:tc>
          <w:tcPr>
            <w:tcW w:w="1244" w:type="pct"/>
          </w:tcPr>
          <w:p w:rsidR="00CC4EDE" w:rsidRDefault="00EB3F19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EB3F19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68" w:type="pct"/>
            <w:noWrap/>
          </w:tcPr>
          <w:p w:rsidR="00CC4EDE" w:rsidRDefault="00CC4EDE" w:rsidP="00AF7177">
            <w:r>
              <w:t>Windows</w:t>
            </w:r>
          </w:p>
        </w:tc>
        <w:tc>
          <w:tcPr>
            <w:tcW w:w="1244" w:type="pct"/>
          </w:tcPr>
          <w:p w:rsidR="00CC4EDE" w:rsidRDefault="00EB3F19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EB3F19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EB3F19" w:rsidP="00AF7177">
            <w:pPr>
              <w:pStyle w:val="DecimalAligned"/>
            </w:pPr>
            <w:r>
              <w:t>X</w:t>
            </w:r>
          </w:p>
        </w:tc>
      </w:tr>
      <w:tr w:rsidR="00CC4EDE" w:rsidTr="00AF7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68" w:type="pct"/>
            <w:noWrap/>
          </w:tcPr>
          <w:p w:rsidR="00CC4EDE" w:rsidRDefault="00CC4EDE" w:rsidP="00AF7177"/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</w:tr>
    </w:tbl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E71931" w:rsidP="00CC4EDE">
      <w:pPr>
        <w:pStyle w:val="En-tte"/>
        <w:rPr>
          <w:b/>
          <w:sz w:val="32"/>
          <w:u w:val="single"/>
        </w:rPr>
      </w:pPr>
      <w:r>
        <w:rPr>
          <w:b/>
          <w:sz w:val="28"/>
          <w:u w:val="single"/>
        </w:rPr>
        <w:t>I</w:t>
      </w:r>
      <w:r w:rsidR="00CC4EDE">
        <w:rPr>
          <w:b/>
          <w:sz w:val="28"/>
          <w:u w:val="single"/>
        </w:rPr>
        <w:t>V</w:t>
      </w:r>
      <w:r w:rsidR="00CC4EDE" w:rsidRPr="00D25020">
        <w:rPr>
          <w:b/>
          <w:sz w:val="28"/>
          <w:u w:val="single"/>
        </w:rPr>
        <w:t xml:space="preserve"> </w:t>
      </w:r>
      <w:r w:rsidR="00CC4EDE">
        <w:rPr>
          <w:b/>
          <w:sz w:val="28"/>
          <w:u w:val="single"/>
        </w:rPr>
        <w:t>–</w:t>
      </w:r>
      <w:r w:rsidR="00CC4EDE" w:rsidRPr="00D25020">
        <w:rPr>
          <w:b/>
          <w:sz w:val="28"/>
          <w:u w:val="single"/>
        </w:rPr>
        <w:t xml:space="preserve"> </w:t>
      </w:r>
      <w:r w:rsidR="00CC4EDE">
        <w:rPr>
          <w:b/>
          <w:sz w:val="32"/>
          <w:u w:val="single"/>
        </w:rPr>
        <w:t>Divers</w:t>
      </w:r>
    </w:p>
    <w:p w:rsidR="00CC4EDE" w:rsidRDefault="00CC4EDE" w:rsidP="00CC4EDE">
      <w:pPr>
        <w:pStyle w:val="En-tte"/>
        <w:rPr>
          <w:b/>
          <w:sz w:val="32"/>
          <w:u w:val="single"/>
        </w:rPr>
      </w:pPr>
    </w:p>
    <w:p w:rsidR="00CC4EDE" w:rsidRDefault="00CC4EDE" w:rsidP="00CC4EDE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60"/>
        <w:gridCol w:w="2359"/>
        <w:gridCol w:w="2359"/>
        <w:gridCol w:w="2359"/>
      </w:tblGrid>
      <w:tr w:rsidR="00CC4EDE" w:rsidTr="00AF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50" w:type="pct"/>
            <w:noWrap/>
          </w:tcPr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r>
              <w:t>Savoir</w:t>
            </w:r>
          </w:p>
        </w:tc>
        <w:tc>
          <w:tcPr>
            <w:tcW w:w="1250" w:type="pct"/>
          </w:tcPr>
          <w:p w:rsidR="00CC4EDE" w:rsidRDefault="00CC4EDE" w:rsidP="00AF7177">
            <w:r>
              <w:t>Savoir faire</w:t>
            </w:r>
          </w:p>
        </w:tc>
        <w:tc>
          <w:tcPr>
            <w:tcW w:w="1250" w:type="pct"/>
          </w:tcPr>
          <w:p w:rsidR="00CC4EDE" w:rsidRDefault="00CC4EDE" w:rsidP="00AF7177">
            <w:r>
              <w:t>Faire savoir</w:t>
            </w: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r>
              <w:t>Photoshop</w:t>
            </w:r>
          </w:p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50" w:type="pct"/>
            <w:noWrap/>
          </w:tcPr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</w:tbl>
    <w:p w:rsidR="00CC4EDE" w:rsidRDefault="00CC4EDE" w:rsidP="00CC4EDE">
      <w:pPr>
        <w:pStyle w:val="En-tte"/>
        <w:rPr>
          <w:b/>
          <w:sz w:val="32"/>
          <w:u w:val="single"/>
        </w:rPr>
      </w:pPr>
    </w:p>
    <w:p w:rsidR="00CC4EDE" w:rsidRDefault="00CC4EDE" w:rsidP="00CC4EDE">
      <w:pPr>
        <w:pStyle w:val="En-tte"/>
        <w:rPr>
          <w:b/>
          <w:sz w:val="32"/>
          <w:u w:val="single"/>
        </w:rPr>
      </w:pPr>
    </w:p>
    <w:p w:rsidR="00CC4EDE" w:rsidRDefault="00587702" w:rsidP="00CC4EDE">
      <w:pPr>
        <w:pStyle w:val="En-tte"/>
        <w:rPr>
          <w:sz w:val="24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4384" behindDoc="1" locked="0" layoutInCell="1" allowOverlap="1" wp14:anchorId="25678816" wp14:editId="0FDC6D2A">
            <wp:simplePos x="0" y="0"/>
            <wp:positionH relativeFrom="page">
              <wp:align>left</wp:align>
            </wp:positionH>
            <wp:positionV relativeFrom="paragraph">
              <wp:posOffset>405850</wp:posOffset>
            </wp:positionV>
            <wp:extent cx="7519670" cy="5213350"/>
            <wp:effectExtent l="0" t="0" r="5080" b="6350"/>
            <wp:wrapTight wrapText="bothSides">
              <wp:wrapPolygon edited="0">
                <wp:start x="0" y="0"/>
                <wp:lineTo x="0" y="21547"/>
                <wp:lineTo x="21560" y="21547"/>
                <wp:lineTo x="21560" y="0"/>
                <wp:lineTo x="0" y="0"/>
              </wp:wrapPolygon>
            </wp:wrapTight>
            <wp:docPr id="16" name="Graphique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931">
        <w:rPr>
          <w:b/>
          <w:sz w:val="28"/>
          <w:u w:val="single"/>
        </w:rPr>
        <w:t>V</w:t>
      </w:r>
      <w:r w:rsidR="00CC4EDE" w:rsidRPr="00D25020">
        <w:rPr>
          <w:b/>
          <w:sz w:val="28"/>
          <w:u w:val="single"/>
        </w:rPr>
        <w:t xml:space="preserve"> </w:t>
      </w:r>
      <w:r w:rsidR="00CC4EDE">
        <w:rPr>
          <w:b/>
          <w:sz w:val="28"/>
          <w:u w:val="single"/>
        </w:rPr>
        <w:t>–</w:t>
      </w:r>
      <w:r w:rsidR="00CC4EDE" w:rsidRPr="00D25020">
        <w:rPr>
          <w:b/>
          <w:sz w:val="28"/>
          <w:u w:val="single"/>
        </w:rPr>
        <w:t xml:space="preserve"> </w:t>
      </w:r>
      <w:r w:rsidR="00CC4EDE">
        <w:rPr>
          <w:b/>
          <w:sz w:val="32"/>
          <w:u w:val="single"/>
        </w:rPr>
        <w:t>Savoir être</w:t>
      </w:r>
    </w:p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</w:pPr>
      <w:r>
        <w:tab/>
      </w:r>
    </w:p>
    <w:p w:rsidR="00CC4EDE" w:rsidRDefault="00CC4EDE" w:rsidP="00CC4EDE">
      <w:r>
        <w:br w:type="page"/>
      </w:r>
    </w:p>
    <w:p w:rsidR="008C1108" w:rsidRDefault="008C1108" w:rsidP="008C1108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 xml:space="preserve">Rémy </w:t>
      </w:r>
      <w:r w:rsidR="00E63A00">
        <w:rPr>
          <w:b/>
          <w:sz w:val="44"/>
          <w:u w:val="single"/>
        </w:rPr>
        <w:t>MAURICE</w:t>
      </w:r>
    </w:p>
    <w:p w:rsidR="007478C9" w:rsidRDefault="007478C9" w:rsidP="007478C9">
      <w:pPr>
        <w:pStyle w:val="En-tte"/>
        <w:rPr>
          <w:b/>
          <w:sz w:val="32"/>
          <w:u w:val="single"/>
        </w:rPr>
      </w:pPr>
      <w:r w:rsidRPr="00D25020">
        <w:rPr>
          <w:b/>
          <w:sz w:val="28"/>
          <w:u w:val="single"/>
        </w:rPr>
        <w:t xml:space="preserve">I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Langages</w:t>
      </w:r>
    </w:p>
    <w:p w:rsidR="007478C9" w:rsidRDefault="007478C9" w:rsidP="007478C9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60"/>
        <w:gridCol w:w="2359"/>
        <w:gridCol w:w="2359"/>
        <w:gridCol w:w="2359"/>
      </w:tblGrid>
      <w:tr w:rsidR="007478C9" w:rsidTr="00AF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50" w:type="pct"/>
            <w:noWrap/>
          </w:tcPr>
          <w:p w:rsidR="007478C9" w:rsidRDefault="007478C9" w:rsidP="00AF7177"/>
        </w:tc>
        <w:tc>
          <w:tcPr>
            <w:tcW w:w="1250" w:type="pct"/>
          </w:tcPr>
          <w:p w:rsidR="007478C9" w:rsidRDefault="007478C9" w:rsidP="00AF7177">
            <w:r>
              <w:t>Savoir</w:t>
            </w:r>
          </w:p>
        </w:tc>
        <w:tc>
          <w:tcPr>
            <w:tcW w:w="1250" w:type="pct"/>
          </w:tcPr>
          <w:p w:rsidR="007478C9" w:rsidRDefault="007478C9" w:rsidP="00AF7177">
            <w:r>
              <w:t>Savoir faire</w:t>
            </w:r>
          </w:p>
        </w:tc>
        <w:tc>
          <w:tcPr>
            <w:tcW w:w="1250" w:type="pct"/>
          </w:tcPr>
          <w:p w:rsidR="007478C9" w:rsidRDefault="007478C9" w:rsidP="00AF7177">
            <w:r>
              <w:t>Faire savoir</w:t>
            </w:r>
          </w:p>
        </w:tc>
      </w:tr>
      <w:tr w:rsidR="007478C9" w:rsidTr="00AF7177">
        <w:trPr>
          <w:trHeight w:val="451"/>
        </w:trPr>
        <w:tc>
          <w:tcPr>
            <w:tcW w:w="1250" w:type="pct"/>
            <w:noWrap/>
          </w:tcPr>
          <w:p w:rsidR="007478C9" w:rsidRDefault="007478C9" w:rsidP="00AF7177">
            <w:r>
              <w:t>C</w:t>
            </w:r>
          </w:p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trHeight w:val="417"/>
        </w:trPr>
        <w:tc>
          <w:tcPr>
            <w:tcW w:w="1250" w:type="pct"/>
            <w:noWrap/>
          </w:tcPr>
          <w:p w:rsidR="007478C9" w:rsidRDefault="007478C9" w:rsidP="00AF7177">
            <w:r>
              <w:t>C++</w:t>
            </w:r>
          </w:p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trHeight w:val="451"/>
        </w:trPr>
        <w:tc>
          <w:tcPr>
            <w:tcW w:w="1250" w:type="pct"/>
            <w:noWrap/>
          </w:tcPr>
          <w:p w:rsidR="007478C9" w:rsidRDefault="007478C9" w:rsidP="00AF7177">
            <w:r>
              <w:t xml:space="preserve">C# </w:t>
            </w:r>
          </w:p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trHeight w:val="417"/>
        </w:trPr>
        <w:tc>
          <w:tcPr>
            <w:tcW w:w="1250" w:type="pct"/>
            <w:noWrap/>
          </w:tcPr>
          <w:p w:rsidR="007478C9" w:rsidRDefault="007478C9" w:rsidP="00AF7177">
            <w:r>
              <w:t>Java</w:t>
            </w:r>
          </w:p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trHeight w:val="451"/>
        </w:trPr>
        <w:tc>
          <w:tcPr>
            <w:tcW w:w="1250" w:type="pct"/>
            <w:noWrap/>
          </w:tcPr>
          <w:p w:rsidR="007478C9" w:rsidRDefault="007478C9" w:rsidP="00AF7177">
            <w:r>
              <w:t>Delphi</w:t>
            </w: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trHeight w:val="451"/>
        </w:trPr>
        <w:tc>
          <w:tcPr>
            <w:tcW w:w="1250" w:type="pct"/>
            <w:noWrap/>
          </w:tcPr>
          <w:p w:rsidR="007478C9" w:rsidRDefault="007478C9" w:rsidP="00AF7177">
            <w:proofErr w:type="spellStart"/>
            <w:r>
              <w:t>xHTML</w:t>
            </w:r>
            <w:proofErr w:type="spellEnd"/>
          </w:p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trHeight w:val="417"/>
        </w:trPr>
        <w:tc>
          <w:tcPr>
            <w:tcW w:w="1250" w:type="pct"/>
            <w:noWrap/>
          </w:tcPr>
          <w:p w:rsidR="007478C9" w:rsidRDefault="007478C9" w:rsidP="00AF7177">
            <w:r>
              <w:t>PHP</w:t>
            </w:r>
          </w:p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trHeight w:val="451"/>
        </w:trPr>
        <w:tc>
          <w:tcPr>
            <w:tcW w:w="1250" w:type="pct"/>
            <w:noWrap/>
          </w:tcPr>
          <w:p w:rsidR="007478C9" w:rsidRDefault="007478C9" w:rsidP="00AF7177">
            <w:r>
              <w:t>MySQL</w:t>
            </w:r>
          </w:p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trHeight w:val="417"/>
        </w:trPr>
        <w:tc>
          <w:tcPr>
            <w:tcW w:w="1250" w:type="pct"/>
            <w:noWrap/>
          </w:tcPr>
          <w:p w:rsidR="007478C9" w:rsidRDefault="007478C9" w:rsidP="00AF7177">
            <w:proofErr w:type="spellStart"/>
            <w:r>
              <w:t>Javascript</w:t>
            </w:r>
            <w:proofErr w:type="spellEnd"/>
          </w:p>
          <w:p w:rsidR="007478C9" w:rsidRDefault="007478C9" w:rsidP="00AF7177"/>
          <w:p w:rsidR="007478C9" w:rsidRDefault="005E0A37" w:rsidP="005E0A37">
            <w:r>
              <w:t>VB.net</w:t>
            </w:r>
          </w:p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50" w:type="pct"/>
            <w:noWrap/>
          </w:tcPr>
          <w:p w:rsidR="007478C9" w:rsidRDefault="007478C9" w:rsidP="00AF7177"/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</w:tbl>
    <w:p w:rsidR="007478C9" w:rsidRDefault="007478C9" w:rsidP="007478C9">
      <w:pPr>
        <w:pStyle w:val="En-tte"/>
        <w:rPr>
          <w:sz w:val="24"/>
        </w:rPr>
      </w:pPr>
    </w:p>
    <w:p w:rsidR="007478C9" w:rsidRDefault="007478C9" w:rsidP="007478C9">
      <w:pPr>
        <w:pStyle w:val="En-tte"/>
        <w:rPr>
          <w:sz w:val="24"/>
        </w:rPr>
      </w:pPr>
    </w:p>
    <w:p w:rsidR="007478C9" w:rsidRDefault="007478C9" w:rsidP="007478C9">
      <w:pPr>
        <w:pStyle w:val="En-tte"/>
        <w:rPr>
          <w:b/>
          <w:sz w:val="32"/>
          <w:u w:val="single"/>
        </w:rPr>
      </w:pPr>
      <w:r w:rsidRPr="00D25020">
        <w:rPr>
          <w:b/>
          <w:sz w:val="28"/>
          <w:u w:val="single"/>
        </w:rPr>
        <w:t>I</w:t>
      </w:r>
      <w:r>
        <w:rPr>
          <w:b/>
          <w:sz w:val="28"/>
          <w:u w:val="single"/>
        </w:rPr>
        <w:t>I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Conception et outils</w:t>
      </w:r>
    </w:p>
    <w:p w:rsidR="007478C9" w:rsidRDefault="007478C9" w:rsidP="007478C9">
      <w:pPr>
        <w:pStyle w:val="En-tte"/>
        <w:rPr>
          <w:b/>
          <w:sz w:val="32"/>
          <w:u w:val="single"/>
        </w:rPr>
      </w:pPr>
    </w:p>
    <w:p w:rsidR="007478C9" w:rsidRDefault="007478C9" w:rsidP="007478C9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60"/>
        <w:gridCol w:w="2359"/>
        <w:gridCol w:w="2359"/>
        <w:gridCol w:w="2359"/>
      </w:tblGrid>
      <w:tr w:rsidR="007478C9" w:rsidTr="00AF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50" w:type="pct"/>
            <w:noWrap/>
          </w:tcPr>
          <w:p w:rsidR="007478C9" w:rsidRDefault="007478C9" w:rsidP="00AF7177"/>
        </w:tc>
        <w:tc>
          <w:tcPr>
            <w:tcW w:w="1250" w:type="pct"/>
          </w:tcPr>
          <w:p w:rsidR="007478C9" w:rsidRDefault="007478C9" w:rsidP="00AF7177">
            <w:r>
              <w:t>Savoir</w:t>
            </w:r>
          </w:p>
        </w:tc>
        <w:tc>
          <w:tcPr>
            <w:tcW w:w="1250" w:type="pct"/>
          </w:tcPr>
          <w:p w:rsidR="007478C9" w:rsidRDefault="007478C9" w:rsidP="00AF7177">
            <w:r>
              <w:t>Savoir faire</w:t>
            </w:r>
          </w:p>
        </w:tc>
        <w:tc>
          <w:tcPr>
            <w:tcW w:w="1250" w:type="pct"/>
          </w:tcPr>
          <w:p w:rsidR="007478C9" w:rsidRDefault="007478C9" w:rsidP="00AF7177">
            <w:r>
              <w:t>Faire savoir</w:t>
            </w:r>
          </w:p>
        </w:tc>
      </w:tr>
      <w:tr w:rsidR="007478C9" w:rsidTr="00AF7177">
        <w:trPr>
          <w:trHeight w:val="451"/>
        </w:trPr>
        <w:tc>
          <w:tcPr>
            <w:tcW w:w="1250" w:type="pct"/>
            <w:noWrap/>
          </w:tcPr>
          <w:p w:rsidR="007478C9" w:rsidRDefault="007478C9" w:rsidP="00AF7177">
            <w:r>
              <w:t>Merise</w:t>
            </w:r>
          </w:p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trHeight w:val="417"/>
        </w:trPr>
        <w:tc>
          <w:tcPr>
            <w:tcW w:w="1250" w:type="pct"/>
            <w:noWrap/>
          </w:tcPr>
          <w:p w:rsidR="007478C9" w:rsidRDefault="007478C9" w:rsidP="00AF7177">
            <w:r>
              <w:t>UML</w:t>
            </w:r>
          </w:p>
          <w:p w:rsidR="007478C9" w:rsidRDefault="007478C9" w:rsidP="00451753"/>
        </w:tc>
        <w:tc>
          <w:tcPr>
            <w:tcW w:w="1250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  <w:tr w:rsidR="00451753" w:rsidTr="00AF7177">
        <w:trPr>
          <w:trHeight w:val="417"/>
        </w:trPr>
        <w:tc>
          <w:tcPr>
            <w:tcW w:w="1250" w:type="pct"/>
            <w:noWrap/>
          </w:tcPr>
          <w:p w:rsidR="00451753" w:rsidRDefault="00451753" w:rsidP="00AF7177">
            <w:proofErr w:type="spellStart"/>
            <w:r>
              <w:t>Symfony</w:t>
            </w:r>
            <w:proofErr w:type="spellEnd"/>
            <w:r>
              <w:t xml:space="preserve"> 2</w:t>
            </w:r>
          </w:p>
        </w:tc>
        <w:tc>
          <w:tcPr>
            <w:tcW w:w="1250" w:type="pct"/>
          </w:tcPr>
          <w:p w:rsidR="00451753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451753" w:rsidRDefault="00451753" w:rsidP="00AF7177">
            <w:pPr>
              <w:pStyle w:val="DecimalAligned"/>
            </w:pPr>
          </w:p>
        </w:tc>
        <w:tc>
          <w:tcPr>
            <w:tcW w:w="1250" w:type="pct"/>
          </w:tcPr>
          <w:p w:rsidR="00451753" w:rsidRDefault="00451753" w:rsidP="00AF7177">
            <w:pPr>
              <w:pStyle w:val="DecimalAligned"/>
            </w:pPr>
          </w:p>
        </w:tc>
      </w:tr>
      <w:tr w:rsidR="00451753" w:rsidTr="00AF7177">
        <w:trPr>
          <w:trHeight w:val="417"/>
        </w:trPr>
        <w:tc>
          <w:tcPr>
            <w:tcW w:w="1250" w:type="pct"/>
            <w:noWrap/>
          </w:tcPr>
          <w:p w:rsidR="00451753" w:rsidRDefault="00451753" w:rsidP="00AF7177">
            <w:proofErr w:type="spellStart"/>
            <w:r>
              <w:t>Wordpress</w:t>
            </w:r>
            <w:proofErr w:type="spellEnd"/>
          </w:p>
        </w:tc>
        <w:tc>
          <w:tcPr>
            <w:tcW w:w="1250" w:type="pct"/>
          </w:tcPr>
          <w:p w:rsidR="00451753" w:rsidRDefault="00451753" w:rsidP="00AF7177">
            <w:pPr>
              <w:pStyle w:val="DecimalAligned"/>
            </w:pPr>
          </w:p>
        </w:tc>
        <w:tc>
          <w:tcPr>
            <w:tcW w:w="1250" w:type="pct"/>
          </w:tcPr>
          <w:p w:rsidR="00451753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451753" w:rsidRDefault="00451753" w:rsidP="00AF7177">
            <w:pPr>
              <w:pStyle w:val="DecimalAligned"/>
            </w:pPr>
          </w:p>
        </w:tc>
      </w:tr>
      <w:tr w:rsidR="007478C9" w:rsidTr="00AF7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50" w:type="pct"/>
            <w:noWrap/>
          </w:tcPr>
          <w:p w:rsidR="007478C9" w:rsidRDefault="007478C9" w:rsidP="00AF7177"/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</w:tbl>
    <w:p w:rsidR="007478C9" w:rsidRDefault="007478C9" w:rsidP="007478C9">
      <w:pPr>
        <w:pStyle w:val="En-tte"/>
        <w:rPr>
          <w:sz w:val="24"/>
        </w:rPr>
      </w:pPr>
    </w:p>
    <w:p w:rsidR="007478C9" w:rsidRDefault="007478C9" w:rsidP="007478C9">
      <w:pPr>
        <w:pStyle w:val="En-tte"/>
        <w:rPr>
          <w:sz w:val="24"/>
        </w:rPr>
      </w:pPr>
    </w:p>
    <w:p w:rsidR="007478C9" w:rsidRDefault="007478C9" w:rsidP="007478C9">
      <w:pPr>
        <w:pStyle w:val="En-tte"/>
        <w:rPr>
          <w:sz w:val="24"/>
        </w:rPr>
      </w:pPr>
    </w:p>
    <w:p w:rsidR="007478C9" w:rsidRDefault="007478C9" w:rsidP="007478C9">
      <w:pPr>
        <w:pStyle w:val="En-tte"/>
        <w:rPr>
          <w:b/>
          <w:sz w:val="32"/>
          <w:u w:val="single"/>
        </w:rPr>
      </w:pPr>
      <w:r w:rsidRPr="00D25020">
        <w:rPr>
          <w:b/>
          <w:sz w:val="28"/>
          <w:u w:val="single"/>
        </w:rPr>
        <w:t>I</w:t>
      </w:r>
      <w:r>
        <w:rPr>
          <w:b/>
          <w:sz w:val="28"/>
          <w:u w:val="single"/>
        </w:rPr>
        <w:t>II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Systèmes et réseaux</w:t>
      </w:r>
    </w:p>
    <w:p w:rsidR="007478C9" w:rsidRDefault="007478C9" w:rsidP="007478C9">
      <w:pPr>
        <w:pStyle w:val="En-tte"/>
        <w:rPr>
          <w:b/>
          <w:sz w:val="32"/>
          <w:u w:val="single"/>
        </w:rPr>
      </w:pPr>
    </w:p>
    <w:p w:rsidR="007478C9" w:rsidRDefault="007478C9" w:rsidP="007478C9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94"/>
        <w:gridCol w:w="2347"/>
        <w:gridCol w:w="2348"/>
        <w:gridCol w:w="2348"/>
      </w:tblGrid>
      <w:tr w:rsidR="007478C9" w:rsidTr="00AF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68" w:type="pct"/>
            <w:noWrap/>
          </w:tcPr>
          <w:p w:rsidR="007478C9" w:rsidRDefault="007478C9" w:rsidP="00AF7177"/>
        </w:tc>
        <w:tc>
          <w:tcPr>
            <w:tcW w:w="1244" w:type="pct"/>
          </w:tcPr>
          <w:p w:rsidR="007478C9" w:rsidRDefault="007478C9" w:rsidP="00AF7177">
            <w:r>
              <w:t>Savoir</w:t>
            </w:r>
          </w:p>
        </w:tc>
        <w:tc>
          <w:tcPr>
            <w:tcW w:w="1244" w:type="pct"/>
          </w:tcPr>
          <w:p w:rsidR="007478C9" w:rsidRDefault="007478C9" w:rsidP="00AF7177">
            <w:r>
              <w:t>Savoir faire</w:t>
            </w:r>
          </w:p>
        </w:tc>
        <w:tc>
          <w:tcPr>
            <w:tcW w:w="1244" w:type="pct"/>
          </w:tcPr>
          <w:p w:rsidR="007478C9" w:rsidRDefault="007478C9" w:rsidP="00AF7177">
            <w:r>
              <w:t>Faire savoir</w:t>
            </w:r>
          </w:p>
        </w:tc>
      </w:tr>
      <w:tr w:rsidR="007478C9" w:rsidTr="00AF7177">
        <w:trPr>
          <w:trHeight w:val="451"/>
        </w:trPr>
        <w:tc>
          <w:tcPr>
            <w:tcW w:w="1268" w:type="pct"/>
            <w:noWrap/>
          </w:tcPr>
          <w:p w:rsidR="007478C9" w:rsidRDefault="007478C9" w:rsidP="00AF7177">
            <w:r>
              <w:t>Adressage IP</w:t>
            </w:r>
          </w:p>
        </w:tc>
        <w:tc>
          <w:tcPr>
            <w:tcW w:w="1244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trHeight w:val="417"/>
        </w:trPr>
        <w:tc>
          <w:tcPr>
            <w:tcW w:w="1268" w:type="pct"/>
            <w:noWrap/>
          </w:tcPr>
          <w:p w:rsidR="007478C9" w:rsidRDefault="007478C9" w:rsidP="00AF7177">
            <w:r>
              <w:t>VLAN</w:t>
            </w:r>
          </w:p>
        </w:tc>
        <w:tc>
          <w:tcPr>
            <w:tcW w:w="1244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trHeight w:val="451"/>
        </w:trPr>
        <w:tc>
          <w:tcPr>
            <w:tcW w:w="1268" w:type="pct"/>
            <w:noWrap/>
          </w:tcPr>
          <w:p w:rsidR="007478C9" w:rsidRDefault="007478C9" w:rsidP="00AF7177">
            <w:r>
              <w:t>Modèle OSI</w:t>
            </w: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</w:tr>
      <w:tr w:rsidR="007478C9" w:rsidTr="00AF7177">
        <w:trPr>
          <w:trHeight w:val="417"/>
        </w:trPr>
        <w:tc>
          <w:tcPr>
            <w:tcW w:w="1268" w:type="pct"/>
            <w:noWrap/>
          </w:tcPr>
          <w:p w:rsidR="007478C9" w:rsidRDefault="007478C9" w:rsidP="00AF7177">
            <w:r>
              <w:t>Linux (Debian, Ubuntu</w:t>
            </w:r>
            <w:proofErr w:type="gramStart"/>
            <w:r>
              <w:t>..)</w:t>
            </w:r>
            <w:proofErr w:type="gramEnd"/>
          </w:p>
          <w:p w:rsidR="007478C9" w:rsidRDefault="007478C9" w:rsidP="00AF7177"/>
        </w:tc>
        <w:tc>
          <w:tcPr>
            <w:tcW w:w="1244" w:type="pct"/>
          </w:tcPr>
          <w:p w:rsidR="007478C9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</w:tr>
      <w:tr w:rsidR="00451753" w:rsidTr="00AF7177">
        <w:trPr>
          <w:trHeight w:val="417"/>
        </w:trPr>
        <w:tc>
          <w:tcPr>
            <w:tcW w:w="1268" w:type="pct"/>
            <w:noWrap/>
          </w:tcPr>
          <w:p w:rsidR="00451753" w:rsidRDefault="00451753" w:rsidP="00451753">
            <w:r>
              <w:t>Windows</w:t>
            </w:r>
          </w:p>
        </w:tc>
        <w:tc>
          <w:tcPr>
            <w:tcW w:w="1244" w:type="pct"/>
          </w:tcPr>
          <w:p w:rsidR="00451753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451753" w:rsidRDefault="00451753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451753" w:rsidRDefault="00451753" w:rsidP="00AF7177">
            <w:pPr>
              <w:pStyle w:val="DecimalAligned"/>
            </w:pPr>
          </w:p>
        </w:tc>
      </w:tr>
      <w:tr w:rsidR="007478C9" w:rsidTr="00AF7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68" w:type="pct"/>
            <w:noWrap/>
          </w:tcPr>
          <w:p w:rsidR="007478C9" w:rsidRDefault="007478C9" w:rsidP="00AF7177"/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44" w:type="pct"/>
          </w:tcPr>
          <w:p w:rsidR="007478C9" w:rsidRDefault="007478C9" w:rsidP="00AF7177">
            <w:pPr>
              <w:pStyle w:val="DecimalAligned"/>
            </w:pPr>
          </w:p>
        </w:tc>
      </w:tr>
    </w:tbl>
    <w:p w:rsidR="007478C9" w:rsidRDefault="007478C9" w:rsidP="007478C9">
      <w:pPr>
        <w:pStyle w:val="En-tte"/>
        <w:rPr>
          <w:sz w:val="24"/>
        </w:rPr>
      </w:pPr>
    </w:p>
    <w:p w:rsidR="007478C9" w:rsidRDefault="007478C9" w:rsidP="007478C9">
      <w:pPr>
        <w:pStyle w:val="En-tte"/>
        <w:rPr>
          <w:sz w:val="24"/>
        </w:rPr>
      </w:pPr>
    </w:p>
    <w:p w:rsidR="007478C9" w:rsidRDefault="007478C9" w:rsidP="007478C9">
      <w:pPr>
        <w:pStyle w:val="En-tte"/>
        <w:rPr>
          <w:sz w:val="24"/>
        </w:rPr>
      </w:pPr>
    </w:p>
    <w:p w:rsidR="007478C9" w:rsidRDefault="00E71931" w:rsidP="007478C9">
      <w:pPr>
        <w:pStyle w:val="En-tte"/>
        <w:rPr>
          <w:b/>
          <w:sz w:val="32"/>
          <w:u w:val="single"/>
        </w:rPr>
      </w:pPr>
      <w:r>
        <w:rPr>
          <w:b/>
          <w:sz w:val="28"/>
          <w:u w:val="single"/>
        </w:rPr>
        <w:t>I</w:t>
      </w:r>
      <w:r w:rsidR="007478C9">
        <w:rPr>
          <w:b/>
          <w:sz w:val="28"/>
          <w:u w:val="single"/>
        </w:rPr>
        <w:t>V</w:t>
      </w:r>
      <w:r w:rsidR="007478C9" w:rsidRPr="00D25020">
        <w:rPr>
          <w:b/>
          <w:sz w:val="28"/>
          <w:u w:val="single"/>
        </w:rPr>
        <w:t xml:space="preserve"> </w:t>
      </w:r>
      <w:r w:rsidR="007478C9">
        <w:rPr>
          <w:b/>
          <w:sz w:val="28"/>
          <w:u w:val="single"/>
        </w:rPr>
        <w:t>–</w:t>
      </w:r>
      <w:r w:rsidR="007478C9" w:rsidRPr="00D25020">
        <w:rPr>
          <w:b/>
          <w:sz w:val="28"/>
          <w:u w:val="single"/>
        </w:rPr>
        <w:t xml:space="preserve"> </w:t>
      </w:r>
      <w:r w:rsidR="007478C9">
        <w:rPr>
          <w:b/>
          <w:sz w:val="32"/>
          <w:u w:val="single"/>
        </w:rPr>
        <w:t>Divers</w:t>
      </w:r>
    </w:p>
    <w:p w:rsidR="007478C9" w:rsidRDefault="007478C9" w:rsidP="007478C9">
      <w:pPr>
        <w:pStyle w:val="En-tte"/>
        <w:rPr>
          <w:b/>
          <w:sz w:val="32"/>
          <w:u w:val="single"/>
        </w:rPr>
      </w:pPr>
    </w:p>
    <w:p w:rsidR="007478C9" w:rsidRDefault="007478C9" w:rsidP="007478C9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60"/>
        <w:gridCol w:w="2359"/>
        <w:gridCol w:w="2359"/>
        <w:gridCol w:w="2359"/>
      </w:tblGrid>
      <w:tr w:rsidR="007478C9" w:rsidTr="00AF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50" w:type="pct"/>
            <w:noWrap/>
          </w:tcPr>
          <w:p w:rsidR="007478C9" w:rsidRDefault="007478C9" w:rsidP="00AF7177"/>
        </w:tc>
        <w:tc>
          <w:tcPr>
            <w:tcW w:w="1250" w:type="pct"/>
          </w:tcPr>
          <w:p w:rsidR="007478C9" w:rsidRDefault="007478C9" w:rsidP="00AF7177">
            <w:r>
              <w:t>Savoir</w:t>
            </w:r>
          </w:p>
        </w:tc>
        <w:tc>
          <w:tcPr>
            <w:tcW w:w="1250" w:type="pct"/>
          </w:tcPr>
          <w:p w:rsidR="007478C9" w:rsidRDefault="007478C9" w:rsidP="00AF7177">
            <w:r>
              <w:t>Savoir faire</w:t>
            </w:r>
          </w:p>
        </w:tc>
        <w:tc>
          <w:tcPr>
            <w:tcW w:w="1250" w:type="pct"/>
          </w:tcPr>
          <w:p w:rsidR="007478C9" w:rsidRDefault="007478C9" w:rsidP="00AF7177">
            <w:r>
              <w:t>Faire savoir</w:t>
            </w:r>
          </w:p>
        </w:tc>
      </w:tr>
      <w:tr w:rsidR="007478C9" w:rsidTr="00AF7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50" w:type="pct"/>
            <w:noWrap/>
          </w:tcPr>
          <w:p w:rsidR="007478C9" w:rsidRDefault="00CC4EDE" w:rsidP="00AF7177">
            <w:r>
              <w:t>Photoshop</w:t>
            </w:r>
          </w:p>
          <w:p w:rsidR="007478C9" w:rsidRDefault="007478C9" w:rsidP="00CC4EDE"/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  <w:tc>
          <w:tcPr>
            <w:tcW w:w="1250" w:type="pct"/>
          </w:tcPr>
          <w:p w:rsidR="007478C9" w:rsidRDefault="007478C9" w:rsidP="00AF7177">
            <w:pPr>
              <w:pStyle w:val="DecimalAligned"/>
            </w:pPr>
          </w:p>
        </w:tc>
      </w:tr>
    </w:tbl>
    <w:p w:rsidR="007478C9" w:rsidRDefault="007478C9" w:rsidP="007478C9">
      <w:pPr>
        <w:pStyle w:val="En-tte"/>
        <w:rPr>
          <w:b/>
          <w:sz w:val="32"/>
          <w:u w:val="single"/>
        </w:rPr>
      </w:pPr>
    </w:p>
    <w:p w:rsidR="007478C9" w:rsidRDefault="007478C9" w:rsidP="007478C9">
      <w:pPr>
        <w:pStyle w:val="En-tte"/>
        <w:rPr>
          <w:b/>
          <w:sz w:val="32"/>
          <w:u w:val="single"/>
        </w:rPr>
      </w:pPr>
    </w:p>
    <w:p w:rsidR="00CD6175" w:rsidRDefault="00CD6175" w:rsidP="007478C9">
      <w:pPr>
        <w:pStyle w:val="En-tte"/>
        <w:rPr>
          <w:b/>
          <w:sz w:val="28"/>
          <w:u w:val="single"/>
        </w:rPr>
      </w:pPr>
    </w:p>
    <w:p w:rsidR="00CD6175" w:rsidRDefault="00CD6175" w:rsidP="007478C9">
      <w:pPr>
        <w:pStyle w:val="En-tte"/>
        <w:rPr>
          <w:b/>
          <w:sz w:val="28"/>
          <w:u w:val="single"/>
        </w:rPr>
      </w:pPr>
    </w:p>
    <w:p w:rsidR="00CD6175" w:rsidRDefault="00CD6175" w:rsidP="007478C9">
      <w:pPr>
        <w:pStyle w:val="En-tte"/>
        <w:rPr>
          <w:b/>
          <w:sz w:val="28"/>
          <w:u w:val="single"/>
        </w:rPr>
      </w:pPr>
    </w:p>
    <w:p w:rsidR="00CD6175" w:rsidRDefault="00CD6175" w:rsidP="007478C9">
      <w:pPr>
        <w:pStyle w:val="En-tte"/>
        <w:rPr>
          <w:b/>
          <w:sz w:val="28"/>
          <w:u w:val="single"/>
        </w:rPr>
      </w:pPr>
    </w:p>
    <w:p w:rsidR="00CD6175" w:rsidRDefault="00CD6175" w:rsidP="007478C9">
      <w:pPr>
        <w:pStyle w:val="En-tte"/>
        <w:rPr>
          <w:b/>
          <w:sz w:val="28"/>
          <w:u w:val="single"/>
        </w:rPr>
      </w:pPr>
    </w:p>
    <w:p w:rsidR="00CD6175" w:rsidRDefault="00CD6175" w:rsidP="007478C9">
      <w:pPr>
        <w:pStyle w:val="En-tte"/>
        <w:rPr>
          <w:b/>
          <w:sz w:val="28"/>
          <w:u w:val="single"/>
        </w:rPr>
      </w:pPr>
    </w:p>
    <w:p w:rsidR="00CD6175" w:rsidRDefault="00CD6175" w:rsidP="007478C9">
      <w:pPr>
        <w:pStyle w:val="En-tte"/>
        <w:rPr>
          <w:b/>
          <w:sz w:val="28"/>
          <w:u w:val="single"/>
        </w:rPr>
      </w:pPr>
    </w:p>
    <w:p w:rsidR="00CD6175" w:rsidRDefault="00CD6175" w:rsidP="007478C9">
      <w:pPr>
        <w:pStyle w:val="En-tte"/>
        <w:rPr>
          <w:b/>
          <w:sz w:val="28"/>
          <w:u w:val="single"/>
        </w:rPr>
      </w:pPr>
    </w:p>
    <w:p w:rsidR="007478C9" w:rsidRDefault="007478C9" w:rsidP="007478C9">
      <w:pPr>
        <w:pStyle w:val="En-tte"/>
        <w:rPr>
          <w:sz w:val="24"/>
        </w:rPr>
      </w:pPr>
      <w:bookmarkStart w:id="0" w:name="_GoBack"/>
      <w:bookmarkEnd w:id="0"/>
      <w:r>
        <w:rPr>
          <w:b/>
          <w:sz w:val="28"/>
          <w:u w:val="single"/>
        </w:rPr>
        <w:lastRenderedPageBreak/>
        <w:t>V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Savoir être</w:t>
      </w:r>
    </w:p>
    <w:p w:rsidR="007478C9" w:rsidRDefault="006F6056" w:rsidP="007478C9">
      <w:pPr>
        <w:pStyle w:val="En-tte"/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70528" behindDoc="0" locked="0" layoutInCell="1" allowOverlap="1" wp14:anchorId="61502AE7" wp14:editId="5B8AB9E8">
            <wp:simplePos x="0" y="0"/>
            <wp:positionH relativeFrom="page">
              <wp:align>right</wp:align>
            </wp:positionH>
            <wp:positionV relativeFrom="paragraph">
              <wp:posOffset>351790</wp:posOffset>
            </wp:positionV>
            <wp:extent cx="7546975" cy="5922645"/>
            <wp:effectExtent l="0" t="0" r="15875" b="1905"/>
            <wp:wrapSquare wrapText="bothSides"/>
            <wp:docPr id="27" name="Graphique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78C9" w:rsidRDefault="007478C9" w:rsidP="007478C9">
      <w:pPr>
        <w:pStyle w:val="En-tte"/>
        <w:rPr>
          <w:sz w:val="24"/>
        </w:rPr>
      </w:pPr>
    </w:p>
    <w:p w:rsidR="007478C9" w:rsidRDefault="007478C9" w:rsidP="007478C9">
      <w:pPr>
        <w:pStyle w:val="En-tte"/>
        <w:rPr>
          <w:sz w:val="24"/>
        </w:rPr>
      </w:pPr>
    </w:p>
    <w:p w:rsidR="007478C9" w:rsidRDefault="007478C9" w:rsidP="007478C9">
      <w:pPr>
        <w:pStyle w:val="En-tte"/>
        <w:rPr>
          <w:sz w:val="24"/>
        </w:rPr>
      </w:pPr>
    </w:p>
    <w:p w:rsidR="007478C9" w:rsidRDefault="007478C9" w:rsidP="007478C9">
      <w:pPr>
        <w:pStyle w:val="En-tte"/>
      </w:pPr>
      <w:r>
        <w:tab/>
      </w:r>
    </w:p>
    <w:p w:rsidR="007478C9" w:rsidRDefault="007478C9" w:rsidP="007478C9">
      <w:r>
        <w:br w:type="page"/>
      </w:r>
    </w:p>
    <w:p w:rsidR="008C1108" w:rsidRDefault="008C1108" w:rsidP="008C1108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>Thomas D</w:t>
      </w:r>
      <w:r w:rsidR="00E63A00">
        <w:rPr>
          <w:b/>
          <w:sz w:val="44"/>
          <w:u w:val="single"/>
        </w:rPr>
        <w:t>EBAS</w:t>
      </w:r>
    </w:p>
    <w:p w:rsidR="00CC4EDE" w:rsidRDefault="00CC4EDE" w:rsidP="00CC4EDE">
      <w:pPr>
        <w:pStyle w:val="En-tte"/>
        <w:rPr>
          <w:b/>
          <w:sz w:val="32"/>
          <w:u w:val="single"/>
        </w:rPr>
      </w:pPr>
      <w:r w:rsidRPr="00D25020">
        <w:rPr>
          <w:b/>
          <w:sz w:val="28"/>
          <w:u w:val="single"/>
        </w:rPr>
        <w:t xml:space="preserve">I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Langages</w:t>
      </w:r>
      <w:r w:rsidR="00587702">
        <w:rPr>
          <w:b/>
          <w:sz w:val="32"/>
          <w:u w:val="single"/>
        </w:rPr>
        <w:t xml:space="preserve"> et outils</w:t>
      </w:r>
    </w:p>
    <w:p w:rsidR="00CC4EDE" w:rsidRDefault="00CC4EDE" w:rsidP="00CC4EDE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60"/>
        <w:gridCol w:w="2359"/>
        <w:gridCol w:w="2359"/>
        <w:gridCol w:w="2359"/>
      </w:tblGrid>
      <w:tr w:rsidR="00CC4EDE" w:rsidTr="00AF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50" w:type="pct"/>
            <w:noWrap/>
          </w:tcPr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r>
              <w:t>Savoir</w:t>
            </w:r>
          </w:p>
        </w:tc>
        <w:tc>
          <w:tcPr>
            <w:tcW w:w="1250" w:type="pct"/>
          </w:tcPr>
          <w:p w:rsidR="00CC4EDE" w:rsidRDefault="00CC4EDE" w:rsidP="00AF7177">
            <w:r>
              <w:t>Savoir faire</w:t>
            </w:r>
          </w:p>
        </w:tc>
        <w:tc>
          <w:tcPr>
            <w:tcW w:w="1250" w:type="pct"/>
          </w:tcPr>
          <w:p w:rsidR="00CC4EDE" w:rsidRDefault="00CC4EDE" w:rsidP="00AF7177">
            <w:r>
              <w:t>Faire savoir</w:t>
            </w: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r>
              <w:t>C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CC4EDE" w:rsidP="00AF7177">
            <w:r>
              <w:t>C++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r>
              <w:t xml:space="preserve">C# 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587702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CC4EDE" w:rsidP="00AF7177">
            <w:r>
              <w:t>Java</w:t>
            </w:r>
          </w:p>
        </w:tc>
        <w:tc>
          <w:tcPr>
            <w:tcW w:w="1250" w:type="pct"/>
          </w:tcPr>
          <w:p w:rsidR="00CC4EDE" w:rsidRDefault="00587702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r>
              <w:t>Delphi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proofErr w:type="spellStart"/>
            <w:r>
              <w:t>xHTML</w:t>
            </w:r>
            <w:proofErr w:type="spellEnd"/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587702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CC4EDE" w:rsidP="00AF7177">
            <w:r>
              <w:t>PHP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587702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r>
              <w:t>MySQL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587702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CC4EDE" w:rsidP="00AF7177">
            <w:proofErr w:type="spellStart"/>
            <w:r>
              <w:t>Javascript</w:t>
            </w:r>
            <w:proofErr w:type="spellEnd"/>
          </w:p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587702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5E0A37" w:rsidP="005E0A37">
            <w:r>
              <w:t>VB.net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587702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587702" w:rsidTr="00AF7177">
        <w:trPr>
          <w:trHeight w:val="417"/>
        </w:trPr>
        <w:tc>
          <w:tcPr>
            <w:tcW w:w="1250" w:type="pct"/>
            <w:noWrap/>
          </w:tcPr>
          <w:p w:rsidR="00587702" w:rsidRDefault="00587702" w:rsidP="005E0A37">
            <w:r>
              <w:t>Python</w:t>
            </w:r>
          </w:p>
        </w:tc>
        <w:tc>
          <w:tcPr>
            <w:tcW w:w="1250" w:type="pct"/>
          </w:tcPr>
          <w:p w:rsidR="00587702" w:rsidRDefault="00587702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587702" w:rsidRDefault="00587702" w:rsidP="00AF7177">
            <w:pPr>
              <w:pStyle w:val="DecimalAligned"/>
            </w:pPr>
          </w:p>
        </w:tc>
        <w:tc>
          <w:tcPr>
            <w:tcW w:w="1250" w:type="pct"/>
          </w:tcPr>
          <w:p w:rsidR="00587702" w:rsidRDefault="00587702" w:rsidP="00AF7177">
            <w:pPr>
              <w:pStyle w:val="DecimalAligned"/>
            </w:pPr>
          </w:p>
        </w:tc>
      </w:tr>
      <w:tr w:rsidR="00587702" w:rsidTr="00AF7177">
        <w:trPr>
          <w:trHeight w:val="417"/>
        </w:trPr>
        <w:tc>
          <w:tcPr>
            <w:tcW w:w="1250" w:type="pct"/>
            <w:noWrap/>
          </w:tcPr>
          <w:p w:rsidR="00587702" w:rsidRDefault="00587702" w:rsidP="005E0A37">
            <w:r>
              <w:t>CMS</w:t>
            </w:r>
          </w:p>
        </w:tc>
        <w:tc>
          <w:tcPr>
            <w:tcW w:w="1250" w:type="pct"/>
          </w:tcPr>
          <w:p w:rsidR="00587702" w:rsidRDefault="00587702" w:rsidP="00AF7177">
            <w:pPr>
              <w:pStyle w:val="DecimalAligned"/>
            </w:pPr>
          </w:p>
        </w:tc>
        <w:tc>
          <w:tcPr>
            <w:tcW w:w="1250" w:type="pct"/>
          </w:tcPr>
          <w:p w:rsidR="00587702" w:rsidRDefault="00587702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587702" w:rsidRDefault="00587702" w:rsidP="00AF7177">
            <w:pPr>
              <w:pStyle w:val="DecimalAligned"/>
            </w:pPr>
          </w:p>
        </w:tc>
      </w:tr>
      <w:tr w:rsidR="00587702" w:rsidTr="00AF7177">
        <w:trPr>
          <w:trHeight w:val="417"/>
        </w:trPr>
        <w:tc>
          <w:tcPr>
            <w:tcW w:w="1250" w:type="pct"/>
            <w:noWrap/>
          </w:tcPr>
          <w:p w:rsidR="00587702" w:rsidRDefault="00587702" w:rsidP="005E0A37">
            <w:r>
              <w:t>GLPI</w:t>
            </w:r>
          </w:p>
        </w:tc>
        <w:tc>
          <w:tcPr>
            <w:tcW w:w="1250" w:type="pct"/>
          </w:tcPr>
          <w:p w:rsidR="00587702" w:rsidRDefault="00587702" w:rsidP="00AF7177">
            <w:pPr>
              <w:pStyle w:val="DecimalAligned"/>
            </w:pPr>
          </w:p>
        </w:tc>
        <w:tc>
          <w:tcPr>
            <w:tcW w:w="1250" w:type="pct"/>
          </w:tcPr>
          <w:p w:rsidR="00587702" w:rsidRDefault="00587702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587702" w:rsidRDefault="00587702" w:rsidP="00AF7177">
            <w:pPr>
              <w:pStyle w:val="DecimalAligned"/>
            </w:pPr>
          </w:p>
        </w:tc>
      </w:tr>
      <w:tr w:rsidR="00587702" w:rsidTr="00AF7177">
        <w:trPr>
          <w:trHeight w:val="417"/>
        </w:trPr>
        <w:tc>
          <w:tcPr>
            <w:tcW w:w="1250" w:type="pct"/>
            <w:noWrap/>
          </w:tcPr>
          <w:p w:rsidR="00587702" w:rsidRDefault="00587702" w:rsidP="005E0A37">
            <w:r>
              <w:t xml:space="preserve">OCS </w:t>
            </w:r>
            <w:proofErr w:type="spellStart"/>
            <w:r>
              <w:t>Inventory</w:t>
            </w:r>
            <w:proofErr w:type="spellEnd"/>
            <w:r>
              <w:t xml:space="preserve"> NG</w:t>
            </w:r>
          </w:p>
        </w:tc>
        <w:tc>
          <w:tcPr>
            <w:tcW w:w="1250" w:type="pct"/>
          </w:tcPr>
          <w:p w:rsidR="00587702" w:rsidRDefault="00587702" w:rsidP="00AF7177">
            <w:pPr>
              <w:pStyle w:val="DecimalAligned"/>
            </w:pPr>
          </w:p>
        </w:tc>
        <w:tc>
          <w:tcPr>
            <w:tcW w:w="1250" w:type="pct"/>
          </w:tcPr>
          <w:p w:rsidR="00587702" w:rsidRDefault="00587702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587702" w:rsidRDefault="00587702" w:rsidP="00AF7177">
            <w:pPr>
              <w:pStyle w:val="DecimalAligned"/>
            </w:pPr>
          </w:p>
        </w:tc>
      </w:tr>
      <w:tr w:rsidR="00CC4EDE" w:rsidTr="00AF7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50" w:type="pct"/>
            <w:noWrap/>
          </w:tcPr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</w:tbl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b/>
          <w:sz w:val="32"/>
          <w:u w:val="single"/>
        </w:rPr>
      </w:pPr>
      <w:r w:rsidRPr="00D25020">
        <w:rPr>
          <w:b/>
          <w:sz w:val="28"/>
          <w:u w:val="single"/>
        </w:rPr>
        <w:t>I</w:t>
      </w:r>
      <w:r>
        <w:rPr>
          <w:b/>
          <w:sz w:val="28"/>
          <w:u w:val="single"/>
        </w:rPr>
        <w:t>I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Conception et outils</w:t>
      </w:r>
    </w:p>
    <w:p w:rsidR="00CC4EDE" w:rsidRDefault="00CC4EDE" w:rsidP="00CC4EDE">
      <w:pPr>
        <w:pStyle w:val="En-tte"/>
        <w:rPr>
          <w:b/>
          <w:sz w:val="32"/>
          <w:u w:val="single"/>
        </w:rPr>
      </w:pPr>
    </w:p>
    <w:p w:rsidR="00CC4EDE" w:rsidRDefault="00CC4EDE" w:rsidP="00CC4EDE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60"/>
        <w:gridCol w:w="2359"/>
        <w:gridCol w:w="2359"/>
        <w:gridCol w:w="2359"/>
      </w:tblGrid>
      <w:tr w:rsidR="00CC4EDE" w:rsidTr="00AF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50" w:type="pct"/>
            <w:noWrap/>
          </w:tcPr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r>
              <w:t>Savoir</w:t>
            </w:r>
          </w:p>
        </w:tc>
        <w:tc>
          <w:tcPr>
            <w:tcW w:w="1250" w:type="pct"/>
          </w:tcPr>
          <w:p w:rsidR="00CC4EDE" w:rsidRDefault="00CC4EDE" w:rsidP="00AF7177">
            <w:r>
              <w:t>Savoir faire</w:t>
            </w:r>
          </w:p>
        </w:tc>
        <w:tc>
          <w:tcPr>
            <w:tcW w:w="1250" w:type="pct"/>
          </w:tcPr>
          <w:p w:rsidR="00CC4EDE" w:rsidRDefault="00CC4EDE" w:rsidP="00AF7177">
            <w:r>
              <w:t>Faire savoir</w:t>
            </w: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r>
              <w:t>Merise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F14A19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F14A19" w:rsidTr="00AF7177">
        <w:trPr>
          <w:trHeight w:val="451"/>
        </w:trPr>
        <w:tc>
          <w:tcPr>
            <w:tcW w:w="1250" w:type="pct"/>
            <w:noWrap/>
          </w:tcPr>
          <w:p w:rsidR="00F14A19" w:rsidRDefault="00F14A19" w:rsidP="00AF7177"/>
        </w:tc>
        <w:tc>
          <w:tcPr>
            <w:tcW w:w="1250" w:type="pct"/>
          </w:tcPr>
          <w:p w:rsidR="00F14A19" w:rsidRDefault="00F14A19" w:rsidP="00AF7177">
            <w:pPr>
              <w:pStyle w:val="DecimalAligned"/>
            </w:pPr>
          </w:p>
        </w:tc>
        <w:tc>
          <w:tcPr>
            <w:tcW w:w="1250" w:type="pct"/>
          </w:tcPr>
          <w:p w:rsidR="00F14A19" w:rsidRDefault="00F14A19" w:rsidP="00AF7177">
            <w:pPr>
              <w:pStyle w:val="DecimalAligned"/>
            </w:pPr>
          </w:p>
        </w:tc>
        <w:tc>
          <w:tcPr>
            <w:tcW w:w="1250" w:type="pct"/>
          </w:tcPr>
          <w:p w:rsidR="00F14A19" w:rsidRDefault="00F14A19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CC4EDE" w:rsidP="00AF7177">
            <w:r>
              <w:lastRenderedPageBreak/>
              <w:t>UML</w:t>
            </w:r>
          </w:p>
          <w:p w:rsidR="00CC4EDE" w:rsidRDefault="00CC4EDE" w:rsidP="00AF7177"/>
        </w:tc>
        <w:tc>
          <w:tcPr>
            <w:tcW w:w="1250" w:type="pct"/>
          </w:tcPr>
          <w:p w:rsidR="00CC4EDE" w:rsidRDefault="00F14A19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F14A19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50" w:type="pct"/>
            <w:noWrap/>
          </w:tcPr>
          <w:p w:rsidR="00CC4EDE" w:rsidRDefault="00CC4EDE" w:rsidP="00AF7177">
            <w:proofErr w:type="spellStart"/>
            <w:r>
              <w:t>Symfony</w:t>
            </w:r>
            <w:proofErr w:type="spellEnd"/>
            <w:r>
              <w:t xml:space="preserve"> 2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F14A19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587702" w:rsidTr="00AF7177">
        <w:trPr>
          <w:trHeight w:val="417"/>
        </w:trPr>
        <w:tc>
          <w:tcPr>
            <w:tcW w:w="1250" w:type="pct"/>
            <w:noWrap/>
          </w:tcPr>
          <w:p w:rsidR="00587702" w:rsidRDefault="00587702" w:rsidP="00AF7177"/>
        </w:tc>
        <w:tc>
          <w:tcPr>
            <w:tcW w:w="1250" w:type="pct"/>
          </w:tcPr>
          <w:p w:rsidR="00587702" w:rsidRDefault="00587702" w:rsidP="00AF7177">
            <w:pPr>
              <w:pStyle w:val="DecimalAligned"/>
            </w:pPr>
          </w:p>
        </w:tc>
        <w:tc>
          <w:tcPr>
            <w:tcW w:w="1250" w:type="pct"/>
          </w:tcPr>
          <w:p w:rsidR="00587702" w:rsidRDefault="00587702" w:rsidP="00AF7177">
            <w:pPr>
              <w:pStyle w:val="DecimalAligned"/>
            </w:pPr>
          </w:p>
        </w:tc>
        <w:tc>
          <w:tcPr>
            <w:tcW w:w="1250" w:type="pct"/>
          </w:tcPr>
          <w:p w:rsidR="00587702" w:rsidRDefault="00587702" w:rsidP="00AF7177">
            <w:pPr>
              <w:pStyle w:val="DecimalAligned"/>
            </w:pPr>
          </w:p>
        </w:tc>
      </w:tr>
      <w:tr w:rsidR="00CC4EDE" w:rsidTr="00AF7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50" w:type="pct"/>
            <w:noWrap/>
          </w:tcPr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</w:tbl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b/>
          <w:sz w:val="32"/>
          <w:u w:val="single"/>
        </w:rPr>
      </w:pPr>
      <w:r w:rsidRPr="00D25020">
        <w:rPr>
          <w:b/>
          <w:sz w:val="28"/>
          <w:u w:val="single"/>
        </w:rPr>
        <w:t>I</w:t>
      </w:r>
      <w:r>
        <w:rPr>
          <w:b/>
          <w:sz w:val="28"/>
          <w:u w:val="single"/>
        </w:rPr>
        <w:t>II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Systèmes et réseaux</w:t>
      </w:r>
    </w:p>
    <w:p w:rsidR="00CC4EDE" w:rsidRDefault="00CC4EDE" w:rsidP="00CC4EDE">
      <w:pPr>
        <w:pStyle w:val="En-tte"/>
        <w:rPr>
          <w:b/>
          <w:sz w:val="32"/>
          <w:u w:val="single"/>
        </w:rPr>
      </w:pPr>
    </w:p>
    <w:p w:rsidR="00CC4EDE" w:rsidRDefault="00CC4EDE" w:rsidP="00CC4EDE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94"/>
        <w:gridCol w:w="2347"/>
        <w:gridCol w:w="2348"/>
        <w:gridCol w:w="2348"/>
      </w:tblGrid>
      <w:tr w:rsidR="00CC4EDE" w:rsidTr="00AF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68" w:type="pct"/>
            <w:noWrap/>
          </w:tcPr>
          <w:p w:rsidR="00CC4EDE" w:rsidRDefault="00CC4EDE" w:rsidP="00AF7177"/>
        </w:tc>
        <w:tc>
          <w:tcPr>
            <w:tcW w:w="1244" w:type="pct"/>
          </w:tcPr>
          <w:p w:rsidR="00CC4EDE" w:rsidRDefault="00CC4EDE" w:rsidP="00AF7177">
            <w:r>
              <w:t>Savoir</w:t>
            </w:r>
          </w:p>
        </w:tc>
        <w:tc>
          <w:tcPr>
            <w:tcW w:w="1244" w:type="pct"/>
          </w:tcPr>
          <w:p w:rsidR="00CC4EDE" w:rsidRDefault="00CC4EDE" w:rsidP="00AF7177">
            <w:r>
              <w:t>Savoir faire</w:t>
            </w:r>
          </w:p>
        </w:tc>
        <w:tc>
          <w:tcPr>
            <w:tcW w:w="1244" w:type="pct"/>
          </w:tcPr>
          <w:p w:rsidR="00CC4EDE" w:rsidRDefault="00CC4EDE" w:rsidP="00AF7177">
            <w:r>
              <w:t>Faire savoir</w:t>
            </w:r>
          </w:p>
        </w:tc>
      </w:tr>
      <w:tr w:rsidR="00CC4EDE" w:rsidTr="00AF7177">
        <w:trPr>
          <w:trHeight w:val="451"/>
        </w:trPr>
        <w:tc>
          <w:tcPr>
            <w:tcW w:w="1268" w:type="pct"/>
            <w:noWrap/>
          </w:tcPr>
          <w:p w:rsidR="00CC4EDE" w:rsidRDefault="00CC4EDE" w:rsidP="00AF7177">
            <w:r>
              <w:t>Adressage IP</w:t>
            </w:r>
          </w:p>
        </w:tc>
        <w:tc>
          <w:tcPr>
            <w:tcW w:w="1244" w:type="pct"/>
          </w:tcPr>
          <w:p w:rsidR="00CC4EDE" w:rsidRDefault="00F14A19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68" w:type="pct"/>
            <w:noWrap/>
          </w:tcPr>
          <w:p w:rsidR="00CC4EDE" w:rsidRDefault="00CC4EDE" w:rsidP="00AF7177">
            <w:r>
              <w:t>VLAN</w:t>
            </w:r>
          </w:p>
        </w:tc>
        <w:tc>
          <w:tcPr>
            <w:tcW w:w="1244" w:type="pct"/>
          </w:tcPr>
          <w:p w:rsidR="00CC4EDE" w:rsidRDefault="00F14A19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51"/>
        </w:trPr>
        <w:tc>
          <w:tcPr>
            <w:tcW w:w="1268" w:type="pct"/>
            <w:noWrap/>
          </w:tcPr>
          <w:p w:rsidR="00CC4EDE" w:rsidRDefault="00CC4EDE" w:rsidP="00AF7177">
            <w:r>
              <w:t>Modèle OSI</w:t>
            </w:r>
          </w:p>
        </w:tc>
        <w:tc>
          <w:tcPr>
            <w:tcW w:w="1244" w:type="pct"/>
          </w:tcPr>
          <w:p w:rsidR="00CC4EDE" w:rsidRDefault="00F14A19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</w:tr>
      <w:tr w:rsidR="00F14A19" w:rsidTr="00AF7177">
        <w:trPr>
          <w:trHeight w:val="451"/>
        </w:trPr>
        <w:tc>
          <w:tcPr>
            <w:tcW w:w="1268" w:type="pct"/>
            <w:noWrap/>
          </w:tcPr>
          <w:p w:rsidR="00F14A19" w:rsidRDefault="00F14A19" w:rsidP="00AF7177">
            <w:r>
              <w:t>Serveur DNS</w:t>
            </w:r>
          </w:p>
        </w:tc>
        <w:tc>
          <w:tcPr>
            <w:tcW w:w="1244" w:type="pct"/>
          </w:tcPr>
          <w:p w:rsidR="00F14A19" w:rsidRDefault="00F14A19" w:rsidP="00AF7177">
            <w:pPr>
              <w:pStyle w:val="DecimalAligned"/>
            </w:pPr>
          </w:p>
        </w:tc>
        <w:tc>
          <w:tcPr>
            <w:tcW w:w="1244" w:type="pct"/>
          </w:tcPr>
          <w:p w:rsidR="00F14A19" w:rsidRDefault="00F14A19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F14A19" w:rsidRDefault="00F14A19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68" w:type="pct"/>
            <w:noWrap/>
          </w:tcPr>
          <w:p w:rsidR="00CC4EDE" w:rsidRDefault="00CC4EDE" w:rsidP="00AF7177">
            <w:r>
              <w:t>Linux (Debian, Ubuntu</w:t>
            </w:r>
            <w:proofErr w:type="gramStart"/>
            <w:r>
              <w:t>..)</w:t>
            </w:r>
            <w:proofErr w:type="gramEnd"/>
          </w:p>
          <w:p w:rsidR="00CC4EDE" w:rsidRDefault="00CC4EDE" w:rsidP="00AF7177"/>
        </w:tc>
        <w:tc>
          <w:tcPr>
            <w:tcW w:w="1244" w:type="pct"/>
          </w:tcPr>
          <w:p w:rsidR="00CC4EDE" w:rsidRDefault="00F14A19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F14A19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trHeight w:val="417"/>
        </w:trPr>
        <w:tc>
          <w:tcPr>
            <w:tcW w:w="1268" w:type="pct"/>
            <w:noWrap/>
          </w:tcPr>
          <w:p w:rsidR="00CC4EDE" w:rsidRDefault="00CC4EDE" w:rsidP="00AF7177">
            <w:r>
              <w:t>Windows</w:t>
            </w:r>
          </w:p>
        </w:tc>
        <w:tc>
          <w:tcPr>
            <w:tcW w:w="1244" w:type="pct"/>
          </w:tcPr>
          <w:p w:rsidR="00CC4EDE" w:rsidRDefault="00F14A19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F14A19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</w:tr>
      <w:tr w:rsidR="00F14A19" w:rsidTr="00AF7177">
        <w:trPr>
          <w:trHeight w:val="417"/>
        </w:trPr>
        <w:tc>
          <w:tcPr>
            <w:tcW w:w="1268" w:type="pct"/>
            <w:noWrap/>
          </w:tcPr>
          <w:p w:rsidR="00F14A19" w:rsidRDefault="00F14A19" w:rsidP="00AF7177">
            <w:r>
              <w:t>Serveur Web</w:t>
            </w:r>
          </w:p>
        </w:tc>
        <w:tc>
          <w:tcPr>
            <w:tcW w:w="1244" w:type="pct"/>
          </w:tcPr>
          <w:p w:rsidR="00F14A19" w:rsidRDefault="00F14A19" w:rsidP="00AF7177">
            <w:pPr>
              <w:pStyle w:val="DecimalAligned"/>
            </w:pPr>
          </w:p>
        </w:tc>
        <w:tc>
          <w:tcPr>
            <w:tcW w:w="1244" w:type="pct"/>
          </w:tcPr>
          <w:p w:rsidR="00F14A19" w:rsidRDefault="00F14A19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F14A19" w:rsidRDefault="00F14A19" w:rsidP="00AF7177">
            <w:pPr>
              <w:pStyle w:val="DecimalAligned"/>
            </w:pPr>
          </w:p>
        </w:tc>
      </w:tr>
      <w:tr w:rsidR="00F14A19" w:rsidTr="00AF7177">
        <w:trPr>
          <w:trHeight w:val="417"/>
        </w:trPr>
        <w:tc>
          <w:tcPr>
            <w:tcW w:w="1268" w:type="pct"/>
            <w:noWrap/>
          </w:tcPr>
          <w:p w:rsidR="00F14A19" w:rsidRDefault="00F14A19" w:rsidP="00AF7177">
            <w:r>
              <w:t>Serveur NAS</w:t>
            </w:r>
          </w:p>
        </w:tc>
        <w:tc>
          <w:tcPr>
            <w:tcW w:w="1244" w:type="pct"/>
          </w:tcPr>
          <w:p w:rsidR="00F14A19" w:rsidRDefault="00F14A19" w:rsidP="00AF7177">
            <w:pPr>
              <w:pStyle w:val="DecimalAligned"/>
            </w:pPr>
          </w:p>
        </w:tc>
        <w:tc>
          <w:tcPr>
            <w:tcW w:w="1244" w:type="pct"/>
          </w:tcPr>
          <w:p w:rsidR="00F14A19" w:rsidRDefault="00F14A19" w:rsidP="00AF7177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F14A19" w:rsidRDefault="00F14A19" w:rsidP="00AF7177">
            <w:pPr>
              <w:pStyle w:val="DecimalAligned"/>
            </w:pPr>
          </w:p>
        </w:tc>
      </w:tr>
      <w:tr w:rsidR="00CC4EDE" w:rsidTr="00AF7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68" w:type="pct"/>
            <w:noWrap/>
          </w:tcPr>
          <w:p w:rsidR="00CC4EDE" w:rsidRDefault="00CC4EDE" w:rsidP="00AF7177"/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44" w:type="pct"/>
          </w:tcPr>
          <w:p w:rsidR="00CC4EDE" w:rsidRDefault="00CC4EDE" w:rsidP="00AF7177">
            <w:pPr>
              <w:pStyle w:val="DecimalAligned"/>
            </w:pPr>
          </w:p>
        </w:tc>
      </w:tr>
    </w:tbl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CC4EDE" w:rsidP="00CC4EDE">
      <w:pPr>
        <w:pStyle w:val="En-tte"/>
        <w:rPr>
          <w:sz w:val="24"/>
        </w:rPr>
      </w:pPr>
    </w:p>
    <w:p w:rsidR="00CC4EDE" w:rsidRDefault="00E71931" w:rsidP="00CC4EDE">
      <w:pPr>
        <w:pStyle w:val="En-tte"/>
        <w:rPr>
          <w:b/>
          <w:sz w:val="32"/>
          <w:u w:val="single"/>
        </w:rPr>
      </w:pPr>
      <w:r>
        <w:rPr>
          <w:b/>
          <w:sz w:val="28"/>
          <w:u w:val="single"/>
        </w:rPr>
        <w:t>I</w:t>
      </w:r>
      <w:r w:rsidR="00CC4EDE">
        <w:rPr>
          <w:b/>
          <w:sz w:val="28"/>
          <w:u w:val="single"/>
        </w:rPr>
        <w:t>V</w:t>
      </w:r>
      <w:r w:rsidR="00CC4EDE" w:rsidRPr="00D25020">
        <w:rPr>
          <w:b/>
          <w:sz w:val="28"/>
          <w:u w:val="single"/>
        </w:rPr>
        <w:t xml:space="preserve"> </w:t>
      </w:r>
      <w:r w:rsidR="00CC4EDE">
        <w:rPr>
          <w:b/>
          <w:sz w:val="28"/>
          <w:u w:val="single"/>
        </w:rPr>
        <w:t>–</w:t>
      </w:r>
      <w:r w:rsidR="00CC4EDE" w:rsidRPr="00D25020">
        <w:rPr>
          <w:b/>
          <w:sz w:val="28"/>
          <w:u w:val="single"/>
        </w:rPr>
        <w:t xml:space="preserve"> </w:t>
      </w:r>
      <w:r w:rsidR="00CC4EDE">
        <w:rPr>
          <w:b/>
          <w:sz w:val="32"/>
          <w:u w:val="single"/>
        </w:rPr>
        <w:t>Divers</w:t>
      </w:r>
    </w:p>
    <w:p w:rsidR="00CC4EDE" w:rsidRDefault="00CC4EDE" w:rsidP="00CC4EDE">
      <w:pPr>
        <w:pStyle w:val="En-tte"/>
        <w:rPr>
          <w:b/>
          <w:sz w:val="32"/>
          <w:u w:val="single"/>
        </w:rPr>
      </w:pPr>
    </w:p>
    <w:p w:rsidR="00CC4EDE" w:rsidRDefault="00CC4EDE" w:rsidP="00CC4EDE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60"/>
        <w:gridCol w:w="2359"/>
        <w:gridCol w:w="2359"/>
        <w:gridCol w:w="2359"/>
      </w:tblGrid>
      <w:tr w:rsidR="00CC4EDE" w:rsidTr="00AF7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50" w:type="pct"/>
            <w:noWrap/>
          </w:tcPr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r>
              <w:t>Savoir</w:t>
            </w:r>
          </w:p>
        </w:tc>
        <w:tc>
          <w:tcPr>
            <w:tcW w:w="1250" w:type="pct"/>
          </w:tcPr>
          <w:p w:rsidR="00CC4EDE" w:rsidRDefault="00CC4EDE" w:rsidP="00AF7177">
            <w:r>
              <w:t>Savoir faire</w:t>
            </w:r>
          </w:p>
        </w:tc>
        <w:tc>
          <w:tcPr>
            <w:tcW w:w="1250" w:type="pct"/>
          </w:tcPr>
          <w:p w:rsidR="00CC4EDE" w:rsidRDefault="00CC4EDE" w:rsidP="00AF7177">
            <w:r>
              <w:t>Faire savoir</w:t>
            </w:r>
          </w:p>
        </w:tc>
      </w:tr>
      <w:tr w:rsidR="00CC4EDE" w:rsidTr="00AF7177">
        <w:trPr>
          <w:trHeight w:val="451"/>
        </w:trPr>
        <w:tc>
          <w:tcPr>
            <w:tcW w:w="1250" w:type="pct"/>
            <w:noWrap/>
          </w:tcPr>
          <w:p w:rsidR="00CC4EDE" w:rsidRDefault="00CC4EDE" w:rsidP="00AF7177">
            <w:r>
              <w:t>Photoshop</w:t>
            </w:r>
          </w:p>
          <w:p w:rsidR="00CC4EDE" w:rsidRDefault="00CC4EDE" w:rsidP="00AF7177"/>
        </w:tc>
        <w:tc>
          <w:tcPr>
            <w:tcW w:w="1250" w:type="pct"/>
          </w:tcPr>
          <w:p w:rsidR="00CC4EDE" w:rsidRDefault="00F14A19" w:rsidP="00AF7177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  <w:tr w:rsidR="00CC4EDE" w:rsidTr="00AF71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50" w:type="pct"/>
            <w:noWrap/>
          </w:tcPr>
          <w:p w:rsidR="00CC4EDE" w:rsidRDefault="00CC4EDE" w:rsidP="00AF7177"/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  <w:tc>
          <w:tcPr>
            <w:tcW w:w="1250" w:type="pct"/>
          </w:tcPr>
          <w:p w:rsidR="00CC4EDE" w:rsidRDefault="00CC4EDE" w:rsidP="00AF7177">
            <w:pPr>
              <w:pStyle w:val="DecimalAligned"/>
            </w:pPr>
          </w:p>
        </w:tc>
      </w:tr>
    </w:tbl>
    <w:p w:rsidR="00CC4EDE" w:rsidRDefault="00CC4EDE" w:rsidP="00CC4EDE">
      <w:pPr>
        <w:pStyle w:val="En-tte"/>
        <w:rPr>
          <w:b/>
          <w:sz w:val="32"/>
          <w:u w:val="single"/>
        </w:rPr>
      </w:pPr>
    </w:p>
    <w:p w:rsidR="00CC4EDE" w:rsidRDefault="00CC4EDE" w:rsidP="00CC4EDE">
      <w:pPr>
        <w:pStyle w:val="En-tte"/>
        <w:rPr>
          <w:b/>
          <w:sz w:val="32"/>
          <w:u w:val="single"/>
        </w:rPr>
      </w:pPr>
    </w:p>
    <w:p w:rsidR="00CC4EDE" w:rsidRDefault="00CC4EDE" w:rsidP="00CC4EDE">
      <w:pPr>
        <w:pStyle w:val="En-tte"/>
        <w:rPr>
          <w:sz w:val="24"/>
        </w:rPr>
      </w:pPr>
      <w:r>
        <w:rPr>
          <w:b/>
          <w:sz w:val="28"/>
          <w:u w:val="single"/>
        </w:rPr>
        <w:t>V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Savoir être</w:t>
      </w:r>
    </w:p>
    <w:p w:rsidR="00CC4EDE" w:rsidRDefault="00F14A19" w:rsidP="00CC4EDE">
      <w:pPr>
        <w:pStyle w:val="En-tte"/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68480" behindDoc="1" locked="0" layoutInCell="1" allowOverlap="1" wp14:anchorId="296D2736" wp14:editId="5B85FF3C">
            <wp:simplePos x="0" y="0"/>
            <wp:positionH relativeFrom="page">
              <wp:align>right</wp:align>
            </wp:positionH>
            <wp:positionV relativeFrom="paragraph">
              <wp:posOffset>267970</wp:posOffset>
            </wp:positionV>
            <wp:extent cx="7505700" cy="4612640"/>
            <wp:effectExtent l="0" t="0" r="0" b="16510"/>
            <wp:wrapTight wrapText="bothSides">
              <wp:wrapPolygon edited="0">
                <wp:start x="0" y="0"/>
                <wp:lineTo x="0" y="21588"/>
                <wp:lineTo x="21545" y="21588"/>
                <wp:lineTo x="21545" y="0"/>
                <wp:lineTo x="0" y="0"/>
              </wp:wrapPolygon>
            </wp:wrapTight>
            <wp:docPr id="25" name="Graphique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4EDE" w:rsidRDefault="00CC4EDE" w:rsidP="00CC4EDE">
      <w:pPr>
        <w:pStyle w:val="En-tte"/>
        <w:rPr>
          <w:sz w:val="24"/>
        </w:rPr>
      </w:pPr>
    </w:p>
    <w:p w:rsidR="00E71931" w:rsidRDefault="00E71931">
      <w:pPr>
        <w:rPr>
          <w:b/>
          <w:sz w:val="44"/>
          <w:u w:val="single"/>
        </w:rPr>
      </w:pPr>
      <w:r>
        <w:rPr>
          <w:b/>
          <w:sz w:val="44"/>
          <w:u w:val="single"/>
        </w:rPr>
        <w:br w:type="page"/>
      </w:r>
    </w:p>
    <w:p w:rsidR="008C1108" w:rsidRPr="00D25020" w:rsidRDefault="008C1108" w:rsidP="008C1108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>Groupe</w:t>
      </w:r>
    </w:p>
    <w:p w:rsidR="002114E2" w:rsidRDefault="002114E2" w:rsidP="002114E2">
      <w:pPr>
        <w:pStyle w:val="En-tte"/>
        <w:rPr>
          <w:b/>
          <w:sz w:val="32"/>
          <w:u w:val="single"/>
        </w:rPr>
      </w:pPr>
      <w:r w:rsidRPr="00D25020">
        <w:rPr>
          <w:b/>
          <w:sz w:val="28"/>
          <w:u w:val="single"/>
        </w:rPr>
        <w:t xml:space="preserve">I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Langages</w:t>
      </w:r>
    </w:p>
    <w:p w:rsidR="002114E2" w:rsidRDefault="002114E2" w:rsidP="002114E2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60"/>
        <w:gridCol w:w="2359"/>
        <w:gridCol w:w="2359"/>
        <w:gridCol w:w="2359"/>
      </w:tblGrid>
      <w:tr w:rsidR="002114E2" w:rsidTr="00AA0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50" w:type="pct"/>
            <w:noWrap/>
          </w:tcPr>
          <w:p w:rsidR="002114E2" w:rsidRDefault="002114E2" w:rsidP="00AA0C62"/>
        </w:tc>
        <w:tc>
          <w:tcPr>
            <w:tcW w:w="1250" w:type="pct"/>
          </w:tcPr>
          <w:p w:rsidR="002114E2" w:rsidRDefault="002114E2" w:rsidP="00AA0C62">
            <w:r>
              <w:t>Savoir</w:t>
            </w:r>
          </w:p>
        </w:tc>
        <w:tc>
          <w:tcPr>
            <w:tcW w:w="1250" w:type="pct"/>
          </w:tcPr>
          <w:p w:rsidR="002114E2" w:rsidRDefault="002114E2" w:rsidP="00AA0C62">
            <w:r>
              <w:t>Savoir faire</w:t>
            </w:r>
          </w:p>
        </w:tc>
        <w:tc>
          <w:tcPr>
            <w:tcW w:w="1250" w:type="pct"/>
          </w:tcPr>
          <w:p w:rsidR="002114E2" w:rsidRDefault="002114E2" w:rsidP="00AA0C62">
            <w:r>
              <w:t>Faire savoir</w:t>
            </w:r>
          </w:p>
        </w:tc>
      </w:tr>
      <w:tr w:rsidR="002114E2" w:rsidTr="00AA0C62">
        <w:trPr>
          <w:trHeight w:val="451"/>
        </w:trPr>
        <w:tc>
          <w:tcPr>
            <w:tcW w:w="1250" w:type="pct"/>
            <w:noWrap/>
          </w:tcPr>
          <w:p w:rsidR="002114E2" w:rsidRDefault="002114E2" w:rsidP="00AA0C62">
            <w:r>
              <w:t>C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trHeight w:val="417"/>
        </w:trPr>
        <w:tc>
          <w:tcPr>
            <w:tcW w:w="1250" w:type="pct"/>
            <w:noWrap/>
          </w:tcPr>
          <w:p w:rsidR="002114E2" w:rsidRDefault="002114E2" w:rsidP="00AA0C62">
            <w:r>
              <w:t>C++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trHeight w:val="451"/>
        </w:trPr>
        <w:tc>
          <w:tcPr>
            <w:tcW w:w="1250" w:type="pct"/>
            <w:noWrap/>
          </w:tcPr>
          <w:p w:rsidR="002114E2" w:rsidRDefault="002114E2" w:rsidP="00AA0C62">
            <w:r>
              <w:t xml:space="preserve">C# 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trHeight w:val="417"/>
        </w:trPr>
        <w:tc>
          <w:tcPr>
            <w:tcW w:w="1250" w:type="pct"/>
            <w:noWrap/>
          </w:tcPr>
          <w:p w:rsidR="002114E2" w:rsidRDefault="002114E2" w:rsidP="00AA0C62">
            <w:r>
              <w:t>Java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trHeight w:val="451"/>
        </w:trPr>
        <w:tc>
          <w:tcPr>
            <w:tcW w:w="1250" w:type="pct"/>
            <w:noWrap/>
          </w:tcPr>
          <w:p w:rsidR="002114E2" w:rsidRDefault="002114E2" w:rsidP="00AA0C62">
            <w:r>
              <w:t>Delphi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trHeight w:val="451"/>
        </w:trPr>
        <w:tc>
          <w:tcPr>
            <w:tcW w:w="1250" w:type="pct"/>
            <w:noWrap/>
          </w:tcPr>
          <w:p w:rsidR="002114E2" w:rsidRDefault="002114E2" w:rsidP="00AA0C62">
            <w:proofErr w:type="spellStart"/>
            <w:r>
              <w:t>xHTML</w:t>
            </w:r>
            <w:proofErr w:type="spellEnd"/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trHeight w:val="417"/>
        </w:trPr>
        <w:tc>
          <w:tcPr>
            <w:tcW w:w="1250" w:type="pct"/>
            <w:noWrap/>
          </w:tcPr>
          <w:p w:rsidR="002114E2" w:rsidRDefault="002114E2" w:rsidP="00AA0C62">
            <w:r>
              <w:t>PHP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trHeight w:val="451"/>
        </w:trPr>
        <w:tc>
          <w:tcPr>
            <w:tcW w:w="1250" w:type="pct"/>
            <w:noWrap/>
          </w:tcPr>
          <w:p w:rsidR="002114E2" w:rsidRDefault="002114E2" w:rsidP="00AA0C62">
            <w:r>
              <w:t>MySQL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trHeight w:val="451"/>
        </w:trPr>
        <w:tc>
          <w:tcPr>
            <w:tcW w:w="1250" w:type="pct"/>
            <w:noWrap/>
          </w:tcPr>
          <w:p w:rsidR="002114E2" w:rsidRDefault="002114E2" w:rsidP="00AA0C62">
            <w:proofErr w:type="spellStart"/>
            <w:r>
              <w:t>Javascript</w:t>
            </w:r>
            <w:proofErr w:type="spellEnd"/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trHeight w:val="417"/>
        </w:trPr>
        <w:tc>
          <w:tcPr>
            <w:tcW w:w="1250" w:type="pct"/>
            <w:noWrap/>
          </w:tcPr>
          <w:p w:rsidR="002114E2" w:rsidRDefault="002114E2" w:rsidP="00AA0C62">
            <w:r>
              <w:t>VB.net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trHeight w:val="417"/>
        </w:trPr>
        <w:tc>
          <w:tcPr>
            <w:tcW w:w="1250" w:type="pct"/>
            <w:noWrap/>
          </w:tcPr>
          <w:p w:rsidR="002114E2" w:rsidRDefault="002114E2" w:rsidP="00AA0C62">
            <w:proofErr w:type="spellStart"/>
            <w:r>
              <w:t>Powershell</w:t>
            </w:r>
            <w:proofErr w:type="spellEnd"/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trHeight w:val="417"/>
        </w:trPr>
        <w:tc>
          <w:tcPr>
            <w:tcW w:w="1250" w:type="pct"/>
            <w:noWrap/>
          </w:tcPr>
          <w:p w:rsidR="002114E2" w:rsidRDefault="002114E2" w:rsidP="00AA0C62">
            <w:r>
              <w:t>XML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trHeight w:val="417"/>
        </w:trPr>
        <w:tc>
          <w:tcPr>
            <w:tcW w:w="1250" w:type="pct"/>
            <w:noWrap/>
          </w:tcPr>
          <w:p w:rsidR="002114E2" w:rsidRDefault="002114E2" w:rsidP="00AA0C62">
            <w:r>
              <w:t>Python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trHeight w:val="417"/>
        </w:trPr>
        <w:tc>
          <w:tcPr>
            <w:tcW w:w="1250" w:type="pct"/>
            <w:noWrap/>
          </w:tcPr>
          <w:p w:rsidR="002114E2" w:rsidRDefault="002114E2" w:rsidP="00AA0C62">
            <w:r>
              <w:t>CMS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trHeight w:val="417"/>
        </w:trPr>
        <w:tc>
          <w:tcPr>
            <w:tcW w:w="1250" w:type="pct"/>
            <w:noWrap/>
          </w:tcPr>
          <w:p w:rsidR="002114E2" w:rsidRDefault="002114E2" w:rsidP="00AA0C62">
            <w:r>
              <w:t>GLPI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trHeight w:val="417"/>
        </w:trPr>
        <w:tc>
          <w:tcPr>
            <w:tcW w:w="1250" w:type="pct"/>
            <w:noWrap/>
          </w:tcPr>
          <w:p w:rsidR="002114E2" w:rsidRDefault="002114E2" w:rsidP="00AA0C62">
            <w:r>
              <w:t xml:space="preserve">OCS </w:t>
            </w:r>
            <w:proofErr w:type="spellStart"/>
            <w:r>
              <w:t>Inventory</w:t>
            </w:r>
            <w:proofErr w:type="spellEnd"/>
            <w:r>
              <w:t> NG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50" w:type="pct"/>
            <w:noWrap/>
          </w:tcPr>
          <w:p w:rsidR="002114E2" w:rsidRDefault="002114E2" w:rsidP="00AA0C62"/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</w:tr>
    </w:tbl>
    <w:p w:rsidR="002114E2" w:rsidRDefault="002114E2" w:rsidP="002114E2">
      <w:pPr>
        <w:pStyle w:val="En-tte"/>
        <w:rPr>
          <w:sz w:val="24"/>
        </w:rPr>
      </w:pPr>
    </w:p>
    <w:p w:rsidR="002114E2" w:rsidRDefault="002114E2" w:rsidP="002114E2">
      <w:pPr>
        <w:pStyle w:val="En-tte"/>
        <w:rPr>
          <w:sz w:val="24"/>
        </w:rPr>
      </w:pPr>
    </w:p>
    <w:p w:rsidR="002114E2" w:rsidRDefault="002114E2" w:rsidP="002114E2">
      <w:pPr>
        <w:pStyle w:val="En-tte"/>
        <w:rPr>
          <w:b/>
          <w:sz w:val="32"/>
          <w:u w:val="single"/>
        </w:rPr>
      </w:pPr>
      <w:r w:rsidRPr="00D25020">
        <w:rPr>
          <w:b/>
          <w:sz w:val="28"/>
          <w:u w:val="single"/>
        </w:rPr>
        <w:t>I</w:t>
      </w:r>
      <w:r>
        <w:rPr>
          <w:b/>
          <w:sz w:val="28"/>
          <w:u w:val="single"/>
        </w:rPr>
        <w:t>I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Conception et outils</w:t>
      </w:r>
    </w:p>
    <w:p w:rsidR="002114E2" w:rsidRDefault="002114E2" w:rsidP="002114E2">
      <w:pPr>
        <w:pStyle w:val="En-tte"/>
        <w:rPr>
          <w:b/>
          <w:sz w:val="32"/>
          <w:u w:val="single"/>
        </w:rPr>
      </w:pPr>
    </w:p>
    <w:p w:rsidR="002114E2" w:rsidRDefault="002114E2" w:rsidP="002114E2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60"/>
        <w:gridCol w:w="2359"/>
        <w:gridCol w:w="2359"/>
        <w:gridCol w:w="2359"/>
      </w:tblGrid>
      <w:tr w:rsidR="002114E2" w:rsidTr="00AA0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50" w:type="pct"/>
            <w:noWrap/>
          </w:tcPr>
          <w:p w:rsidR="002114E2" w:rsidRDefault="002114E2" w:rsidP="00AA0C62"/>
        </w:tc>
        <w:tc>
          <w:tcPr>
            <w:tcW w:w="1250" w:type="pct"/>
          </w:tcPr>
          <w:p w:rsidR="002114E2" w:rsidRDefault="002114E2" w:rsidP="00AA0C62">
            <w:r>
              <w:t>Savoir</w:t>
            </w:r>
          </w:p>
        </w:tc>
        <w:tc>
          <w:tcPr>
            <w:tcW w:w="1250" w:type="pct"/>
          </w:tcPr>
          <w:p w:rsidR="002114E2" w:rsidRDefault="002114E2" w:rsidP="00AA0C62">
            <w:r>
              <w:t>Savoir faire</w:t>
            </w:r>
          </w:p>
        </w:tc>
        <w:tc>
          <w:tcPr>
            <w:tcW w:w="1250" w:type="pct"/>
          </w:tcPr>
          <w:p w:rsidR="002114E2" w:rsidRDefault="002114E2" w:rsidP="00AA0C62">
            <w:r>
              <w:t>Faire savoir</w:t>
            </w:r>
          </w:p>
        </w:tc>
      </w:tr>
      <w:tr w:rsidR="002114E2" w:rsidTr="00AA0C62">
        <w:trPr>
          <w:trHeight w:val="451"/>
        </w:trPr>
        <w:tc>
          <w:tcPr>
            <w:tcW w:w="1250" w:type="pct"/>
            <w:noWrap/>
          </w:tcPr>
          <w:p w:rsidR="002114E2" w:rsidRDefault="002114E2" w:rsidP="00AA0C62">
            <w:r>
              <w:lastRenderedPageBreak/>
              <w:t>Merise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trHeight w:val="417"/>
        </w:trPr>
        <w:tc>
          <w:tcPr>
            <w:tcW w:w="1250" w:type="pct"/>
            <w:noWrap/>
          </w:tcPr>
          <w:p w:rsidR="002114E2" w:rsidRDefault="002114E2" w:rsidP="00AA0C62">
            <w:r>
              <w:t>UML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trHeight w:val="417"/>
        </w:trPr>
        <w:tc>
          <w:tcPr>
            <w:tcW w:w="1250" w:type="pct"/>
            <w:noWrap/>
          </w:tcPr>
          <w:p w:rsidR="002114E2" w:rsidRDefault="002114E2" w:rsidP="00AA0C62">
            <w:proofErr w:type="spellStart"/>
            <w:r>
              <w:t>Symfony</w:t>
            </w:r>
            <w:proofErr w:type="spellEnd"/>
            <w:r>
              <w:t xml:space="preserve"> 2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trHeight w:val="417"/>
        </w:trPr>
        <w:tc>
          <w:tcPr>
            <w:tcW w:w="1250" w:type="pct"/>
            <w:noWrap/>
          </w:tcPr>
          <w:p w:rsidR="002114E2" w:rsidRDefault="002114E2" w:rsidP="00AA0C62">
            <w:r>
              <w:t>WordPress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50" w:type="pct"/>
            <w:noWrap/>
          </w:tcPr>
          <w:p w:rsidR="002114E2" w:rsidRDefault="002114E2" w:rsidP="00AA0C62"/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</w:tr>
    </w:tbl>
    <w:p w:rsidR="002114E2" w:rsidRDefault="002114E2" w:rsidP="002114E2">
      <w:pPr>
        <w:pStyle w:val="En-tte"/>
        <w:rPr>
          <w:sz w:val="24"/>
        </w:rPr>
      </w:pPr>
    </w:p>
    <w:p w:rsidR="002114E2" w:rsidRDefault="002114E2" w:rsidP="002114E2">
      <w:pPr>
        <w:pStyle w:val="En-tte"/>
        <w:rPr>
          <w:sz w:val="24"/>
        </w:rPr>
      </w:pPr>
    </w:p>
    <w:p w:rsidR="002114E2" w:rsidRDefault="002114E2" w:rsidP="002114E2">
      <w:pPr>
        <w:pStyle w:val="En-tte"/>
        <w:rPr>
          <w:sz w:val="24"/>
        </w:rPr>
      </w:pPr>
    </w:p>
    <w:p w:rsidR="002114E2" w:rsidRDefault="002114E2" w:rsidP="002114E2">
      <w:pPr>
        <w:pStyle w:val="En-tte"/>
        <w:rPr>
          <w:b/>
          <w:sz w:val="32"/>
          <w:u w:val="single"/>
        </w:rPr>
      </w:pPr>
      <w:r w:rsidRPr="00D25020">
        <w:rPr>
          <w:b/>
          <w:sz w:val="28"/>
          <w:u w:val="single"/>
        </w:rPr>
        <w:t>I</w:t>
      </w:r>
      <w:r>
        <w:rPr>
          <w:b/>
          <w:sz w:val="28"/>
          <w:u w:val="single"/>
        </w:rPr>
        <w:t>II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Systèmes et réseaux</w:t>
      </w:r>
    </w:p>
    <w:p w:rsidR="002114E2" w:rsidRDefault="002114E2" w:rsidP="002114E2">
      <w:pPr>
        <w:pStyle w:val="En-tte"/>
        <w:rPr>
          <w:b/>
          <w:sz w:val="32"/>
          <w:u w:val="single"/>
        </w:rPr>
      </w:pPr>
    </w:p>
    <w:p w:rsidR="002114E2" w:rsidRDefault="002114E2" w:rsidP="002114E2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94"/>
        <w:gridCol w:w="2347"/>
        <w:gridCol w:w="2348"/>
        <w:gridCol w:w="2348"/>
      </w:tblGrid>
      <w:tr w:rsidR="002114E2" w:rsidTr="00AA0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68" w:type="pct"/>
            <w:noWrap/>
          </w:tcPr>
          <w:p w:rsidR="002114E2" w:rsidRDefault="002114E2" w:rsidP="00AA0C62"/>
        </w:tc>
        <w:tc>
          <w:tcPr>
            <w:tcW w:w="1244" w:type="pct"/>
          </w:tcPr>
          <w:p w:rsidR="002114E2" w:rsidRDefault="002114E2" w:rsidP="00AA0C62">
            <w:r>
              <w:t>Savoir</w:t>
            </w:r>
          </w:p>
        </w:tc>
        <w:tc>
          <w:tcPr>
            <w:tcW w:w="1244" w:type="pct"/>
          </w:tcPr>
          <w:p w:rsidR="002114E2" w:rsidRDefault="002114E2" w:rsidP="00AA0C62">
            <w:r>
              <w:t>Savoir faire</w:t>
            </w:r>
          </w:p>
        </w:tc>
        <w:tc>
          <w:tcPr>
            <w:tcW w:w="1244" w:type="pct"/>
          </w:tcPr>
          <w:p w:rsidR="002114E2" w:rsidRDefault="002114E2" w:rsidP="00AA0C62">
            <w:r>
              <w:t>Faire savoir</w:t>
            </w:r>
          </w:p>
        </w:tc>
      </w:tr>
      <w:tr w:rsidR="002114E2" w:rsidTr="00AA0C62">
        <w:trPr>
          <w:trHeight w:val="451"/>
        </w:trPr>
        <w:tc>
          <w:tcPr>
            <w:tcW w:w="1268" w:type="pct"/>
            <w:noWrap/>
          </w:tcPr>
          <w:p w:rsidR="002114E2" w:rsidRDefault="002114E2" w:rsidP="00AA0C62">
            <w:r>
              <w:t>Adressage IP</w:t>
            </w:r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</w:tr>
      <w:tr w:rsidR="002114E2" w:rsidTr="00AA0C62">
        <w:trPr>
          <w:trHeight w:val="417"/>
        </w:trPr>
        <w:tc>
          <w:tcPr>
            <w:tcW w:w="1268" w:type="pct"/>
            <w:noWrap/>
          </w:tcPr>
          <w:p w:rsidR="002114E2" w:rsidRDefault="002114E2" w:rsidP="00AA0C62">
            <w:r>
              <w:t>VLAN</w:t>
            </w:r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trHeight w:val="451"/>
        </w:trPr>
        <w:tc>
          <w:tcPr>
            <w:tcW w:w="1268" w:type="pct"/>
            <w:noWrap/>
          </w:tcPr>
          <w:p w:rsidR="002114E2" w:rsidRDefault="002114E2" w:rsidP="00AA0C62">
            <w:r>
              <w:t>Modèle OSI</w:t>
            </w:r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trHeight w:val="417"/>
        </w:trPr>
        <w:tc>
          <w:tcPr>
            <w:tcW w:w="1268" w:type="pct"/>
            <w:noWrap/>
          </w:tcPr>
          <w:p w:rsidR="002114E2" w:rsidRDefault="002114E2" w:rsidP="00AA0C62">
            <w:r>
              <w:t>Linux (Debian, Ubuntu</w:t>
            </w:r>
            <w:proofErr w:type="gramStart"/>
            <w:r>
              <w:t>..)</w:t>
            </w:r>
            <w:proofErr w:type="gramEnd"/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trHeight w:val="417"/>
        </w:trPr>
        <w:tc>
          <w:tcPr>
            <w:tcW w:w="1268" w:type="pct"/>
            <w:noWrap/>
          </w:tcPr>
          <w:p w:rsidR="002114E2" w:rsidRDefault="002114E2" w:rsidP="00AA0C62">
            <w:r>
              <w:t>Windows</w:t>
            </w:r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</w:tr>
      <w:tr w:rsidR="002114E2" w:rsidTr="00AA0C62">
        <w:trPr>
          <w:trHeight w:val="417"/>
        </w:trPr>
        <w:tc>
          <w:tcPr>
            <w:tcW w:w="1268" w:type="pct"/>
            <w:noWrap/>
          </w:tcPr>
          <w:p w:rsidR="002114E2" w:rsidRDefault="002114E2" w:rsidP="00AA0C62">
            <w:r>
              <w:t>Serveur DNS</w:t>
            </w:r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trHeight w:val="417"/>
        </w:trPr>
        <w:tc>
          <w:tcPr>
            <w:tcW w:w="1268" w:type="pct"/>
            <w:noWrap/>
          </w:tcPr>
          <w:p w:rsidR="002114E2" w:rsidRDefault="002114E2" w:rsidP="00AA0C62">
            <w:r>
              <w:t>Serveur Web</w:t>
            </w:r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trHeight w:val="417"/>
        </w:trPr>
        <w:tc>
          <w:tcPr>
            <w:tcW w:w="1268" w:type="pct"/>
            <w:noWrap/>
          </w:tcPr>
          <w:p w:rsidR="002114E2" w:rsidRDefault="002114E2" w:rsidP="00AA0C62">
            <w:r>
              <w:t>Serveur NAS</w:t>
            </w:r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  <w:r>
              <w:t>X</w:t>
            </w:r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68" w:type="pct"/>
            <w:noWrap/>
          </w:tcPr>
          <w:p w:rsidR="002114E2" w:rsidRDefault="002114E2" w:rsidP="00AA0C62"/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44" w:type="pct"/>
          </w:tcPr>
          <w:p w:rsidR="002114E2" w:rsidRDefault="002114E2" w:rsidP="00AA0C62">
            <w:pPr>
              <w:pStyle w:val="DecimalAligned"/>
            </w:pPr>
          </w:p>
        </w:tc>
      </w:tr>
    </w:tbl>
    <w:p w:rsidR="002114E2" w:rsidRDefault="002114E2" w:rsidP="002114E2">
      <w:pPr>
        <w:pStyle w:val="En-tte"/>
        <w:rPr>
          <w:sz w:val="24"/>
        </w:rPr>
      </w:pPr>
    </w:p>
    <w:p w:rsidR="002114E2" w:rsidRDefault="002114E2" w:rsidP="002114E2">
      <w:pPr>
        <w:pStyle w:val="En-tte"/>
        <w:rPr>
          <w:sz w:val="24"/>
        </w:rPr>
      </w:pPr>
    </w:p>
    <w:p w:rsidR="002114E2" w:rsidRDefault="002114E2" w:rsidP="002114E2">
      <w:pPr>
        <w:pStyle w:val="En-tte"/>
        <w:rPr>
          <w:b/>
          <w:sz w:val="32"/>
          <w:u w:val="single"/>
        </w:rPr>
      </w:pPr>
      <w:r>
        <w:rPr>
          <w:b/>
          <w:sz w:val="28"/>
          <w:u w:val="single"/>
        </w:rPr>
        <w:t>IV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Divers</w:t>
      </w:r>
    </w:p>
    <w:p w:rsidR="002114E2" w:rsidRDefault="002114E2" w:rsidP="002114E2">
      <w:pPr>
        <w:pStyle w:val="En-tte"/>
        <w:rPr>
          <w:b/>
          <w:sz w:val="32"/>
          <w:u w:val="single"/>
        </w:rPr>
      </w:pPr>
    </w:p>
    <w:p w:rsidR="002114E2" w:rsidRDefault="002114E2" w:rsidP="002114E2"/>
    <w:tbl>
      <w:tblPr>
        <w:tblStyle w:val="Trameclaire-Accent1"/>
        <w:tblW w:w="5201" w:type="pct"/>
        <w:tblLook w:val="0660" w:firstRow="1" w:lastRow="1" w:firstColumn="0" w:lastColumn="0" w:noHBand="1" w:noVBand="1"/>
      </w:tblPr>
      <w:tblGrid>
        <w:gridCol w:w="2360"/>
        <w:gridCol w:w="2359"/>
        <w:gridCol w:w="2359"/>
        <w:gridCol w:w="2359"/>
      </w:tblGrid>
      <w:tr w:rsidR="002114E2" w:rsidTr="00AA0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tcW w:w="1250" w:type="pct"/>
            <w:noWrap/>
          </w:tcPr>
          <w:p w:rsidR="002114E2" w:rsidRDefault="002114E2" w:rsidP="00AA0C62"/>
        </w:tc>
        <w:tc>
          <w:tcPr>
            <w:tcW w:w="1250" w:type="pct"/>
          </w:tcPr>
          <w:p w:rsidR="002114E2" w:rsidRDefault="002114E2" w:rsidP="00AA0C62">
            <w:r>
              <w:t>Savoir</w:t>
            </w:r>
          </w:p>
        </w:tc>
        <w:tc>
          <w:tcPr>
            <w:tcW w:w="1250" w:type="pct"/>
          </w:tcPr>
          <w:p w:rsidR="002114E2" w:rsidRDefault="002114E2" w:rsidP="00AA0C62">
            <w:r>
              <w:t>Savoir faire</w:t>
            </w:r>
          </w:p>
        </w:tc>
        <w:tc>
          <w:tcPr>
            <w:tcW w:w="1250" w:type="pct"/>
          </w:tcPr>
          <w:p w:rsidR="002114E2" w:rsidRDefault="002114E2" w:rsidP="00AA0C62">
            <w:r>
              <w:t>Faire savoir</w:t>
            </w:r>
          </w:p>
        </w:tc>
      </w:tr>
      <w:tr w:rsidR="002114E2" w:rsidTr="00AA0C62">
        <w:trPr>
          <w:trHeight w:val="451"/>
        </w:trPr>
        <w:tc>
          <w:tcPr>
            <w:tcW w:w="1250" w:type="pct"/>
            <w:noWrap/>
          </w:tcPr>
          <w:p w:rsidR="002114E2" w:rsidRDefault="002114E2" w:rsidP="00AA0C62">
            <w:r>
              <w:t>Photoshop</w:t>
            </w:r>
          </w:p>
          <w:p w:rsidR="002114E2" w:rsidRDefault="002114E2" w:rsidP="00AA0C62"/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</w:tr>
      <w:tr w:rsidR="002114E2" w:rsidTr="00AA0C6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tcW w:w="1250" w:type="pct"/>
            <w:noWrap/>
          </w:tcPr>
          <w:p w:rsidR="002114E2" w:rsidRDefault="002114E2" w:rsidP="00AA0C62"/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  <w:tc>
          <w:tcPr>
            <w:tcW w:w="1250" w:type="pct"/>
          </w:tcPr>
          <w:p w:rsidR="002114E2" w:rsidRDefault="002114E2" w:rsidP="00AA0C62">
            <w:pPr>
              <w:pStyle w:val="DecimalAligned"/>
            </w:pPr>
          </w:p>
        </w:tc>
      </w:tr>
    </w:tbl>
    <w:p w:rsidR="002114E2" w:rsidRDefault="002114E2" w:rsidP="002114E2">
      <w:pPr>
        <w:pStyle w:val="En-tte"/>
        <w:rPr>
          <w:b/>
          <w:sz w:val="32"/>
          <w:u w:val="single"/>
        </w:rPr>
      </w:pPr>
    </w:p>
    <w:p w:rsidR="002114E2" w:rsidRDefault="002114E2" w:rsidP="002114E2">
      <w:pPr>
        <w:pStyle w:val="En-tte"/>
        <w:rPr>
          <w:b/>
          <w:sz w:val="32"/>
          <w:u w:val="single"/>
        </w:rPr>
      </w:pPr>
    </w:p>
    <w:p w:rsidR="002114E2" w:rsidRDefault="002114E2" w:rsidP="002114E2">
      <w:pPr>
        <w:pStyle w:val="En-tte"/>
        <w:rPr>
          <w:sz w:val="24"/>
        </w:rPr>
      </w:pPr>
      <w:r>
        <w:rPr>
          <w:b/>
          <w:sz w:val="28"/>
          <w:u w:val="single"/>
        </w:rPr>
        <w:t>V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Savoir être</w:t>
      </w:r>
    </w:p>
    <w:p w:rsidR="002114E2" w:rsidRDefault="008631AD" w:rsidP="002114E2">
      <w:pPr>
        <w:pStyle w:val="En-tte"/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72576" behindDoc="0" locked="0" layoutInCell="1" allowOverlap="1" wp14:anchorId="75B7F1CE" wp14:editId="2CC47123">
            <wp:simplePos x="0" y="0"/>
            <wp:positionH relativeFrom="page">
              <wp:align>left</wp:align>
            </wp:positionH>
            <wp:positionV relativeFrom="paragraph">
              <wp:posOffset>250664</wp:posOffset>
            </wp:positionV>
            <wp:extent cx="7505700" cy="6332220"/>
            <wp:effectExtent l="0" t="0" r="0" b="11430"/>
            <wp:wrapSquare wrapText="bothSides"/>
            <wp:docPr id="30" name="Graphique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14E2" w:rsidRDefault="002114E2" w:rsidP="002114E2">
      <w:pPr>
        <w:pStyle w:val="En-tte"/>
        <w:rPr>
          <w:sz w:val="24"/>
        </w:rPr>
      </w:pPr>
    </w:p>
    <w:p w:rsidR="008C1108" w:rsidRPr="00CC4EDE" w:rsidRDefault="008C1108" w:rsidP="00396AC3">
      <w:pPr>
        <w:pStyle w:val="En-tte"/>
      </w:pPr>
    </w:p>
    <w:sectPr w:rsidR="008C1108" w:rsidRPr="00CC4EDE" w:rsidSect="00F4413A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A4F" w:rsidRDefault="00DE1A4F" w:rsidP="00537754">
      <w:pPr>
        <w:spacing w:after="0" w:line="240" w:lineRule="auto"/>
      </w:pPr>
      <w:r>
        <w:separator/>
      </w:r>
    </w:p>
  </w:endnote>
  <w:endnote w:type="continuationSeparator" w:id="0">
    <w:p w:rsidR="00DE1A4F" w:rsidRDefault="00DE1A4F" w:rsidP="00537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177" w:rsidRDefault="00AF7177" w:rsidP="00420168">
    <w:pPr>
      <w:pStyle w:val="Pieddepage"/>
    </w:pPr>
  </w:p>
  <w:p w:rsidR="00AF7177" w:rsidRDefault="00AF7177" w:rsidP="00420168">
    <w:pPr>
      <w:pStyle w:val="Pieddepage"/>
    </w:pPr>
    <w:r>
      <w:t>Mlle. DEMOULIN Marianne</w:t>
    </w:r>
    <w:r>
      <w:tab/>
      <w:t xml:space="preserve">     </w:t>
    </w:r>
    <w:r>
      <w:tab/>
      <w:t>M. DEBAS Thomas</w:t>
    </w:r>
  </w:p>
  <w:p w:rsidR="00AF7177" w:rsidRDefault="00AF7177" w:rsidP="00420168">
    <w:pPr>
      <w:pStyle w:val="Pieddepage"/>
    </w:pPr>
    <w:r>
      <w:t xml:space="preserve">  Mlle. STALTER Marianne</w:t>
    </w:r>
    <w:r>
      <w:tab/>
      <w:t xml:space="preserve">     </w:t>
    </w:r>
    <w:r>
      <w:tab/>
      <w:t>M. MAURICE Rémy</w:t>
    </w:r>
  </w:p>
  <w:p w:rsidR="00AF7177" w:rsidRDefault="00AF7177" w:rsidP="00420168">
    <w:pPr>
      <w:pStyle w:val="Pieddepage"/>
    </w:pPr>
    <w:r>
      <w:t xml:space="preserve">   M. JAGOURY Matthieu</w:t>
    </w:r>
    <w:r>
      <w:tab/>
      <w:t xml:space="preserve">   </w:t>
    </w:r>
    <w:r>
      <w:tab/>
      <w:t xml:space="preserve">  M. DESZCZ Sébastien</w:t>
    </w:r>
  </w:p>
  <w:p w:rsidR="00AF7177" w:rsidRDefault="00AF7177" w:rsidP="00420168">
    <w:pPr>
      <w:pStyle w:val="Pieddepage"/>
    </w:pPr>
    <w:r>
      <w:tab/>
    </w:r>
    <w:r>
      <w:tab/>
      <w:t>M. MEURILLON Grégoire</w:t>
    </w:r>
  </w:p>
  <w:p w:rsidR="00AF7177" w:rsidRPr="00E1547A" w:rsidRDefault="00AF7177" w:rsidP="00420168">
    <w:pPr>
      <w:pStyle w:val="Pieddepage"/>
      <w:jc w:val="center"/>
    </w:pPr>
    <w:sdt>
      <w:sdtPr>
        <w:id w:val="-132280544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D6175">
          <w:rPr>
            <w:noProof/>
          </w:rPr>
          <w:t>23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A4F" w:rsidRDefault="00DE1A4F" w:rsidP="00537754">
      <w:pPr>
        <w:spacing w:after="0" w:line="240" w:lineRule="auto"/>
      </w:pPr>
      <w:r>
        <w:separator/>
      </w:r>
    </w:p>
  </w:footnote>
  <w:footnote w:type="continuationSeparator" w:id="0">
    <w:p w:rsidR="00DE1A4F" w:rsidRDefault="00DE1A4F" w:rsidP="00537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177" w:rsidRDefault="00AF7177" w:rsidP="00E1547A">
    <w:pPr>
      <w:pStyle w:val="En-tte"/>
      <w:jc w:val="center"/>
      <w:rPr>
        <w:b/>
        <w:sz w:val="24"/>
      </w:rPr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752318C0" wp14:editId="5E79817A">
          <wp:simplePos x="0" y="0"/>
          <wp:positionH relativeFrom="column">
            <wp:posOffset>4605655</wp:posOffset>
          </wp:positionH>
          <wp:positionV relativeFrom="paragraph">
            <wp:posOffset>-50165</wp:posOffset>
          </wp:positionV>
          <wp:extent cx="1485900" cy="929005"/>
          <wp:effectExtent l="0" t="0" r="0" b="4445"/>
          <wp:wrapNone/>
          <wp:docPr id="2" name="Image 2" descr="C:\Users\Thomas\EPSI\Etude Systémique\Logo_EPS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omas\EPSI\Etude Systémique\Logo_EPS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929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4"/>
      </w:rPr>
      <w:t>Fiche de compétences</w:t>
    </w:r>
  </w:p>
  <w:p w:rsidR="00AF7177" w:rsidRPr="00C10849" w:rsidRDefault="00AF7177" w:rsidP="00C10849">
    <w:pPr>
      <w:pStyle w:val="En-tte"/>
      <w:jc w:val="center"/>
    </w:pPr>
    <w:r>
      <w:t>Marianne et les 5 Fantastiques</w:t>
    </w:r>
  </w:p>
  <w:p w:rsidR="00AF7177" w:rsidRDefault="00AF7177" w:rsidP="00E1547A">
    <w:pPr>
      <w:pStyle w:val="En-tte"/>
    </w:pPr>
    <w:r>
      <w:t>2013-2014</w:t>
    </w:r>
    <w:r>
      <w:tab/>
    </w:r>
    <w:r>
      <w:tab/>
    </w:r>
  </w:p>
  <w:p w:rsidR="00AF7177" w:rsidRDefault="00AF7177" w:rsidP="00E1547A">
    <w:pPr>
      <w:pStyle w:val="En-tte"/>
    </w:pPr>
    <w:r>
      <w:t>Pour Patrick LEFEVRE</w:t>
    </w:r>
    <w:r>
      <w:tab/>
    </w:r>
  </w:p>
  <w:p w:rsidR="00AF7177" w:rsidRDefault="00AF7177" w:rsidP="00E1547A">
    <w:pPr>
      <w:pStyle w:val="En-tte"/>
    </w:pPr>
  </w:p>
  <w:p w:rsidR="00AF7177" w:rsidRDefault="00AF7177" w:rsidP="00E1547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D7321"/>
    <w:multiLevelType w:val="hybridMultilevel"/>
    <w:tmpl w:val="C70CBE78"/>
    <w:lvl w:ilvl="0" w:tplc="03EA731E">
      <w:start w:val="1"/>
      <w:numFmt w:val="lowerLetter"/>
      <w:lvlText w:val="%1)"/>
      <w:lvlJc w:val="left"/>
      <w:pPr>
        <w:ind w:left="4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520" w:hanging="360"/>
      </w:pPr>
    </w:lvl>
    <w:lvl w:ilvl="2" w:tplc="040C001B" w:tentative="1">
      <w:start w:val="1"/>
      <w:numFmt w:val="lowerRoman"/>
      <w:lvlText w:val="%3."/>
      <w:lvlJc w:val="right"/>
      <w:pPr>
        <w:ind w:left="6240" w:hanging="180"/>
      </w:pPr>
    </w:lvl>
    <w:lvl w:ilvl="3" w:tplc="040C000F" w:tentative="1">
      <w:start w:val="1"/>
      <w:numFmt w:val="decimal"/>
      <w:lvlText w:val="%4."/>
      <w:lvlJc w:val="left"/>
      <w:pPr>
        <w:ind w:left="6960" w:hanging="360"/>
      </w:pPr>
    </w:lvl>
    <w:lvl w:ilvl="4" w:tplc="040C0019" w:tentative="1">
      <w:start w:val="1"/>
      <w:numFmt w:val="lowerLetter"/>
      <w:lvlText w:val="%5."/>
      <w:lvlJc w:val="left"/>
      <w:pPr>
        <w:ind w:left="7680" w:hanging="360"/>
      </w:pPr>
    </w:lvl>
    <w:lvl w:ilvl="5" w:tplc="040C001B" w:tentative="1">
      <w:start w:val="1"/>
      <w:numFmt w:val="lowerRoman"/>
      <w:lvlText w:val="%6."/>
      <w:lvlJc w:val="right"/>
      <w:pPr>
        <w:ind w:left="8400" w:hanging="180"/>
      </w:pPr>
    </w:lvl>
    <w:lvl w:ilvl="6" w:tplc="040C000F" w:tentative="1">
      <w:start w:val="1"/>
      <w:numFmt w:val="decimal"/>
      <w:lvlText w:val="%7."/>
      <w:lvlJc w:val="left"/>
      <w:pPr>
        <w:ind w:left="9120" w:hanging="360"/>
      </w:pPr>
    </w:lvl>
    <w:lvl w:ilvl="7" w:tplc="040C0019" w:tentative="1">
      <w:start w:val="1"/>
      <w:numFmt w:val="lowerLetter"/>
      <w:lvlText w:val="%8."/>
      <w:lvlJc w:val="left"/>
      <w:pPr>
        <w:ind w:left="9840" w:hanging="360"/>
      </w:pPr>
    </w:lvl>
    <w:lvl w:ilvl="8" w:tplc="040C001B" w:tentative="1">
      <w:start w:val="1"/>
      <w:numFmt w:val="lowerRoman"/>
      <w:lvlText w:val="%9."/>
      <w:lvlJc w:val="right"/>
      <w:pPr>
        <w:ind w:left="10560" w:hanging="180"/>
      </w:pPr>
    </w:lvl>
  </w:abstractNum>
  <w:abstractNum w:abstractNumId="1">
    <w:nsid w:val="37713393"/>
    <w:multiLevelType w:val="hybridMultilevel"/>
    <w:tmpl w:val="7D547C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108"/>
    <w:rsid w:val="000678B8"/>
    <w:rsid w:val="00133FF6"/>
    <w:rsid w:val="00137886"/>
    <w:rsid w:val="001455D0"/>
    <w:rsid w:val="00164C57"/>
    <w:rsid w:val="001778C3"/>
    <w:rsid w:val="002114E2"/>
    <w:rsid w:val="00291CF2"/>
    <w:rsid w:val="002E19E4"/>
    <w:rsid w:val="00343F12"/>
    <w:rsid w:val="00396AC3"/>
    <w:rsid w:val="003D683D"/>
    <w:rsid w:val="00420168"/>
    <w:rsid w:val="00442C1F"/>
    <w:rsid w:val="00451753"/>
    <w:rsid w:val="00486E34"/>
    <w:rsid w:val="004C104A"/>
    <w:rsid w:val="004C1749"/>
    <w:rsid w:val="00530B06"/>
    <w:rsid w:val="00537754"/>
    <w:rsid w:val="00587702"/>
    <w:rsid w:val="005E0A37"/>
    <w:rsid w:val="005E75AB"/>
    <w:rsid w:val="006F6056"/>
    <w:rsid w:val="00712E16"/>
    <w:rsid w:val="0074240D"/>
    <w:rsid w:val="007478C9"/>
    <w:rsid w:val="007838BE"/>
    <w:rsid w:val="007E0BA3"/>
    <w:rsid w:val="008073A0"/>
    <w:rsid w:val="008631AD"/>
    <w:rsid w:val="00876665"/>
    <w:rsid w:val="008C1108"/>
    <w:rsid w:val="00966D01"/>
    <w:rsid w:val="009C68DE"/>
    <w:rsid w:val="00A547C3"/>
    <w:rsid w:val="00A64766"/>
    <w:rsid w:val="00AB3881"/>
    <w:rsid w:val="00AB72D0"/>
    <w:rsid w:val="00AE07DE"/>
    <w:rsid w:val="00AF7177"/>
    <w:rsid w:val="00B433A8"/>
    <w:rsid w:val="00B64EFA"/>
    <w:rsid w:val="00B720A0"/>
    <w:rsid w:val="00BA7121"/>
    <w:rsid w:val="00C10849"/>
    <w:rsid w:val="00C31F4B"/>
    <w:rsid w:val="00C341AD"/>
    <w:rsid w:val="00CA0BA9"/>
    <w:rsid w:val="00CC4EDE"/>
    <w:rsid w:val="00CC73D1"/>
    <w:rsid w:val="00CD6175"/>
    <w:rsid w:val="00D17A89"/>
    <w:rsid w:val="00D25020"/>
    <w:rsid w:val="00D25028"/>
    <w:rsid w:val="00D34343"/>
    <w:rsid w:val="00DD6FCA"/>
    <w:rsid w:val="00DE1A4F"/>
    <w:rsid w:val="00E1547A"/>
    <w:rsid w:val="00E5763B"/>
    <w:rsid w:val="00E63A00"/>
    <w:rsid w:val="00E71931"/>
    <w:rsid w:val="00E903A0"/>
    <w:rsid w:val="00EB3F19"/>
    <w:rsid w:val="00F0594F"/>
    <w:rsid w:val="00F05E51"/>
    <w:rsid w:val="00F14A19"/>
    <w:rsid w:val="00F1686A"/>
    <w:rsid w:val="00F4413A"/>
    <w:rsid w:val="00F8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6016AEE-9D56-461C-B601-B8D8C26A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7754"/>
  </w:style>
  <w:style w:type="paragraph" w:styleId="Pieddepage">
    <w:name w:val="footer"/>
    <w:basedOn w:val="Normal"/>
    <w:link w:val="Pieddepag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7754"/>
  </w:style>
  <w:style w:type="paragraph" w:styleId="Textedebulles">
    <w:name w:val="Balloon Text"/>
    <w:basedOn w:val="Normal"/>
    <w:link w:val="TextedebullesCar"/>
    <w:uiPriority w:val="99"/>
    <w:semiHidden/>
    <w:unhideWhenUsed/>
    <w:rsid w:val="00537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754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4413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4413A"/>
    <w:rPr>
      <w:rFonts w:eastAsiaTheme="minorEastAsia"/>
      <w:lang w:eastAsia="fr-FR"/>
    </w:rPr>
  </w:style>
  <w:style w:type="table" w:styleId="Listeclaire-Accent3">
    <w:name w:val="Light List Accent 3"/>
    <w:basedOn w:val="TableauNormal"/>
    <w:uiPriority w:val="61"/>
    <w:rsid w:val="00876665"/>
    <w:pPr>
      <w:spacing w:after="0" w:line="240" w:lineRule="auto"/>
    </w:pPr>
    <w:rPr>
      <w:rFonts w:eastAsiaTheme="minorEastAsia"/>
      <w:lang w:eastAsia="fr-FR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876665"/>
    <w:pPr>
      <w:tabs>
        <w:tab w:val="decimal" w:pos="360"/>
      </w:tabs>
    </w:pPr>
    <w:rPr>
      <w:rFonts w:eastAsiaTheme="minorEastAsia" w:cs="Times New Roman"/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876665"/>
    <w:pPr>
      <w:spacing w:after="0" w:line="240" w:lineRule="auto"/>
    </w:pPr>
    <w:rPr>
      <w:rFonts w:eastAsiaTheme="minorEastAsia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876665"/>
    <w:rPr>
      <w:rFonts w:eastAsiaTheme="minorEastAsia" w:cs="Times New Roman"/>
      <w:sz w:val="20"/>
      <w:szCs w:val="20"/>
      <w:lang w:eastAsia="fr-FR"/>
    </w:rPr>
  </w:style>
  <w:style w:type="character" w:styleId="Emphaseple">
    <w:name w:val="Subtle Emphasis"/>
    <w:basedOn w:val="Policepardfaut"/>
    <w:uiPriority w:val="19"/>
    <w:qFormat/>
    <w:rsid w:val="00876665"/>
    <w:rPr>
      <w:i/>
      <w:iCs/>
    </w:rPr>
  </w:style>
  <w:style w:type="table" w:styleId="Trameclaire-Accent1">
    <w:name w:val="Light Shading Accent 1"/>
    <w:basedOn w:val="TableauNormal"/>
    <w:uiPriority w:val="60"/>
    <w:rsid w:val="00876665"/>
    <w:pPr>
      <w:spacing w:after="0" w:line="240" w:lineRule="auto"/>
    </w:pPr>
    <w:rPr>
      <w:rFonts w:eastAsiaTheme="minorEastAsia"/>
      <w:color w:val="365F91" w:themeColor="accent1" w:themeShade="BF"/>
      <w:lang w:eastAsia="fr-F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customXml" Target="../customXml/item2.xml"/><Relationship Id="rId16" Type="http://schemas.openxmlformats.org/officeDocument/2006/relationships/chart" Target="charts/chart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5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sha\Documents\Mod&#232;les%20Office%20personnalis&#233;s\TemplateOffi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PSI\Analyse\3&#232;me%20Ann&#233;e\Projet\Documentation\SavoirEtre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Savoir être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MarianneD!$A$1:$A$8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MarianneD!$B$1:$B$8</c:f>
              <c:numCache>
                <c:formatCode>General</c:formatCode>
                <c:ptCount val="8"/>
                <c:pt idx="0">
                  <c:v>3</c:v>
                </c:pt>
                <c:pt idx="1">
                  <c:v>7</c:v>
                </c:pt>
                <c:pt idx="2">
                  <c:v>8</c:v>
                </c:pt>
                <c:pt idx="3">
                  <c:v>8</c:v>
                </c:pt>
                <c:pt idx="4">
                  <c:v>5</c:v>
                </c:pt>
                <c:pt idx="5">
                  <c:v>6</c:v>
                </c:pt>
                <c:pt idx="6">
                  <c:v>5</c:v>
                </c:pt>
                <c:pt idx="7">
                  <c:v>5.5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9305008"/>
        <c:axId val="489306096"/>
      </c:radarChart>
      <c:catAx>
        <c:axId val="489305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89306096"/>
        <c:crosses val="autoZero"/>
        <c:auto val="1"/>
        <c:lblAlgn val="ctr"/>
        <c:lblOffset val="100"/>
        <c:noMultiLvlLbl val="0"/>
      </c:catAx>
      <c:valAx>
        <c:axId val="489306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489305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Savoir</a:t>
            </a:r>
            <a:r>
              <a:rPr lang="fr-FR" baseline="0"/>
              <a:t> être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MarianneS!$A$1:$A$8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MarianneS!$B$1:$B$8</c:f>
              <c:numCache>
                <c:formatCode>General</c:formatCode>
                <c:ptCount val="8"/>
                <c:pt idx="0">
                  <c:v>8</c:v>
                </c:pt>
                <c:pt idx="1">
                  <c:v>6</c:v>
                </c:pt>
                <c:pt idx="2">
                  <c:v>8</c:v>
                </c:pt>
                <c:pt idx="3">
                  <c:v>4</c:v>
                </c:pt>
                <c:pt idx="4">
                  <c:v>8</c:v>
                </c:pt>
                <c:pt idx="5">
                  <c:v>7</c:v>
                </c:pt>
                <c:pt idx="6">
                  <c:v>7</c:v>
                </c:pt>
                <c:pt idx="7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9308816"/>
        <c:axId val="489304464"/>
      </c:radarChart>
      <c:catAx>
        <c:axId val="489308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89304464"/>
        <c:crosses val="autoZero"/>
        <c:auto val="1"/>
        <c:lblAlgn val="ctr"/>
        <c:lblOffset val="100"/>
        <c:noMultiLvlLbl val="0"/>
      </c:catAx>
      <c:valAx>
        <c:axId val="489304464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489308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Savoir</a:t>
            </a:r>
            <a:r>
              <a:rPr lang="fr-FR" baseline="0"/>
              <a:t> être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Grégoire!$A$1:$A$8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Grégoire!$B$1:$B$8</c:f>
              <c:numCache>
                <c:formatCode>General</c:formatCode>
                <c:ptCount val="8"/>
                <c:pt idx="0">
                  <c:v>5</c:v>
                </c:pt>
                <c:pt idx="1">
                  <c:v>8</c:v>
                </c:pt>
                <c:pt idx="2">
                  <c:v>7</c:v>
                </c:pt>
                <c:pt idx="3">
                  <c:v>10</c:v>
                </c:pt>
                <c:pt idx="4">
                  <c:v>5</c:v>
                </c:pt>
                <c:pt idx="5">
                  <c:v>5</c:v>
                </c:pt>
                <c:pt idx="6">
                  <c:v>4</c:v>
                </c:pt>
                <c:pt idx="7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7335456"/>
        <c:axId val="487336544"/>
      </c:radarChart>
      <c:catAx>
        <c:axId val="487335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87336544"/>
        <c:crosses val="autoZero"/>
        <c:auto val="1"/>
        <c:lblAlgn val="ctr"/>
        <c:lblOffset val="100"/>
        <c:noMultiLvlLbl val="0"/>
      </c:catAx>
      <c:valAx>
        <c:axId val="487336544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487335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Savoir être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Matthieu!$A$1:$A$8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Matthieu!$B$1:$B$8</c:f>
              <c:numCache>
                <c:formatCode>General</c:formatCode>
                <c:ptCount val="8"/>
                <c:pt idx="0">
                  <c:v>5</c:v>
                </c:pt>
                <c:pt idx="1">
                  <c:v>2</c:v>
                </c:pt>
                <c:pt idx="2">
                  <c:v>10</c:v>
                </c:pt>
                <c:pt idx="3">
                  <c:v>2</c:v>
                </c:pt>
                <c:pt idx="4">
                  <c:v>10</c:v>
                </c:pt>
                <c:pt idx="5">
                  <c:v>8</c:v>
                </c:pt>
                <c:pt idx="6">
                  <c:v>7</c:v>
                </c:pt>
                <c:pt idx="7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7331648"/>
        <c:axId val="487332192"/>
      </c:radarChart>
      <c:catAx>
        <c:axId val="487331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87332192"/>
        <c:crosses val="autoZero"/>
        <c:auto val="1"/>
        <c:lblAlgn val="ctr"/>
        <c:lblOffset val="100"/>
        <c:noMultiLvlLbl val="0"/>
      </c:catAx>
      <c:valAx>
        <c:axId val="48733219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487331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Savoir être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20978576190561993"/>
          <c:y val="0.1235808292798785"/>
          <c:w val="0.58042847618876015"/>
          <c:h val="0.82341862008220157"/>
        </c:manualLayout>
      </c:layout>
      <c:radarChart>
        <c:radarStyle val="marker"/>
        <c:varyColors val="0"/>
        <c:ser>
          <c:idx val="0"/>
          <c:order val="0"/>
          <c:spPr>
            <a:ln w="15875" cap="rnd">
              <a:solidFill>
                <a:schemeClr val="accent1"/>
              </a:solidFill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marker>
            <c:symbol val="circle"/>
            <c:size val="4"/>
            <c:spPr>
              <a:gradFill rotWithShape="1">
                <a:gsLst>
                  <a:gs pos="0">
                    <a:schemeClr val="accent1">
                      <a:tint val="50000"/>
                      <a:satMod val="300000"/>
                    </a:schemeClr>
                  </a:gs>
                  <a:gs pos="35000">
                    <a:schemeClr val="accent1">
                      <a:tint val="37000"/>
                      <a:satMod val="300000"/>
                    </a:schemeClr>
                  </a:gs>
                  <a:gs pos="100000">
                    <a:schemeClr val="accent1">
                      <a:tint val="15000"/>
                      <a:satMod val="350000"/>
                    </a:schemeClr>
                  </a:gs>
                </a:gsLst>
                <a:lin ang="16200000" scaled="1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</c:marker>
          <c:cat>
            <c:strRef>
              <c:f>Sebastien!$A$1:$A$8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Sebastien!$B$1:$B$8</c:f>
              <c:numCache>
                <c:formatCode>General</c:formatCode>
                <c:ptCount val="8"/>
                <c:pt idx="0">
                  <c:v>5</c:v>
                </c:pt>
                <c:pt idx="1">
                  <c:v>6</c:v>
                </c:pt>
                <c:pt idx="2">
                  <c:v>4</c:v>
                </c:pt>
                <c:pt idx="3">
                  <c:v>8</c:v>
                </c:pt>
                <c:pt idx="4">
                  <c:v>5</c:v>
                </c:pt>
                <c:pt idx="5">
                  <c:v>6</c:v>
                </c:pt>
                <c:pt idx="6">
                  <c:v>5</c:v>
                </c:pt>
                <c:pt idx="7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3837696"/>
        <c:axId val="353832800"/>
      </c:radarChart>
      <c:catAx>
        <c:axId val="353837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53832800"/>
        <c:crosses val="autoZero"/>
        <c:auto val="1"/>
        <c:lblAlgn val="ctr"/>
        <c:lblOffset val="100"/>
        <c:noMultiLvlLbl val="0"/>
      </c:catAx>
      <c:valAx>
        <c:axId val="35383280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353837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Savoir être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Rémy!$A$1:$A$8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Rémy!$B$1:$B$8</c:f>
              <c:numCache>
                <c:formatCode>General</c:formatCode>
                <c:ptCount val="8"/>
                <c:pt idx="0">
                  <c:v>6</c:v>
                </c:pt>
                <c:pt idx="1">
                  <c:v>7</c:v>
                </c:pt>
                <c:pt idx="2">
                  <c:v>9</c:v>
                </c:pt>
                <c:pt idx="3">
                  <c:v>9</c:v>
                </c:pt>
                <c:pt idx="4">
                  <c:v>6</c:v>
                </c:pt>
                <c:pt idx="5">
                  <c:v>7</c:v>
                </c:pt>
                <c:pt idx="6">
                  <c:v>6</c:v>
                </c:pt>
                <c:pt idx="7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4109552"/>
        <c:axId val="450773232"/>
      </c:radarChart>
      <c:catAx>
        <c:axId val="344109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50773232"/>
        <c:crosses val="autoZero"/>
        <c:auto val="1"/>
        <c:lblAlgn val="ctr"/>
        <c:lblOffset val="100"/>
        <c:noMultiLvlLbl val="0"/>
      </c:catAx>
      <c:valAx>
        <c:axId val="45077323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344109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Savoir être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Thomas!$A$1:$A$8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Thomas!$B$1:$B$8</c:f>
              <c:numCache>
                <c:formatCode>General</c:formatCode>
                <c:ptCount val="8"/>
                <c:pt idx="0">
                  <c:v>10</c:v>
                </c:pt>
                <c:pt idx="1">
                  <c:v>5</c:v>
                </c:pt>
                <c:pt idx="2">
                  <c:v>9</c:v>
                </c:pt>
                <c:pt idx="3">
                  <c:v>7</c:v>
                </c:pt>
                <c:pt idx="4">
                  <c:v>8.5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0775408"/>
        <c:axId val="450772144"/>
      </c:radarChart>
      <c:catAx>
        <c:axId val="450775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50772144"/>
        <c:crosses val="autoZero"/>
        <c:auto val="1"/>
        <c:lblAlgn val="ctr"/>
        <c:lblOffset val="100"/>
        <c:noMultiLvlLbl val="0"/>
      </c:catAx>
      <c:valAx>
        <c:axId val="450772144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450775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Savoir</a:t>
            </a:r>
            <a:r>
              <a:rPr lang="fr-FR" baseline="0"/>
              <a:t> être</a:t>
            </a:r>
            <a:endParaRPr lang="fr-FR"/>
          </a:p>
        </c:rich>
      </c:tx>
      <c:layout>
        <c:manualLayout>
          <c:xMode val="edge"/>
          <c:yMode val="edge"/>
          <c:x val="0.39413973457038959"/>
          <c:y val="2.201581671745906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Groupe!$B$1</c:f>
              <c:strCache>
                <c:ptCount val="1"/>
                <c:pt idx="0">
                  <c:v>Matthieu</c:v>
                </c:pt>
              </c:strCache>
            </c:strRef>
          </c:tx>
          <c:spPr>
            <a:ln w="28575" cap="rnd">
              <a:solidFill>
                <a:srgbClr val="0070C0">
                  <a:alpha val="4000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Groupe!$A$2:$A$9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Groupe!$B$2:$B$9</c:f>
              <c:numCache>
                <c:formatCode>General</c:formatCode>
                <c:ptCount val="8"/>
                <c:pt idx="0">
                  <c:v>5</c:v>
                </c:pt>
                <c:pt idx="1">
                  <c:v>2</c:v>
                </c:pt>
                <c:pt idx="2">
                  <c:v>10</c:v>
                </c:pt>
                <c:pt idx="3">
                  <c:v>2</c:v>
                </c:pt>
                <c:pt idx="4">
                  <c:v>10</c:v>
                </c:pt>
                <c:pt idx="5">
                  <c:v>8</c:v>
                </c:pt>
                <c:pt idx="6">
                  <c:v>7</c:v>
                </c:pt>
                <c:pt idx="7">
                  <c:v>7</c:v>
                </c:pt>
              </c:numCache>
            </c:numRef>
          </c:val>
        </c:ser>
        <c:ser>
          <c:idx val="1"/>
          <c:order val="1"/>
          <c:tx>
            <c:strRef>
              <c:f>Groupe!$C$1</c:f>
              <c:strCache>
                <c:ptCount val="1"/>
                <c:pt idx="0">
                  <c:v>Rémy</c:v>
                </c:pt>
              </c:strCache>
            </c:strRef>
          </c:tx>
          <c:spPr>
            <a:ln w="28575" cap="rnd">
              <a:solidFill>
                <a:schemeClr val="accent2">
                  <a:alpha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Groupe!$A$2:$A$9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Groupe!$C$2:$C$9</c:f>
              <c:numCache>
                <c:formatCode>General</c:formatCode>
                <c:ptCount val="8"/>
                <c:pt idx="0">
                  <c:v>6</c:v>
                </c:pt>
                <c:pt idx="1">
                  <c:v>7</c:v>
                </c:pt>
                <c:pt idx="2">
                  <c:v>9</c:v>
                </c:pt>
                <c:pt idx="3">
                  <c:v>9</c:v>
                </c:pt>
                <c:pt idx="4">
                  <c:v>6</c:v>
                </c:pt>
                <c:pt idx="5">
                  <c:v>7</c:v>
                </c:pt>
                <c:pt idx="6">
                  <c:v>6</c:v>
                </c:pt>
                <c:pt idx="7">
                  <c:v>5</c:v>
                </c:pt>
              </c:numCache>
            </c:numRef>
          </c:val>
        </c:ser>
        <c:ser>
          <c:idx val="2"/>
          <c:order val="2"/>
          <c:tx>
            <c:strRef>
              <c:f>Groupe!$D$1</c:f>
              <c:strCache>
                <c:ptCount val="1"/>
                <c:pt idx="0">
                  <c:v>Grégoire</c:v>
                </c:pt>
              </c:strCache>
            </c:strRef>
          </c:tx>
          <c:spPr>
            <a:ln w="28575" cap="rnd">
              <a:solidFill>
                <a:schemeClr val="accent3">
                  <a:alpha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Groupe!$A$2:$A$9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Groupe!$D$2:$D$9</c:f>
              <c:numCache>
                <c:formatCode>General</c:formatCode>
                <c:ptCount val="8"/>
                <c:pt idx="0">
                  <c:v>5</c:v>
                </c:pt>
                <c:pt idx="1">
                  <c:v>8</c:v>
                </c:pt>
                <c:pt idx="2">
                  <c:v>7</c:v>
                </c:pt>
                <c:pt idx="3">
                  <c:v>10</c:v>
                </c:pt>
                <c:pt idx="4">
                  <c:v>5</c:v>
                </c:pt>
                <c:pt idx="5">
                  <c:v>5</c:v>
                </c:pt>
                <c:pt idx="6">
                  <c:v>4</c:v>
                </c:pt>
                <c:pt idx="7">
                  <c:v>6</c:v>
                </c:pt>
              </c:numCache>
            </c:numRef>
          </c:val>
        </c:ser>
        <c:ser>
          <c:idx val="3"/>
          <c:order val="3"/>
          <c:tx>
            <c:strRef>
              <c:f>Groupe!$E$1</c:f>
              <c:strCache>
                <c:ptCount val="1"/>
                <c:pt idx="0">
                  <c:v>Thomas</c:v>
                </c:pt>
              </c:strCache>
            </c:strRef>
          </c:tx>
          <c:spPr>
            <a:ln w="28575" cap="rnd">
              <a:solidFill>
                <a:schemeClr val="accent4">
                  <a:alpha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Groupe!$A$2:$A$9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Groupe!$E$2:$E$9</c:f>
              <c:numCache>
                <c:formatCode>General</c:formatCode>
                <c:ptCount val="8"/>
                <c:pt idx="0">
                  <c:v>10</c:v>
                </c:pt>
                <c:pt idx="1">
                  <c:v>5</c:v>
                </c:pt>
                <c:pt idx="2">
                  <c:v>9</c:v>
                </c:pt>
                <c:pt idx="3">
                  <c:v>7</c:v>
                </c:pt>
                <c:pt idx="4">
                  <c:v>8.5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val>
        </c:ser>
        <c:ser>
          <c:idx val="4"/>
          <c:order val="4"/>
          <c:tx>
            <c:strRef>
              <c:f>Groupe!$F$1</c:f>
              <c:strCache>
                <c:ptCount val="1"/>
                <c:pt idx="0">
                  <c:v>Marianne S</c:v>
                </c:pt>
              </c:strCache>
            </c:strRef>
          </c:tx>
          <c:spPr>
            <a:ln w="28575" cap="rnd">
              <a:solidFill>
                <a:srgbClr val="7030A0">
                  <a:alpha val="4000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Groupe!$A$2:$A$9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Groupe!$F$2:$F$9</c:f>
              <c:numCache>
                <c:formatCode>General</c:formatCode>
                <c:ptCount val="8"/>
                <c:pt idx="0">
                  <c:v>8</c:v>
                </c:pt>
                <c:pt idx="1">
                  <c:v>6</c:v>
                </c:pt>
                <c:pt idx="2">
                  <c:v>8</c:v>
                </c:pt>
                <c:pt idx="3">
                  <c:v>4</c:v>
                </c:pt>
                <c:pt idx="4">
                  <c:v>8</c:v>
                </c:pt>
                <c:pt idx="5">
                  <c:v>7</c:v>
                </c:pt>
                <c:pt idx="6">
                  <c:v>7</c:v>
                </c:pt>
                <c:pt idx="7">
                  <c:v>6</c:v>
                </c:pt>
              </c:numCache>
            </c:numRef>
          </c:val>
        </c:ser>
        <c:ser>
          <c:idx val="5"/>
          <c:order val="5"/>
          <c:tx>
            <c:strRef>
              <c:f>Groupe!$G$1</c:f>
              <c:strCache>
                <c:ptCount val="1"/>
                <c:pt idx="0">
                  <c:v>Marianne D</c:v>
                </c:pt>
              </c:strCache>
            </c:strRef>
          </c:tx>
          <c:spPr>
            <a:ln w="28575" cap="rnd">
              <a:solidFill>
                <a:schemeClr val="accent6">
                  <a:alpha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Groupe!$A$2:$A$9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Groupe!$G$2:$G$9</c:f>
              <c:numCache>
                <c:formatCode>General</c:formatCode>
                <c:ptCount val="8"/>
                <c:pt idx="0">
                  <c:v>3</c:v>
                </c:pt>
                <c:pt idx="1">
                  <c:v>7</c:v>
                </c:pt>
                <c:pt idx="2">
                  <c:v>8</c:v>
                </c:pt>
                <c:pt idx="3">
                  <c:v>8</c:v>
                </c:pt>
                <c:pt idx="4">
                  <c:v>5</c:v>
                </c:pt>
                <c:pt idx="5">
                  <c:v>6</c:v>
                </c:pt>
                <c:pt idx="6">
                  <c:v>5</c:v>
                </c:pt>
                <c:pt idx="7">
                  <c:v>5.5</c:v>
                </c:pt>
              </c:numCache>
            </c:numRef>
          </c:val>
        </c:ser>
        <c:ser>
          <c:idx val="6"/>
          <c:order val="6"/>
          <c:tx>
            <c:strRef>
              <c:f>Groupe!$H$1</c:f>
              <c:strCache>
                <c:ptCount val="1"/>
                <c:pt idx="0">
                  <c:v>Sébastien</c:v>
                </c:pt>
              </c:strCache>
            </c:strRef>
          </c:tx>
          <c:spPr>
            <a:ln w="28575" cap="rnd">
              <a:solidFill>
                <a:srgbClr val="00B0F0">
                  <a:alpha val="4000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Groupe!$A$2:$A$9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Groupe!$H$2:$H$9</c:f>
              <c:numCache>
                <c:formatCode>General</c:formatCode>
                <c:ptCount val="8"/>
                <c:pt idx="0">
                  <c:v>5</c:v>
                </c:pt>
                <c:pt idx="1">
                  <c:v>6</c:v>
                </c:pt>
                <c:pt idx="2">
                  <c:v>4</c:v>
                </c:pt>
                <c:pt idx="3">
                  <c:v>8</c:v>
                </c:pt>
                <c:pt idx="4">
                  <c:v>5</c:v>
                </c:pt>
                <c:pt idx="5">
                  <c:v>6</c:v>
                </c:pt>
                <c:pt idx="6">
                  <c:v>5</c:v>
                </c:pt>
                <c:pt idx="7">
                  <c:v>7</c:v>
                </c:pt>
              </c:numCache>
            </c:numRef>
          </c:val>
        </c:ser>
        <c:ser>
          <c:idx val="7"/>
          <c:order val="7"/>
          <c:tx>
            <c:strRef>
              <c:f>Groupe!$I$1</c:f>
              <c:strCache>
                <c:ptCount val="1"/>
                <c:pt idx="0">
                  <c:v>Groupe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Groupe!$A$2:$A$9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Groupe!$I$2:$I$9</c:f>
              <c:numCache>
                <c:formatCode>General</c:formatCode>
                <c:ptCount val="8"/>
                <c:pt idx="0">
                  <c:v>10</c:v>
                </c:pt>
                <c:pt idx="1">
                  <c:v>8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0774864"/>
        <c:axId val="450771600"/>
      </c:radarChart>
      <c:catAx>
        <c:axId val="450774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50771600"/>
        <c:crosses val="autoZero"/>
        <c:auto val="1"/>
        <c:lblAlgn val="ctr"/>
        <c:lblOffset val="100"/>
        <c:noMultiLvlLbl val="0"/>
      </c:catAx>
      <c:valAx>
        <c:axId val="45077160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450774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5B9F53FF67E45629B7FE612610F67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B54F24-8B73-4E80-98C3-52183A5DEC60}"/>
      </w:docPartPr>
      <w:docPartBody>
        <w:p w:rsidR="00000000" w:rsidRDefault="00465DA4">
          <w:pPr>
            <w:pStyle w:val="65B9F53FF67E45629B7FE612610F67D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DA4"/>
    <w:rsid w:val="0046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5B9F53FF67E45629B7FE612610F67D3">
    <w:name w:val="65B9F53FF67E45629B7FE612610F67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7CDE31-F6BC-49A0-8256-8D0E95286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TemplateOffi.dotx</Template>
  <TotalTime>204</TotalTime>
  <Pages>25</Pages>
  <Words>878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de compétences</vt:lpstr>
    </vt:vector>
  </TitlesOfParts>
  <Company>EPSI</Company>
  <LinksUpToDate>false</LinksUpToDate>
  <CharactersWithSpaces>5701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compétences</dc:title>
  <dc:subject>Marianne et les 5 Fantastiques</dc:subject>
  <dc:creator>Mlle. DEMOULIN Marianne                                                                        Mlle. STALTER Marianne                                                                                                                                                                 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M. JAGOURY Matthieu                                                                                  M. DESZCZ Sébastien                                                                                    M. MAURICE Rémy                                                                                        M. DEBAS Thomas</dc:creator>
  <cp:lastModifiedBy>Shusha ...</cp:lastModifiedBy>
  <cp:revision>24</cp:revision>
  <dcterms:created xsi:type="dcterms:W3CDTF">2013-10-23T09:16:00Z</dcterms:created>
  <dcterms:modified xsi:type="dcterms:W3CDTF">2013-10-23T13:07:00Z</dcterms:modified>
</cp:coreProperties>
</file>