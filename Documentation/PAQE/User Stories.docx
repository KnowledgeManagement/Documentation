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6B13AA8E" wp14:editId="6C82FDA6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96FAF274BBB64F1494C89F1CC805D4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264C8" w:rsidP="00C264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User Stories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C264C8" w:rsidP="00D2502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863EB4">
                      <w:rPr>
                        <w:sz w:val="32"/>
                      </w:rPr>
                      <w:t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671992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User stories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A54ED2">
        <w:rPr>
          <w:b/>
          <w:sz w:val="32"/>
          <w:u w:val="single"/>
        </w:rPr>
        <w:t>Administrateur</w:t>
      </w:r>
    </w:p>
    <w:p w:rsidR="00A54ED2" w:rsidRDefault="00A54ED2" w:rsidP="00AE07DE">
      <w:pPr>
        <w:pStyle w:val="En-tte"/>
        <w:rPr>
          <w:b/>
          <w:sz w:val="32"/>
          <w:u w:val="single"/>
        </w:rPr>
      </w:pPr>
    </w:p>
    <w:p w:rsidR="005F135E" w:rsidRDefault="005F135E" w:rsidP="00A54ED2">
      <w:pPr>
        <w:pStyle w:val="En-tte"/>
      </w:pPr>
      <w:r>
        <w:t>Il peut naviguer sur l’</w:t>
      </w:r>
      <w:r w:rsidR="00616B40">
        <w:t>intégralité</w:t>
      </w:r>
      <w:r>
        <w:t xml:space="preserve"> de l’application.</w:t>
      </w:r>
    </w:p>
    <w:p w:rsidR="005F135E" w:rsidRDefault="005F135E" w:rsidP="00A54ED2">
      <w:pPr>
        <w:pStyle w:val="En-tte"/>
      </w:pPr>
      <w:r>
        <w:t>Il peut ajouter, modifier et supprimer un nouveau document.</w:t>
      </w:r>
    </w:p>
    <w:p w:rsidR="005F135E" w:rsidRDefault="005F135E" w:rsidP="00A54ED2">
      <w:pPr>
        <w:pStyle w:val="En-tte"/>
      </w:pPr>
      <w:r>
        <w:t>Il peut ajouter, modifier et supprimer un nouveau menu.</w:t>
      </w:r>
    </w:p>
    <w:p w:rsidR="005F135E" w:rsidRDefault="005F135E" w:rsidP="005F135E">
      <w:pPr>
        <w:pStyle w:val="En-tte"/>
      </w:pPr>
      <w:r>
        <w:t xml:space="preserve">Il peut ajouter, modifier et supprimer un nouveau </w:t>
      </w:r>
      <w:r>
        <w:t>sous-</w:t>
      </w:r>
      <w:r>
        <w:t>menu.</w:t>
      </w:r>
    </w:p>
    <w:p w:rsidR="005F135E" w:rsidRDefault="00616B40" w:rsidP="00A54ED2">
      <w:pPr>
        <w:pStyle w:val="En-tte"/>
      </w:pPr>
      <w:r>
        <w:t xml:space="preserve">Il doit confirmer l’ajout, la modification et la </w:t>
      </w:r>
      <w:r w:rsidR="005F135E">
        <w:t>suppression d’un docum</w:t>
      </w:r>
      <w:r>
        <w:t xml:space="preserve">ent par tous utilisateurs. </w:t>
      </w:r>
      <w:r w:rsidR="005F135E">
        <w:t xml:space="preserve"> </w:t>
      </w:r>
    </w:p>
    <w:p w:rsidR="005F135E" w:rsidRDefault="005F135E" w:rsidP="00A54ED2">
      <w:pPr>
        <w:pStyle w:val="En-tte"/>
      </w:pPr>
      <w:r>
        <w:t>Il peut consulter sa messagerie en cliquant sur l’onglet : « ma messagerie » depuis le menu déroulant disponible en survolant son nom en haut à droite.</w:t>
      </w:r>
    </w:p>
    <w:p w:rsidR="005F135E" w:rsidRDefault="005F135E" w:rsidP="00A54ED2">
      <w:pPr>
        <w:pStyle w:val="En-tte"/>
      </w:pPr>
      <w:r>
        <w:t>Il doit classifier un nouveau document.</w:t>
      </w:r>
    </w:p>
    <w:p w:rsidR="00A54ED2" w:rsidRDefault="00A54ED2" w:rsidP="00AE07DE">
      <w:pPr>
        <w:pStyle w:val="En-tte"/>
        <w:rPr>
          <w:b/>
          <w:sz w:val="32"/>
          <w:u w:val="single"/>
        </w:rPr>
      </w:pPr>
    </w:p>
    <w:p w:rsidR="00A54ED2" w:rsidRDefault="00A54ED2" w:rsidP="00AE07DE">
      <w:pPr>
        <w:pStyle w:val="En-tte"/>
        <w:rPr>
          <w:b/>
          <w:sz w:val="32"/>
          <w:u w:val="single"/>
        </w:rPr>
      </w:pPr>
      <w:r>
        <w:rPr>
          <w:b/>
          <w:sz w:val="32"/>
          <w:u w:val="single"/>
        </w:rPr>
        <w:t>II – Contributeur</w:t>
      </w:r>
    </w:p>
    <w:p w:rsidR="00A54ED2" w:rsidRDefault="00A54ED2" w:rsidP="00AE07DE">
      <w:pPr>
        <w:pStyle w:val="En-tte"/>
        <w:rPr>
          <w:b/>
          <w:sz w:val="32"/>
          <w:u w:val="single"/>
        </w:rPr>
      </w:pPr>
    </w:p>
    <w:p w:rsidR="00016669" w:rsidRDefault="00016669" w:rsidP="00016669">
      <w:pPr>
        <w:pStyle w:val="En-tte"/>
      </w:pPr>
      <w:r>
        <w:t>Il peut ajouter</w:t>
      </w:r>
      <w:r>
        <w:t xml:space="preserve"> et </w:t>
      </w:r>
      <w:r>
        <w:t>modifier un nouveau document.</w:t>
      </w:r>
    </w:p>
    <w:p w:rsidR="00016669" w:rsidRDefault="00016669" w:rsidP="00016669">
      <w:pPr>
        <w:pStyle w:val="En-tte"/>
      </w:pPr>
      <w:r>
        <w:t xml:space="preserve">Il peut consulter l’historique de ses ajouts et modifications depuis la page d’accueil. </w:t>
      </w:r>
    </w:p>
    <w:p w:rsidR="00016669" w:rsidRDefault="00016669" w:rsidP="00A54ED2">
      <w:pPr>
        <w:pStyle w:val="En-tte"/>
      </w:pPr>
    </w:p>
    <w:p w:rsidR="0069242F" w:rsidRDefault="0069242F" w:rsidP="0069242F">
      <w:pPr>
        <w:pStyle w:val="En-tte"/>
      </w:pPr>
    </w:p>
    <w:p w:rsidR="005732F6" w:rsidRDefault="005732F6" w:rsidP="0069242F">
      <w:pPr>
        <w:pStyle w:val="En-tte"/>
      </w:pPr>
      <w:r>
        <w:rPr>
          <w:b/>
          <w:sz w:val="32"/>
          <w:u w:val="single"/>
        </w:rPr>
        <w:t>III - Tous</w:t>
      </w:r>
    </w:p>
    <w:p w:rsidR="00D25020" w:rsidRDefault="00D25020" w:rsidP="00D25020">
      <w:pPr>
        <w:pStyle w:val="En-tte"/>
        <w:rPr>
          <w:sz w:val="24"/>
        </w:rPr>
      </w:pPr>
    </w:p>
    <w:p w:rsidR="005732F6" w:rsidRPr="005732F6" w:rsidRDefault="005732F6" w:rsidP="00D25020">
      <w:pPr>
        <w:pStyle w:val="En-tte"/>
      </w:pPr>
      <w:r>
        <w:t xml:space="preserve">Tout </w:t>
      </w:r>
      <w:r w:rsidR="00016669">
        <w:t>utilisateur</w:t>
      </w:r>
      <w:r>
        <w:t xml:space="preserve"> doit rentrer</w:t>
      </w:r>
      <w:r w:rsidR="00016669">
        <w:t xml:space="preserve"> un identifiant et un</w:t>
      </w:r>
      <w:r>
        <w:t xml:space="preserve"> mot de passe</w:t>
      </w:r>
      <w:r w:rsidR="00016669">
        <w:t>,</w:t>
      </w:r>
      <w:r>
        <w:t xml:space="preserve"> puis cliquer sur le bouton « valider » pour entrer dans l’application.</w:t>
      </w:r>
    </w:p>
    <w:p w:rsidR="00D25020" w:rsidRDefault="005732F6" w:rsidP="00D25020">
      <w:pPr>
        <w:pStyle w:val="En-tte"/>
      </w:pPr>
      <w:r>
        <w:t xml:space="preserve">Tout </w:t>
      </w:r>
      <w:r w:rsidR="00016669">
        <w:t>utilisateur</w:t>
      </w:r>
      <w:r>
        <w:t xml:space="preserve"> </w:t>
      </w:r>
      <w:bookmarkStart w:id="0" w:name="_GoBack"/>
      <w:bookmarkEnd w:id="0"/>
      <w:r>
        <w:t>peut se déconn</w:t>
      </w:r>
      <w:r w:rsidR="00016669">
        <w:t>ecter en cliquant sur « Déconnex</w:t>
      </w:r>
      <w:r>
        <w:t xml:space="preserve">ion », disponible dans le menu déroulant qui apparait en survolant son nom en haut à droite. </w:t>
      </w:r>
    </w:p>
    <w:p w:rsidR="00016669" w:rsidRDefault="00016669" w:rsidP="00D25020">
      <w:pPr>
        <w:pStyle w:val="En-tte"/>
      </w:pPr>
      <w:r>
        <w:t>Tout utilisateur peut regarder le contenu des menus et sous-menus.</w:t>
      </w:r>
    </w:p>
    <w:p w:rsidR="00016669" w:rsidRDefault="00016669" w:rsidP="00D25020">
      <w:pPr>
        <w:pStyle w:val="En-tte"/>
        <w:rPr>
          <w:sz w:val="24"/>
        </w:rPr>
      </w:pPr>
      <w:r>
        <w:t>Tout utilisateur peut effectuer des recherches depuis la barre de recherche.</w:t>
      </w: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442C1F" w:rsidRPr="00D25020" w:rsidRDefault="00F82850" w:rsidP="00D25020">
      <w:pPr>
        <w:pStyle w:val="En-tte"/>
        <w:rPr>
          <w:sz w:val="24"/>
        </w:rPr>
      </w:pPr>
      <w:r>
        <w:tab/>
      </w:r>
    </w:p>
    <w:sectPr w:rsidR="00442C1F" w:rsidRPr="00D25020" w:rsidSect="00F441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699" w:rsidRDefault="008D5699" w:rsidP="00537754">
      <w:pPr>
        <w:spacing w:after="0" w:line="240" w:lineRule="auto"/>
      </w:pPr>
      <w:r>
        <w:separator/>
      </w:r>
    </w:p>
  </w:endnote>
  <w:endnote w:type="continuationSeparator" w:id="0">
    <w:p w:rsidR="008D5699" w:rsidRDefault="008D5699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8D5699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016669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699" w:rsidRDefault="008D5699" w:rsidP="00537754">
      <w:pPr>
        <w:spacing w:after="0" w:line="240" w:lineRule="auto"/>
      </w:pPr>
      <w:r>
        <w:separator/>
      </w:r>
    </w:p>
  </w:footnote>
  <w:footnote w:type="continuationSeparator" w:id="0">
    <w:p w:rsidR="008D5699" w:rsidRDefault="008D5699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2FB8">
      <w:rPr>
        <w:b/>
        <w:sz w:val="24"/>
      </w:rPr>
      <w:t>User stories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C8"/>
    <w:rsid w:val="00016669"/>
    <w:rsid w:val="00065151"/>
    <w:rsid w:val="00095185"/>
    <w:rsid w:val="00133FF6"/>
    <w:rsid w:val="00137886"/>
    <w:rsid w:val="001455D0"/>
    <w:rsid w:val="00164C57"/>
    <w:rsid w:val="001778C3"/>
    <w:rsid w:val="001C4ABA"/>
    <w:rsid w:val="00272FB8"/>
    <w:rsid w:val="00291CF2"/>
    <w:rsid w:val="00343F12"/>
    <w:rsid w:val="003D3348"/>
    <w:rsid w:val="003D683D"/>
    <w:rsid w:val="00420168"/>
    <w:rsid w:val="00442C1F"/>
    <w:rsid w:val="00486E34"/>
    <w:rsid w:val="004C104A"/>
    <w:rsid w:val="004C1749"/>
    <w:rsid w:val="00530B06"/>
    <w:rsid w:val="00537754"/>
    <w:rsid w:val="005732F6"/>
    <w:rsid w:val="005E75AB"/>
    <w:rsid w:val="005F135E"/>
    <w:rsid w:val="00616B40"/>
    <w:rsid w:val="00671992"/>
    <w:rsid w:val="0069242F"/>
    <w:rsid w:val="0074240D"/>
    <w:rsid w:val="007838BE"/>
    <w:rsid w:val="007A1938"/>
    <w:rsid w:val="007B0F3C"/>
    <w:rsid w:val="008073A0"/>
    <w:rsid w:val="008D5699"/>
    <w:rsid w:val="008F0C14"/>
    <w:rsid w:val="009623F7"/>
    <w:rsid w:val="00966D01"/>
    <w:rsid w:val="009C68DE"/>
    <w:rsid w:val="00A264B3"/>
    <w:rsid w:val="00A547C3"/>
    <w:rsid w:val="00A54ED2"/>
    <w:rsid w:val="00A64766"/>
    <w:rsid w:val="00AB72D0"/>
    <w:rsid w:val="00AE07DE"/>
    <w:rsid w:val="00B433A8"/>
    <w:rsid w:val="00B64EFA"/>
    <w:rsid w:val="00B720A0"/>
    <w:rsid w:val="00BA7121"/>
    <w:rsid w:val="00C10849"/>
    <w:rsid w:val="00C264C8"/>
    <w:rsid w:val="00C341AD"/>
    <w:rsid w:val="00CA0BA9"/>
    <w:rsid w:val="00D25020"/>
    <w:rsid w:val="00D25028"/>
    <w:rsid w:val="00D34343"/>
    <w:rsid w:val="00DA0C1B"/>
    <w:rsid w:val="00E1547A"/>
    <w:rsid w:val="00E5763B"/>
    <w:rsid w:val="00E903A0"/>
    <w:rsid w:val="00F02B1F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sha\Documents\Mod&#232;les%20Office%20personnalis&#233;s\TemplateOff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70"/>
    <w:rsid w:val="00182B9F"/>
    <w:rsid w:val="00267B9A"/>
    <w:rsid w:val="002B7199"/>
    <w:rsid w:val="00383470"/>
    <w:rsid w:val="00E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FAF274BBB64F1494C89F1CC805D477">
    <w:name w:val="96FAF274BBB64F1494C89F1CC805D4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FAF274BBB64F1494C89F1CC805D477">
    <w:name w:val="96FAF274BBB64F1494C89F1CC805D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TemplateOffi</Template>
  <TotalTime>69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</vt:lpstr>
    </vt:vector>
  </TitlesOfParts>
  <Company>EPSI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Marianne et les 5 Fantastiques</dc:subject>
  <dc:creator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dc:creator>
  <cp:lastModifiedBy>Matthieu</cp:lastModifiedBy>
  <cp:revision>13</cp:revision>
  <dcterms:created xsi:type="dcterms:W3CDTF">2013-10-23T11:27:00Z</dcterms:created>
  <dcterms:modified xsi:type="dcterms:W3CDTF">2013-11-18T14:57:00Z</dcterms:modified>
</cp:coreProperties>
</file>