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F4413A" w:rsidTr="007838BE">
            <w:trPr>
              <w:trHeight w:val="383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9264" behindDoc="1" locked="0" layoutInCell="1" allowOverlap="1" wp14:anchorId="3FEA5364" wp14:editId="1B8E0676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7838BE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2"/>
                  <w:szCs w:val="44"/>
                </w:rPr>
                <w:alias w:val="Titre"/>
                <w:id w:val="15524250"/>
                <w:placeholder>
                  <w:docPart w:val="B28B86BD9C784EF19F8B4EB78CCDF10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383936" w:rsidP="00C1084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44"/>
                      </w:rPr>
                      <w:t>Projet KM</w:t>
                    </w:r>
                  </w:p>
                </w:tc>
              </w:sdtContent>
            </w:sdt>
          </w:tr>
          <w:tr w:rsidR="00F4413A" w:rsidTr="007838BE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Default="00C10849" w:rsidP="007838BE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C10849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7838BE">
            <w:trPr>
              <w:trHeight w:val="492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7838BE">
            <w:trPr>
              <w:trHeight w:val="2682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4413A" w:rsidRDefault="00BC2A97" w:rsidP="00D25020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sz w:val="32"/>
                      </w:rPr>
                      <w:t>Grégoire Meurillon</w:t>
                    </w:r>
                  </w:p>
                </w:tc>
              </w:sdtContent>
            </w:sdt>
          </w:tr>
          <w:tr w:rsidR="00F4413A" w:rsidTr="007838BE">
            <w:trPr>
              <w:trHeight w:val="360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6F5ECC" w:rsidRPr="00D25020" w:rsidRDefault="00BC2A97" w:rsidP="00966D01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Test Unitaire</w:t>
      </w:r>
    </w:p>
    <w:p w:rsidR="00B64EFA" w:rsidRDefault="00B64EFA" w:rsidP="00AE07DE"/>
    <w:p w:rsidR="00D25020" w:rsidRDefault="00D25020" w:rsidP="00AE07DE">
      <w:pPr>
        <w:pStyle w:val="En-tte"/>
        <w:rPr>
          <w:b/>
          <w:sz w:val="28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 w:rsidR="00BC2A97">
        <w:rPr>
          <w:b/>
          <w:sz w:val="32"/>
          <w:u w:val="single"/>
        </w:rPr>
        <w:t>PhpUnit</w:t>
      </w:r>
    </w:p>
    <w:p w:rsidR="00D25020" w:rsidRDefault="00D25020" w:rsidP="00D25020">
      <w:pPr>
        <w:pStyle w:val="En-tte"/>
        <w:rPr>
          <w:sz w:val="24"/>
        </w:rPr>
      </w:pPr>
    </w:p>
    <w:tbl>
      <w:tblPr>
        <w:tblW w:w="7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3680"/>
      </w:tblGrid>
      <w:tr w:rsidR="008F498C" w:rsidRPr="008F498C" w:rsidTr="008F498C">
        <w:trPr>
          <w:trHeight w:val="288"/>
        </w:trPr>
        <w:tc>
          <w:tcPr>
            <w:tcW w:w="4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F498C" w:rsidRPr="008F498C" w:rsidRDefault="008F498C" w:rsidP="008F4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8F498C">
              <w:rPr>
                <w:rFonts w:ascii="Calibri" w:eastAsia="Times New Roman" w:hAnsi="Calibri" w:cs="Times New Roman"/>
                <w:b/>
                <w:bCs/>
                <w:lang w:eastAsia="fr-FR"/>
              </w:rPr>
              <w:t>Les plus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center"/>
            <w:hideMark/>
          </w:tcPr>
          <w:p w:rsidR="008F498C" w:rsidRPr="008F498C" w:rsidRDefault="008F498C" w:rsidP="008F4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8F498C">
              <w:rPr>
                <w:rFonts w:ascii="Calibri" w:eastAsia="Times New Roman" w:hAnsi="Calibri" w:cs="Times New Roman"/>
                <w:b/>
                <w:bCs/>
                <w:lang w:eastAsia="fr-FR"/>
              </w:rPr>
              <w:t>Les moins</w:t>
            </w:r>
          </w:p>
        </w:tc>
      </w:tr>
      <w:tr w:rsidR="008F498C" w:rsidRPr="008F498C" w:rsidTr="008F498C">
        <w:trPr>
          <w:trHeight w:val="288"/>
        </w:trPr>
        <w:tc>
          <w:tcPr>
            <w:tcW w:w="4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8F498C" w:rsidRPr="008F498C" w:rsidRDefault="008F498C" w:rsidP="008F49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8F498C">
              <w:rPr>
                <w:rFonts w:ascii="Calibri" w:eastAsia="Times New Roman" w:hAnsi="Calibri" w:cs="Times New Roman"/>
                <w:b/>
                <w:bCs/>
                <w:lang w:eastAsia="fr-FR"/>
              </w:rPr>
              <w:t>Beaucoup de test possible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bottom"/>
            <w:hideMark/>
          </w:tcPr>
          <w:p w:rsidR="008F498C" w:rsidRPr="008F498C" w:rsidRDefault="008F498C" w:rsidP="008F49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8F498C">
              <w:rPr>
                <w:rFonts w:ascii="Calibri" w:eastAsia="Times New Roman" w:hAnsi="Calibri" w:cs="Times New Roman"/>
                <w:b/>
                <w:bCs/>
                <w:lang w:eastAsia="fr-FR"/>
              </w:rPr>
              <w:t>Pear est requis pour l'installation</w:t>
            </w:r>
          </w:p>
        </w:tc>
      </w:tr>
      <w:tr w:rsidR="008F498C" w:rsidRPr="008F498C" w:rsidTr="008F498C">
        <w:trPr>
          <w:trHeight w:val="288"/>
        </w:trPr>
        <w:tc>
          <w:tcPr>
            <w:tcW w:w="4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8F498C" w:rsidRPr="008F498C" w:rsidRDefault="008F498C" w:rsidP="008F49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8F498C">
              <w:rPr>
                <w:rFonts w:ascii="Calibri" w:eastAsia="Times New Roman" w:hAnsi="Calibri" w:cs="Times New Roman"/>
                <w:b/>
                <w:bCs/>
                <w:lang w:eastAsia="fr-FR"/>
              </w:rPr>
              <w:t>Package pour tester la BDD inclus dans pear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bottom"/>
            <w:hideMark/>
          </w:tcPr>
          <w:p w:rsidR="008F498C" w:rsidRPr="008F498C" w:rsidRDefault="008F498C" w:rsidP="008F49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8F498C">
              <w:rPr>
                <w:rFonts w:ascii="Calibri" w:eastAsia="Times New Roman" w:hAnsi="Calibri" w:cs="Times New Roman"/>
                <w:b/>
                <w:bCs/>
                <w:lang w:eastAsia="fr-FR"/>
              </w:rPr>
              <w:t>Version PHP 5.4.7 minimum requis</w:t>
            </w:r>
          </w:p>
        </w:tc>
      </w:tr>
      <w:tr w:rsidR="008F498C" w:rsidRPr="008F498C" w:rsidTr="008F498C">
        <w:trPr>
          <w:trHeight w:val="288"/>
        </w:trPr>
        <w:tc>
          <w:tcPr>
            <w:tcW w:w="4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8F498C" w:rsidRPr="008F498C" w:rsidRDefault="000661D6" w:rsidP="008F498C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fr-FR"/>
              </w:rPr>
            </w:pPr>
            <w:r w:rsidRPr="000661D6">
              <w:rPr>
                <w:rFonts w:ascii="Calibri" w:eastAsia="Times New Roman" w:hAnsi="Calibri" w:cs="Times New Roman"/>
                <w:b/>
                <w:lang w:eastAsia="fr-FR"/>
              </w:rPr>
              <w:t>Beaucoup de documentation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bottom"/>
            <w:hideMark/>
          </w:tcPr>
          <w:p w:rsidR="008F498C" w:rsidRPr="008F498C" w:rsidRDefault="008F498C" w:rsidP="008F49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8F498C">
              <w:rPr>
                <w:rFonts w:ascii="Calibri" w:eastAsia="Times New Roman" w:hAnsi="Calibri" w:cs="Times New Roman"/>
                <w:b/>
                <w:bCs/>
                <w:lang w:eastAsia="fr-FR"/>
              </w:rPr>
              <w:t>Symfony2</w:t>
            </w:r>
            <w:r w:rsidR="009759AF">
              <w:rPr>
                <w:rFonts w:ascii="Calibri" w:eastAsia="Times New Roman" w:hAnsi="Calibri" w:cs="Times New Roman"/>
                <w:b/>
                <w:bCs/>
                <w:lang w:eastAsia="fr-FR"/>
              </w:rPr>
              <w:t xml:space="preserve"> requis</w:t>
            </w:r>
          </w:p>
        </w:tc>
      </w:tr>
    </w:tbl>
    <w:p w:rsidR="007D3B12" w:rsidRDefault="007D3B12" w:rsidP="00D25020">
      <w:pPr>
        <w:pStyle w:val="En-tte"/>
        <w:rPr>
          <w:b/>
          <w:sz w:val="32"/>
          <w:u w:val="single"/>
        </w:rPr>
      </w:pPr>
    </w:p>
    <w:p w:rsidR="00D25020" w:rsidRPr="00937801" w:rsidRDefault="00937801" w:rsidP="00D25020">
      <w:pPr>
        <w:pStyle w:val="En-tte"/>
        <w:rPr>
          <w:b/>
          <w:sz w:val="32"/>
          <w:u w:val="single"/>
        </w:rPr>
      </w:pPr>
      <w:r w:rsidRPr="00937801">
        <w:rPr>
          <w:b/>
          <w:sz w:val="32"/>
          <w:u w:val="single"/>
        </w:rPr>
        <w:t>II - SimpleTest</w:t>
      </w:r>
    </w:p>
    <w:p w:rsidR="00937801" w:rsidRDefault="00937801" w:rsidP="00D25020">
      <w:pPr>
        <w:pStyle w:val="En-tte"/>
      </w:pP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3680"/>
      </w:tblGrid>
      <w:tr w:rsidR="00937801" w:rsidRPr="00937801" w:rsidTr="00937801">
        <w:trPr>
          <w:trHeight w:val="288"/>
        </w:trPr>
        <w:tc>
          <w:tcPr>
            <w:tcW w:w="5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937801" w:rsidRPr="00937801" w:rsidRDefault="00937801" w:rsidP="00937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937801">
              <w:rPr>
                <w:rFonts w:ascii="Calibri" w:eastAsia="Times New Roman" w:hAnsi="Calibri" w:cs="Times New Roman"/>
                <w:b/>
                <w:bCs/>
                <w:lang w:eastAsia="fr-FR"/>
              </w:rPr>
              <w:t>Les plus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center"/>
            <w:hideMark/>
          </w:tcPr>
          <w:p w:rsidR="00937801" w:rsidRPr="00937801" w:rsidRDefault="00937801" w:rsidP="00937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937801">
              <w:rPr>
                <w:rFonts w:ascii="Calibri" w:eastAsia="Times New Roman" w:hAnsi="Calibri" w:cs="Times New Roman"/>
                <w:b/>
                <w:bCs/>
                <w:lang w:eastAsia="fr-FR"/>
              </w:rPr>
              <w:t>Les moins</w:t>
            </w:r>
          </w:p>
        </w:tc>
      </w:tr>
      <w:tr w:rsidR="00937801" w:rsidRPr="00937801" w:rsidTr="00937801">
        <w:trPr>
          <w:trHeight w:val="288"/>
        </w:trPr>
        <w:tc>
          <w:tcPr>
            <w:tcW w:w="5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37801" w:rsidRPr="00937801" w:rsidRDefault="005D298E" w:rsidP="009378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fr-FR"/>
              </w:rPr>
              <w:t>Simple à</w:t>
            </w:r>
            <w:r w:rsidR="00937801" w:rsidRPr="00937801">
              <w:rPr>
                <w:rFonts w:ascii="Calibri" w:eastAsia="Times New Roman" w:hAnsi="Calibri" w:cs="Times New Roman"/>
                <w:b/>
                <w:bCs/>
                <w:lang w:eastAsia="fr-FR"/>
              </w:rPr>
              <w:t xml:space="preserve"> utiliser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bottom"/>
            <w:hideMark/>
          </w:tcPr>
          <w:p w:rsidR="00937801" w:rsidRPr="00937801" w:rsidRDefault="00937801" w:rsidP="009378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937801">
              <w:rPr>
                <w:rFonts w:ascii="Calibri" w:eastAsia="Times New Roman" w:hAnsi="Calibri" w:cs="Times New Roman"/>
                <w:b/>
                <w:bCs/>
                <w:lang w:eastAsia="fr-FR"/>
              </w:rPr>
              <w:t>Peu de test disponible</w:t>
            </w:r>
          </w:p>
        </w:tc>
      </w:tr>
      <w:tr w:rsidR="00937801" w:rsidRPr="00937801" w:rsidTr="00F05A8C">
        <w:trPr>
          <w:trHeight w:val="286"/>
        </w:trPr>
        <w:tc>
          <w:tcPr>
            <w:tcW w:w="5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37801" w:rsidRPr="00937801" w:rsidRDefault="00937801" w:rsidP="009378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937801">
              <w:rPr>
                <w:rFonts w:ascii="Calibri" w:eastAsia="Times New Roman" w:hAnsi="Calibri" w:cs="Times New Roman"/>
                <w:b/>
                <w:bCs/>
                <w:lang w:eastAsia="fr-FR"/>
              </w:rPr>
              <w:t>test simple pour les taches fastidieuses (connexion site)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bottom"/>
            <w:hideMark/>
          </w:tcPr>
          <w:p w:rsidR="00937801" w:rsidRPr="00937801" w:rsidRDefault="005D298E" w:rsidP="009378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fr-FR"/>
              </w:rPr>
              <w:t>Package pas toujours à</w:t>
            </w:r>
            <w:r w:rsidR="00937801" w:rsidRPr="00937801">
              <w:rPr>
                <w:rFonts w:ascii="Calibri" w:eastAsia="Times New Roman" w:hAnsi="Calibri" w:cs="Times New Roman"/>
                <w:b/>
                <w:bCs/>
                <w:lang w:eastAsia="fr-FR"/>
              </w:rPr>
              <w:t xml:space="preserve"> jour</w:t>
            </w:r>
          </w:p>
        </w:tc>
      </w:tr>
      <w:tr w:rsidR="00937801" w:rsidRPr="00937801" w:rsidTr="00937801">
        <w:trPr>
          <w:trHeight w:val="288"/>
        </w:trPr>
        <w:tc>
          <w:tcPr>
            <w:tcW w:w="5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37801" w:rsidRPr="00937801" w:rsidRDefault="005D298E" w:rsidP="009378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fr-FR"/>
              </w:rPr>
              <w:t>Simple à</w:t>
            </w:r>
            <w:r w:rsidR="00937801" w:rsidRPr="00937801">
              <w:rPr>
                <w:rFonts w:ascii="Calibri" w:eastAsia="Times New Roman" w:hAnsi="Calibri" w:cs="Times New Roman"/>
                <w:b/>
                <w:bCs/>
                <w:lang w:eastAsia="fr-FR"/>
              </w:rPr>
              <w:t xml:space="preserve"> mettre en place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bottom"/>
            <w:hideMark/>
          </w:tcPr>
          <w:p w:rsidR="00937801" w:rsidRPr="00937801" w:rsidRDefault="00937801" w:rsidP="009378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937801">
              <w:rPr>
                <w:rFonts w:ascii="Calibri" w:eastAsia="Times New Roman" w:hAnsi="Calibri" w:cs="Times New Roman"/>
                <w:b/>
                <w:bCs/>
                <w:lang w:eastAsia="fr-FR"/>
              </w:rPr>
              <w:t> </w:t>
            </w:r>
            <w:r w:rsidR="004351C5">
              <w:rPr>
                <w:rFonts w:ascii="Calibri" w:eastAsia="Times New Roman" w:hAnsi="Calibri" w:cs="Times New Roman"/>
                <w:b/>
                <w:bCs/>
                <w:lang w:eastAsia="fr-FR"/>
              </w:rPr>
              <w:t>Fonctionne mal avec certaine version de PHP (5.3)</w:t>
            </w:r>
          </w:p>
        </w:tc>
      </w:tr>
      <w:tr w:rsidR="00937801" w:rsidRPr="00937801" w:rsidTr="00937801">
        <w:trPr>
          <w:trHeight w:val="288"/>
        </w:trPr>
        <w:tc>
          <w:tcPr>
            <w:tcW w:w="5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37801" w:rsidRPr="00937801" w:rsidRDefault="00937801" w:rsidP="009378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937801">
              <w:rPr>
                <w:rFonts w:ascii="Calibri" w:eastAsia="Times New Roman" w:hAnsi="Calibri" w:cs="Times New Roman"/>
                <w:b/>
                <w:bCs/>
                <w:lang w:eastAsia="fr-FR"/>
              </w:rPr>
              <w:t xml:space="preserve">Pas de </w:t>
            </w:r>
            <w:r w:rsidR="00F05A8C" w:rsidRPr="00937801">
              <w:rPr>
                <w:rFonts w:ascii="Calibri" w:eastAsia="Times New Roman" w:hAnsi="Calibri" w:cs="Times New Roman"/>
                <w:b/>
                <w:bCs/>
                <w:lang w:eastAsia="fr-FR"/>
              </w:rPr>
              <w:t>Framework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240A"/>
            <w:noWrap/>
            <w:vAlign w:val="bottom"/>
            <w:hideMark/>
          </w:tcPr>
          <w:p w:rsidR="00937801" w:rsidRPr="00937801" w:rsidRDefault="00937801" w:rsidP="00937801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fr-FR"/>
              </w:rPr>
            </w:pPr>
            <w:r w:rsidRPr="00937801">
              <w:rPr>
                <w:rFonts w:ascii="Calibri" w:eastAsia="Times New Roman" w:hAnsi="Calibri" w:cs="Times New Roman"/>
                <w:lang w:eastAsia="fr-FR"/>
              </w:rPr>
              <w:t> </w:t>
            </w:r>
            <w:r w:rsidR="0025100D" w:rsidRPr="0025100D">
              <w:rPr>
                <w:rFonts w:ascii="Calibri" w:eastAsia="Times New Roman" w:hAnsi="Calibri" w:cs="Times New Roman"/>
                <w:b/>
                <w:lang w:eastAsia="fr-FR"/>
              </w:rPr>
              <w:t>Peu d’information sur internet</w:t>
            </w:r>
          </w:p>
        </w:tc>
      </w:tr>
      <w:tr w:rsidR="00937801" w:rsidRPr="00937801" w:rsidTr="00937801">
        <w:trPr>
          <w:trHeight w:val="300"/>
        </w:trPr>
        <w:tc>
          <w:tcPr>
            <w:tcW w:w="5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37801" w:rsidRPr="00937801" w:rsidRDefault="00937801" w:rsidP="00937801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937801">
              <w:rPr>
                <w:rFonts w:ascii="Calibri" w:eastAsia="Times New Roman" w:hAnsi="Calibri" w:cs="Times New Roman"/>
                <w:lang w:eastAsia="fr-FR"/>
              </w:rPr>
              <w:t> 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240A"/>
            <w:noWrap/>
            <w:vAlign w:val="bottom"/>
            <w:hideMark/>
          </w:tcPr>
          <w:p w:rsidR="00937801" w:rsidRPr="00937801" w:rsidRDefault="00937801" w:rsidP="0093780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37801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r w:rsidR="000E0044" w:rsidRPr="000E004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Objet</w:t>
            </w:r>
          </w:p>
        </w:tc>
      </w:tr>
    </w:tbl>
    <w:p w:rsidR="0025100D" w:rsidRDefault="0025100D" w:rsidP="00D25020">
      <w:pPr>
        <w:pStyle w:val="En-tte"/>
      </w:pPr>
    </w:p>
    <w:p w:rsidR="00442C1F" w:rsidRDefault="00F05A8C" w:rsidP="00D25020">
      <w:pPr>
        <w:pStyle w:val="En-tte"/>
        <w:rPr>
          <w:b/>
          <w:sz w:val="32"/>
          <w:u w:val="single"/>
        </w:rPr>
      </w:pPr>
      <w:r w:rsidRPr="0025100D">
        <w:rPr>
          <w:b/>
          <w:sz w:val="32"/>
          <w:u w:val="single"/>
        </w:rPr>
        <w:t xml:space="preserve">III - </w:t>
      </w:r>
      <w:r w:rsidR="00EC00C9" w:rsidRPr="0025100D">
        <w:rPr>
          <w:b/>
          <w:sz w:val="32"/>
          <w:u w:val="single"/>
        </w:rPr>
        <w:t xml:space="preserve"> </w:t>
      </w:r>
      <w:r w:rsidR="0025100D" w:rsidRPr="0025100D">
        <w:rPr>
          <w:b/>
          <w:sz w:val="32"/>
          <w:u w:val="single"/>
        </w:rPr>
        <w:t>ATOUM</w:t>
      </w:r>
    </w:p>
    <w:p w:rsidR="0025100D" w:rsidRDefault="0025100D" w:rsidP="00D25020">
      <w:pPr>
        <w:pStyle w:val="En-tte"/>
        <w:rPr>
          <w:b/>
          <w:sz w:val="32"/>
          <w:u w:val="single"/>
        </w:rPr>
      </w:pP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3680"/>
      </w:tblGrid>
      <w:tr w:rsidR="000E0044" w:rsidRPr="000E0044" w:rsidTr="000E0044">
        <w:trPr>
          <w:trHeight w:val="288"/>
        </w:trPr>
        <w:tc>
          <w:tcPr>
            <w:tcW w:w="5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E0044" w:rsidRPr="000E0044" w:rsidRDefault="000E0044" w:rsidP="000E00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0E0044">
              <w:rPr>
                <w:rFonts w:ascii="Calibri" w:eastAsia="Times New Roman" w:hAnsi="Calibri" w:cs="Times New Roman"/>
                <w:b/>
                <w:bCs/>
                <w:lang w:eastAsia="fr-FR"/>
              </w:rPr>
              <w:t>Les plus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center"/>
            <w:hideMark/>
          </w:tcPr>
          <w:p w:rsidR="000E0044" w:rsidRPr="000E0044" w:rsidRDefault="000E0044" w:rsidP="000E00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0E0044">
              <w:rPr>
                <w:rFonts w:ascii="Calibri" w:eastAsia="Times New Roman" w:hAnsi="Calibri" w:cs="Times New Roman"/>
                <w:b/>
                <w:bCs/>
                <w:lang w:eastAsia="fr-FR"/>
              </w:rPr>
              <w:t>Les moins</w:t>
            </w:r>
          </w:p>
        </w:tc>
      </w:tr>
      <w:tr w:rsidR="000E0044" w:rsidRPr="000E0044" w:rsidTr="000E0044">
        <w:trPr>
          <w:trHeight w:val="288"/>
        </w:trPr>
        <w:tc>
          <w:tcPr>
            <w:tcW w:w="5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0E0044" w:rsidRPr="000E0044" w:rsidRDefault="000E0044" w:rsidP="000E00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0E0044">
              <w:rPr>
                <w:rFonts w:ascii="Calibri" w:eastAsia="Times New Roman" w:hAnsi="Calibri" w:cs="Times New Roman"/>
                <w:b/>
                <w:bCs/>
                <w:lang w:eastAsia="fr-FR"/>
              </w:rPr>
              <w:t xml:space="preserve">Simple et </w:t>
            </w:r>
            <w:r w:rsidR="007D3B12" w:rsidRPr="000E0044">
              <w:rPr>
                <w:rFonts w:ascii="Calibri" w:eastAsia="Times New Roman" w:hAnsi="Calibri" w:cs="Times New Roman"/>
                <w:b/>
                <w:bCs/>
                <w:lang w:eastAsia="fr-FR"/>
              </w:rPr>
              <w:t>facile</w:t>
            </w:r>
            <w:r w:rsidRPr="000E0044">
              <w:rPr>
                <w:rFonts w:ascii="Calibri" w:eastAsia="Times New Roman" w:hAnsi="Calibri" w:cs="Times New Roman"/>
                <w:b/>
                <w:bCs/>
                <w:lang w:eastAsia="fr-FR"/>
              </w:rPr>
              <w:t xml:space="preserve"> à maitriser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bottom"/>
            <w:hideMark/>
          </w:tcPr>
          <w:p w:rsidR="000E0044" w:rsidRPr="000E0044" w:rsidRDefault="000E0044" w:rsidP="000E00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0E0044">
              <w:rPr>
                <w:rFonts w:ascii="Calibri" w:eastAsia="Times New Roman" w:hAnsi="Calibri" w:cs="Times New Roman"/>
                <w:b/>
                <w:bCs/>
                <w:lang w:eastAsia="fr-FR"/>
              </w:rPr>
              <w:t>Objet</w:t>
            </w:r>
          </w:p>
        </w:tc>
      </w:tr>
      <w:tr w:rsidR="000E0044" w:rsidRPr="000E0044" w:rsidTr="000E0044">
        <w:trPr>
          <w:trHeight w:val="288"/>
        </w:trPr>
        <w:tc>
          <w:tcPr>
            <w:tcW w:w="5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0E0044" w:rsidRPr="000E0044" w:rsidRDefault="000E0044" w:rsidP="000E00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0E0044">
              <w:rPr>
                <w:rFonts w:ascii="Calibri" w:eastAsia="Times New Roman" w:hAnsi="Calibri" w:cs="Times New Roman"/>
                <w:b/>
                <w:bCs/>
                <w:lang w:eastAsia="fr-FR"/>
              </w:rPr>
              <w:t>Intuitif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bottom"/>
            <w:hideMark/>
          </w:tcPr>
          <w:p w:rsidR="000E0044" w:rsidRPr="000E0044" w:rsidRDefault="000E0044" w:rsidP="000E00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0E0044">
              <w:rPr>
                <w:rFonts w:ascii="Calibri" w:eastAsia="Times New Roman" w:hAnsi="Calibri" w:cs="Times New Roman"/>
                <w:b/>
                <w:bCs/>
                <w:lang w:eastAsia="fr-FR"/>
              </w:rPr>
              <w:t>PHP 5.3</w:t>
            </w:r>
          </w:p>
        </w:tc>
      </w:tr>
      <w:tr w:rsidR="000E0044" w:rsidRPr="000E0044" w:rsidTr="000E0044">
        <w:trPr>
          <w:trHeight w:val="288"/>
        </w:trPr>
        <w:tc>
          <w:tcPr>
            <w:tcW w:w="5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0E0044" w:rsidRPr="000E0044" w:rsidRDefault="000E0044" w:rsidP="000E00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0E0044">
              <w:rPr>
                <w:rFonts w:ascii="Calibri" w:eastAsia="Times New Roman" w:hAnsi="Calibri" w:cs="Times New Roman"/>
                <w:b/>
                <w:bCs/>
                <w:lang w:eastAsia="fr-FR"/>
              </w:rPr>
              <w:t>Framework ou non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bottom"/>
            <w:hideMark/>
          </w:tcPr>
          <w:p w:rsidR="000E0044" w:rsidRPr="000E0044" w:rsidRDefault="000E0044" w:rsidP="000E00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0E0044">
              <w:rPr>
                <w:rFonts w:ascii="Calibri" w:eastAsia="Times New Roman" w:hAnsi="Calibri" w:cs="Times New Roman"/>
                <w:b/>
                <w:bCs/>
                <w:lang w:eastAsia="fr-FR"/>
              </w:rPr>
              <w:t xml:space="preserve">Manque de test </w:t>
            </w:r>
          </w:p>
        </w:tc>
      </w:tr>
      <w:tr w:rsidR="000E0044" w:rsidRPr="000E0044" w:rsidTr="000E0044">
        <w:trPr>
          <w:trHeight w:val="288"/>
        </w:trPr>
        <w:tc>
          <w:tcPr>
            <w:tcW w:w="5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0E0044" w:rsidRPr="000E0044" w:rsidRDefault="000E0044" w:rsidP="000E00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0E0044">
              <w:rPr>
                <w:rFonts w:ascii="Calibri" w:eastAsia="Times New Roman" w:hAnsi="Calibri" w:cs="Times New Roman"/>
                <w:b/>
                <w:bCs/>
                <w:lang w:eastAsia="fr-FR"/>
              </w:rPr>
              <w:t>beaucoup de test simple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240A"/>
            <w:noWrap/>
            <w:vAlign w:val="bottom"/>
            <w:hideMark/>
          </w:tcPr>
          <w:p w:rsidR="000E0044" w:rsidRPr="000E0044" w:rsidRDefault="000E0044" w:rsidP="000E00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0E0044">
              <w:rPr>
                <w:rFonts w:ascii="Calibri" w:eastAsia="Times New Roman" w:hAnsi="Calibri" w:cs="Times New Roman"/>
                <w:lang w:eastAsia="fr-FR"/>
              </w:rPr>
              <w:t> </w:t>
            </w:r>
          </w:p>
        </w:tc>
      </w:tr>
    </w:tbl>
    <w:p w:rsidR="0025100D" w:rsidRDefault="0025100D" w:rsidP="00D25020">
      <w:pPr>
        <w:pStyle w:val="En-tte"/>
        <w:rPr>
          <w:b/>
          <w:sz w:val="32"/>
          <w:u w:val="single"/>
        </w:rPr>
      </w:pPr>
    </w:p>
    <w:p w:rsidR="0025100D" w:rsidRDefault="007F5D68" w:rsidP="00D25020">
      <w:pPr>
        <w:pStyle w:val="En-tte"/>
      </w:pPr>
      <w:r>
        <w:t>Le logiciel qui sera utilisé est Simple Test car c’est un logiciel intuitif, simple d’utilisation, simple à mettre en place et qui ne nécessite pas de Framework.</w:t>
      </w:r>
    </w:p>
    <w:p w:rsidR="00D81098" w:rsidRDefault="00572822" w:rsidP="00D25020">
      <w:pPr>
        <w:pStyle w:val="En-tte"/>
      </w:pPr>
      <w:r>
        <w:t>Grégoire Meurillon s’occupera de faire tous les tests</w:t>
      </w:r>
      <w:r w:rsidR="00D81098">
        <w:t xml:space="preserve"> du site</w:t>
      </w:r>
      <w:r>
        <w:t>, pour voir son bon fonctionneme</w:t>
      </w:r>
      <w:r w:rsidR="001C0A58">
        <w:t>nt. Il s’occupera de faire les tests d’utilisateur, pour rendre plus ergonomique</w:t>
      </w:r>
      <w:r w:rsidR="00D81098">
        <w:t xml:space="preserve"> et plus agréable d’utilisation</w:t>
      </w:r>
      <w:r w:rsidR="001C0A58">
        <w:t xml:space="preserve"> </w:t>
      </w:r>
      <w:r w:rsidR="00D81098">
        <w:t xml:space="preserve">du site : </w:t>
      </w:r>
    </w:p>
    <w:p w:rsidR="00D81098" w:rsidRDefault="00D81098" w:rsidP="00D81098">
      <w:pPr>
        <w:pStyle w:val="En-tte"/>
        <w:numPr>
          <w:ilvl w:val="0"/>
          <w:numId w:val="3"/>
        </w:numPr>
      </w:pPr>
      <w:r>
        <w:t>test des « 5 secondes »</w:t>
      </w:r>
      <w:r w:rsidR="00235355">
        <w:t xml:space="preserve">, il consiste à laisser un utilisateur 5 secondes sur le site et de lui demander d’expliquer le but de la page. </w:t>
      </w:r>
    </w:p>
    <w:p w:rsidR="00D81098" w:rsidRDefault="00D81098" w:rsidP="00D81098">
      <w:pPr>
        <w:pStyle w:val="En-tte"/>
        <w:numPr>
          <w:ilvl w:val="0"/>
          <w:numId w:val="3"/>
        </w:numPr>
      </w:pPr>
      <w:r>
        <w:t>test de « l’eye</w:t>
      </w:r>
      <w:r w:rsidR="009E081D">
        <w:t>-</w:t>
      </w:r>
      <w:r>
        <w:t>tracking »</w:t>
      </w:r>
      <w:r w:rsidR="00235355">
        <w:t xml:space="preserve">, il consiste à mettre en évidence ce que l’utilisateur va regarder en premier. </w:t>
      </w:r>
    </w:p>
    <w:p w:rsidR="009E081D" w:rsidRDefault="009E081D" w:rsidP="00D81098">
      <w:pPr>
        <w:pStyle w:val="En-tte"/>
        <w:numPr>
          <w:ilvl w:val="0"/>
          <w:numId w:val="3"/>
        </w:numPr>
      </w:pPr>
      <w:r>
        <w:lastRenderedPageBreak/>
        <w:t>test scénarisé</w:t>
      </w:r>
      <w:r w:rsidR="00235355">
        <w:t>, il consiste à faire une action sur le site le plus vite possible, par exemple allez voir une documentation particulière le plus rapidement possible.</w:t>
      </w:r>
    </w:p>
    <w:p w:rsidR="009E081D" w:rsidRDefault="009E081D" w:rsidP="00D81098">
      <w:pPr>
        <w:pStyle w:val="En-tte"/>
        <w:numPr>
          <w:ilvl w:val="0"/>
          <w:numId w:val="3"/>
        </w:numPr>
      </w:pPr>
      <w:r>
        <w:t>test en visite libre</w:t>
      </w:r>
      <w:r w:rsidR="00235355">
        <w:t>, il consiste à mettre en « libre-service » le site.</w:t>
      </w:r>
    </w:p>
    <w:p w:rsidR="00235355" w:rsidRDefault="00235355" w:rsidP="00235355">
      <w:pPr>
        <w:pStyle w:val="En-tte"/>
      </w:pPr>
    </w:p>
    <w:p w:rsidR="00235355" w:rsidRDefault="006F5ECC" w:rsidP="00235355">
      <w:pPr>
        <w:pStyle w:val="En-tte"/>
      </w:pPr>
      <w:r>
        <w:t>Il faudra aussi trouver</w:t>
      </w:r>
      <w:r w:rsidR="00656193">
        <w:t xml:space="preserve"> et corriger les bugs présents sur le site, vérifier la compatibilité avec les différents navigateurs et leur différentes version, la rapidité d’exécution du site etc.</w:t>
      </w:r>
    </w:p>
    <w:p w:rsidR="00656193" w:rsidRDefault="00656193" w:rsidP="00235355">
      <w:pPr>
        <w:pStyle w:val="En-tte"/>
      </w:pPr>
    </w:p>
    <w:p w:rsidR="00656193" w:rsidRDefault="00656193" w:rsidP="00235355">
      <w:pPr>
        <w:pStyle w:val="En-tte"/>
      </w:pPr>
      <w:r>
        <w:t>Tous les tests s’effectueront durant la phase de développement du site afin d’avoir le moins de problème possible à la fin du projet.</w:t>
      </w:r>
      <w:bookmarkStart w:id="0" w:name="_GoBack"/>
      <w:bookmarkEnd w:id="0"/>
    </w:p>
    <w:sectPr w:rsidR="00656193" w:rsidSect="00F4413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B4C" w:rsidRDefault="00652B4C" w:rsidP="00537754">
      <w:pPr>
        <w:spacing w:after="0" w:line="240" w:lineRule="auto"/>
      </w:pPr>
      <w:r>
        <w:separator/>
      </w:r>
    </w:p>
  </w:endnote>
  <w:endnote w:type="continuationSeparator" w:id="0">
    <w:p w:rsidR="00652B4C" w:rsidRDefault="00652B4C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ECC" w:rsidRDefault="006F5ECC" w:rsidP="00420168">
    <w:pPr>
      <w:pStyle w:val="Pieddepage"/>
    </w:pPr>
  </w:p>
  <w:p w:rsidR="006F5ECC" w:rsidRDefault="006F5ECC" w:rsidP="00420168">
    <w:pPr>
      <w:pStyle w:val="Pieddepage"/>
    </w:pPr>
    <w:r>
      <w:t>Mlle. DEMOULIN Marianne</w:t>
    </w:r>
    <w:r>
      <w:tab/>
      <w:t xml:space="preserve">     </w:t>
    </w:r>
    <w:r>
      <w:tab/>
      <w:t>M. DEBAS Thomas</w:t>
    </w:r>
  </w:p>
  <w:p w:rsidR="006F5ECC" w:rsidRDefault="006F5ECC" w:rsidP="00420168">
    <w:pPr>
      <w:pStyle w:val="Pieddepage"/>
    </w:pPr>
    <w:r>
      <w:t xml:space="preserve">  Mlle. STALTER Marianne</w:t>
    </w:r>
    <w:r>
      <w:tab/>
      <w:t xml:space="preserve">     </w:t>
    </w:r>
    <w:r>
      <w:tab/>
      <w:t>M. MAURICE Rémy</w:t>
    </w:r>
  </w:p>
  <w:p w:rsidR="006F5ECC" w:rsidRDefault="006F5ECC" w:rsidP="00420168">
    <w:pPr>
      <w:pStyle w:val="Pieddepage"/>
    </w:pPr>
    <w:r>
      <w:t xml:space="preserve">   M. JAGOURY Matthieu</w:t>
    </w:r>
    <w:r>
      <w:tab/>
      <w:t xml:space="preserve">   </w:t>
    </w:r>
    <w:r>
      <w:tab/>
      <w:t xml:space="preserve">  M. DESZCZ Sébastien</w:t>
    </w:r>
  </w:p>
  <w:p w:rsidR="006F5ECC" w:rsidRDefault="006F5ECC" w:rsidP="00420168">
    <w:pPr>
      <w:pStyle w:val="Pieddepage"/>
    </w:pPr>
    <w:r>
      <w:tab/>
    </w:r>
    <w:r>
      <w:tab/>
      <w:t>M. MEURILLON Grégoire</w:t>
    </w:r>
  </w:p>
  <w:p w:rsidR="006F5ECC" w:rsidRPr="00E1547A" w:rsidRDefault="006F5ECC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56193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B4C" w:rsidRDefault="00652B4C" w:rsidP="00537754">
      <w:pPr>
        <w:spacing w:after="0" w:line="240" w:lineRule="auto"/>
      </w:pPr>
      <w:r>
        <w:separator/>
      </w:r>
    </w:p>
  </w:footnote>
  <w:footnote w:type="continuationSeparator" w:id="0">
    <w:p w:rsidR="00652B4C" w:rsidRDefault="00652B4C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ECC" w:rsidRDefault="006F5ECC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752318C0" wp14:editId="5E79817A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4"/>
      </w:rPr>
      <w:t>Test Unitaire</w:t>
    </w:r>
  </w:p>
  <w:p w:rsidR="006F5ECC" w:rsidRPr="00C10849" w:rsidRDefault="006F5ECC" w:rsidP="00C10849">
    <w:pPr>
      <w:pStyle w:val="En-tte"/>
      <w:jc w:val="center"/>
    </w:pPr>
    <w:r>
      <w:t>Marianne et les 5 Fantastiques</w:t>
    </w:r>
  </w:p>
  <w:p w:rsidR="006F5ECC" w:rsidRDefault="006F5ECC" w:rsidP="00E1547A">
    <w:pPr>
      <w:pStyle w:val="En-tte"/>
    </w:pPr>
    <w:r>
      <w:t>2013-2014</w:t>
    </w:r>
    <w:r>
      <w:tab/>
    </w:r>
    <w:r>
      <w:tab/>
    </w:r>
  </w:p>
  <w:p w:rsidR="006F5ECC" w:rsidRDefault="006F5ECC" w:rsidP="00E1547A">
    <w:pPr>
      <w:pStyle w:val="En-tte"/>
    </w:pPr>
    <w:r>
      <w:t>Pour Patrick LEFEVRE</w:t>
    </w:r>
    <w:r>
      <w:tab/>
    </w:r>
  </w:p>
  <w:p w:rsidR="006F5ECC" w:rsidRDefault="006F5ECC" w:rsidP="00E1547A">
    <w:pPr>
      <w:pStyle w:val="En-tte"/>
    </w:pPr>
  </w:p>
  <w:p w:rsidR="006F5ECC" w:rsidRDefault="006F5ECC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251B5"/>
    <w:multiLevelType w:val="hybridMultilevel"/>
    <w:tmpl w:val="0D361E92"/>
    <w:lvl w:ilvl="0" w:tplc="0C2649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2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97"/>
    <w:rsid w:val="000661D6"/>
    <w:rsid w:val="00071D4A"/>
    <w:rsid w:val="000E0044"/>
    <w:rsid w:val="00133FF6"/>
    <w:rsid w:val="00137886"/>
    <w:rsid w:val="001455D0"/>
    <w:rsid w:val="00164C57"/>
    <w:rsid w:val="001778C3"/>
    <w:rsid w:val="001C0A58"/>
    <w:rsid w:val="00235355"/>
    <w:rsid w:val="0025100D"/>
    <w:rsid w:val="00272445"/>
    <w:rsid w:val="00291CF2"/>
    <w:rsid w:val="00343F12"/>
    <w:rsid w:val="00383936"/>
    <w:rsid w:val="003A5946"/>
    <w:rsid w:val="003D683D"/>
    <w:rsid w:val="00420168"/>
    <w:rsid w:val="004351C5"/>
    <w:rsid w:val="00442C1F"/>
    <w:rsid w:val="00486E34"/>
    <w:rsid w:val="004C104A"/>
    <w:rsid w:val="004C1749"/>
    <w:rsid w:val="0050411B"/>
    <w:rsid w:val="00530B06"/>
    <w:rsid w:val="00537754"/>
    <w:rsid w:val="00572822"/>
    <w:rsid w:val="005D298E"/>
    <w:rsid w:val="005E75AB"/>
    <w:rsid w:val="00652B4C"/>
    <w:rsid w:val="00656193"/>
    <w:rsid w:val="006F5ECC"/>
    <w:rsid w:val="0074240D"/>
    <w:rsid w:val="007838BE"/>
    <w:rsid w:val="007D3B12"/>
    <w:rsid w:val="007F5D68"/>
    <w:rsid w:val="008073A0"/>
    <w:rsid w:val="00824E75"/>
    <w:rsid w:val="00895976"/>
    <w:rsid w:val="008F498C"/>
    <w:rsid w:val="00937801"/>
    <w:rsid w:val="00966D01"/>
    <w:rsid w:val="009759AF"/>
    <w:rsid w:val="009C68DE"/>
    <w:rsid w:val="009D7A99"/>
    <w:rsid w:val="009E081D"/>
    <w:rsid w:val="00A547C3"/>
    <w:rsid w:val="00A64766"/>
    <w:rsid w:val="00AB72D0"/>
    <w:rsid w:val="00AE07DE"/>
    <w:rsid w:val="00B433A8"/>
    <w:rsid w:val="00B64EFA"/>
    <w:rsid w:val="00B720A0"/>
    <w:rsid w:val="00BB4879"/>
    <w:rsid w:val="00BC2A97"/>
    <w:rsid w:val="00C10849"/>
    <w:rsid w:val="00CA0BA9"/>
    <w:rsid w:val="00D25020"/>
    <w:rsid w:val="00D25028"/>
    <w:rsid w:val="00D34343"/>
    <w:rsid w:val="00D7613A"/>
    <w:rsid w:val="00D81098"/>
    <w:rsid w:val="00E1547A"/>
    <w:rsid w:val="00E5763B"/>
    <w:rsid w:val="00E903A0"/>
    <w:rsid w:val="00EC00C9"/>
    <w:rsid w:val="00F05A8C"/>
    <w:rsid w:val="00F1686A"/>
    <w:rsid w:val="00F4413A"/>
    <w:rsid w:val="00F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65C5817-0BAF-4E58-848C-344F9373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1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Documents\Mod&#232;les%20Office%20personnalis&#233;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8B86BD9C784EF19F8B4EB78CCDF1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8FD2E9-BE12-4D43-BF67-E8F4EAB52DF8}"/>
      </w:docPartPr>
      <w:docPartBody>
        <w:p w:rsidR="005641D8" w:rsidRDefault="00643019">
          <w:pPr>
            <w:pStyle w:val="B28B86BD9C784EF19F8B4EB78CCDF10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19"/>
    <w:rsid w:val="000B4C9E"/>
    <w:rsid w:val="005641D8"/>
    <w:rsid w:val="00643019"/>
    <w:rsid w:val="006A7423"/>
    <w:rsid w:val="0072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28B86BD9C784EF19F8B4EB78CCDF104">
    <w:name w:val="B28B86BD9C784EF19F8B4EB78CCDF1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29F7D-C5F6-4522-973E-B28B6FAF5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70</TotalTime>
  <Pages>3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KM</vt:lpstr>
    </vt:vector>
  </TitlesOfParts>
  <Company>EPSI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KM</dc:title>
  <dc:subject>Marianne et les 5 Fantastiques</dc:subject>
  <dc:creator>Grégoire Meurillon</dc:creator>
  <cp:lastModifiedBy>Grégoire Meurillon</cp:lastModifiedBy>
  <cp:revision>4</cp:revision>
  <dcterms:created xsi:type="dcterms:W3CDTF">2013-11-19T08:42:00Z</dcterms:created>
  <dcterms:modified xsi:type="dcterms:W3CDTF">2013-11-19T09:52:00Z</dcterms:modified>
</cp:coreProperties>
</file>