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203449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pPr w:leftFromText="141" w:rightFromText="141" w:horzAnchor="margin" w:tblpY="630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F4413A" w:rsidTr="007838BE">
            <w:trPr>
              <w:trHeight w:val="3837"/>
            </w:trPr>
            <w:tc>
              <w:tcPr>
                <w:tcW w:w="5000" w:type="pct"/>
              </w:tcPr>
              <w:p w:rsidR="007838BE" w:rsidRDefault="007838BE" w:rsidP="007838BE">
                <w:pPr>
                  <w:pStyle w:val="Sansinterligne"/>
                  <w:tabs>
                    <w:tab w:val="left" w:pos="4530"/>
                  </w:tabs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4413A" w:rsidRDefault="001778C3" w:rsidP="007838BE">
                <w:pPr>
                  <w:pStyle w:val="Sansinterligne"/>
                  <w:tabs>
                    <w:tab w:val="left" w:pos="4530"/>
                  </w:tabs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63872" behindDoc="1" locked="0" layoutInCell="1" allowOverlap="1" wp14:anchorId="4946BB23" wp14:editId="39861724">
                      <wp:simplePos x="0" y="0"/>
                      <wp:positionH relativeFrom="column">
                        <wp:posOffset>1900554</wp:posOffset>
                      </wp:positionH>
                      <wp:positionV relativeFrom="paragraph">
                        <wp:posOffset>289560</wp:posOffset>
                      </wp:positionV>
                      <wp:extent cx="2071931" cy="1295400"/>
                      <wp:effectExtent l="0" t="0" r="5080" b="0"/>
                      <wp:wrapNone/>
                      <wp:docPr id="3" name="Image 3" descr="C:\Users\Thomas\EPSI\Etude Systémique\Logo_EPSI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Thomas\EPSI\Etude Systémique\Logo_EPSI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80828" cy="13009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</w:tr>
          <w:tr w:rsidR="00F4413A" w:rsidTr="007838BE">
            <w:trPr>
              <w:trHeight w:val="1440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52"/>
                  <w:szCs w:val="44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13A" w:rsidRPr="00C10849" w:rsidRDefault="00C10849" w:rsidP="00811210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80"/>
                      </w:rPr>
                    </w:pPr>
                    <w:r w:rsidRPr="00C10849"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44"/>
                      </w:rPr>
                      <w:t xml:space="preserve"> </w:t>
                    </w:r>
                    <w:r w:rsidR="00811210"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44"/>
                      </w:rPr>
                      <w:t>Fiches types/squelettes</w:t>
                    </w:r>
                    <w:r w:rsidRPr="00C10849"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44"/>
                      </w:rPr>
                      <w:t xml:space="preserve"> </w:t>
                    </w:r>
                  </w:p>
                </w:tc>
              </w:sdtContent>
            </w:sdt>
          </w:tr>
          <w:tr w:rsidR="00F4413A" w:rsidTr="007838BE">
            <w:trPr>
              <w:trHeight w:val="720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F4413A" w:rsidRDefault="00C10849" w:rsidP="007838BE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 w:rsidRPr="00C10849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Marianne et les 5 Fantastiques</w:t>
                </w:r>
              </w:p>
            </w:tc>
          </w:tr>
          <w:tr w:rsidR="00F4413A" w:rsidTr="007838BE">
            <w:trPr>
              <w:trHeight w:val="492"/>
            </w:trPr>
            <w:tc>
              <w:tcPr>
                <w:tcW w:w="5000" w:type="pct"/>
                <w:vAlign w:val="center"/>
              </w:tcPr>
              <w:p w:rsidR="00F4413A" w:rsidRDefault="00F4413A" w:rsidP="007838BE">
                <w:pPr>
                  <w:pStyle w:val="Sansinterligne"/>
                  <w:jc w:val="center"/>
                </w:pPr>
              </w:p>
            </w:tc>
          </w:tr>
          <w:tr w:rsidR="00F4413A" w:rsidTr="007838BE">
            <w:trPr>
              <w:trHeight w:val="2682"/>
            </w:trPr>
            <w:sdt>
              <w:sdtPr>
                <w:rPr>
                  <w:sz w:val="32"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F4413A" w:rsidRDefault="004A1A89" w:rsidP="004A1A89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 w:rsidRPr="00A1355D">
                      <w:rPr>
                        <w:sz w:val="32"/>
                      </w:rPr>
                      <w:t xml:space="preserve"> M. DEBAS Thomas   </w:t>
                    </w:r>
                    <w:r w:rsidRPr="00D628B2">
                      <w:rPr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 xml:space="preserve">                                                                                     </w:t>
                    </w:r>
                    <w:r w:rsidRPr="00D628B2">
                      <w:rPr>
                        <w:sz w:val="32"/>
                      </w:rPr>
                      <w:t xml:space="preserve">M. DESZCZ Sébastien                                                                                    </w:t>
                    </w:r>
                    <w:r w:rsidRPr="00A1355D">
                      <w:rPr>
                        <w:sz w:val="32"/>
                      </w:rPr>
                      <w:t xml:space="preserve">                                       </w:t>
                    </w:r>
                    <w:r>
                      <w:rPr>
                        <w:sz w:val="32"/>
                      </w:rPr>
                      <w:t xml:space="preserve">                                                                       </w:t>
                    </w:r>
                    <w:r w:rsidRPr="00D25020">
                      <w:rPr>
                        <w:sz w:val="32"/>
                      </w:rPr>
                      <w:t xml:space="preserve">                                                                                         </w:t>
                    </w:r>
                    <w:r w:rsidRPr="00D50977">
                      <w:rPr>
                        <w:sz w:val="32"/>
                      </w:rPr>
                      <w:t xml:space="preserve"> M. JAGOURY Matthieu  </w:t>
                    </w:r>
                    <w:r w:rsidRPr="00B204E0">
                      <w:rPr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 xml:space="preserve">                                                                                                                                                            </w:t>
                    </w:r>
                    <w:r w:rsidRPr="00B204E0">
                      <w:rPr>
                        <w:sz w:val="32"/>
                      </w:rPr>
                      <w:t xml:space="preserve">M. MAURICE Rémy                                                                                                                                      </w:t>
                    </w:r>
                    <w:r w:rsidRPr="00D50977">
                      <w:rPr>
                        <w:sz w:val="32"/>
                      </w:rPr>
                      <w:t xml:space="preserve">                                  </w:t>
                    </w:r>
                    <w:r>
                      <w:rPr>
                        <w:sz w:val="32"/>
                      </w:rPr>
                      <w:t xml:space="preserve">                                                      </w:t>
                    </w:r>
                    <w:r w:rsidRPr="00D25020">
                      <w:rPr>
                        <w:sz w:val="32"/>
                      </w:rPr>
                      <w:t xml:space="preserve">M. MEURILLON Grégoire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</w:r>
                    <w:r w:rsidRPr="000D5CA2">
                      <w:rPr>
                        <w:sz w:val="32"/>
                      </w:rPr>
                      <w:t xml:space="preserve">Mlle. STALTER Marianne </w:t>
                    </w:r>
                    <w:r w:rsidRPr="00D25020">
                      <w:rPr>
                        <w:sz w:val="32"/>
                      </w:rPr>
                      <w:t xml:space="preserve">                                                    </w:t>
                    </w:r>
                  </w:p>
                </w:tc>
              </w:sdtContent>
            </w:sdt>
          </w:tr>
          <w:tr w:rsidR="00F4413A" w:rsidTr="007838BE">
            <w:trPr>
              <w:trHeight w:val="360"/>
            </w:trPr>
            <w:tc>
              <w:tcPr>
                <w:tcW w:w="5000" w:type="pct"/>
                <w:vAlign w:val="center"/>
              </w:tcPr>
              <w:p w:rsidR="00E903A0" w:rsidRDefault="00E903A0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  <w:p w:rsidR="00F4413A" w:rsidRDefault="005E75AB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Années 2013-2014</w:t>
                </w:r>
              </w:p>
              <w:p w:rsidR="001778C3" w:rsidRDefault="001778C3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B3 Initial</w:t>
                </w:r>
              </w:p>
            </w:tc>
          </w:tr>
        </w:tbl>
        <w:p w:rsidR="00F4413A" w:rsidRDefault="00F4413A"/>
        <w:p w:rsidR="00F4413A" w:rsidRDefault="00F4413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F4413A">
            <w:tc>
              <w:tcPr>
                <w:tcW w:w="5000" w:type="pct"/>
              </w:tcPr>
              <w:p w:rsidR="00F4413A" w:rsidRDefault="00F4413A">
                <w:pPr>
                  <w:pStyle w:val="Sansinterligne"/>
                </w:pPr>
              </w:p>
            </w:tc>
          </w:tr>
        </w:tbl>
        <w:p w:rsidR="00F4413A" w:rsidRDefault="00F4413A"/>
        <w:p w:rsidR="00B64EFA" w:rsidRDefault="00F4413A" w:rsidP="00AE07DE">
          <w:r>
            <w:br w:type="page"/>
          </w:r>
        </w:p>
      </w:sdtContent>
    </w:sdt>
    <w:p w:rsidR="00D25020" w:rsidRDefault="00D25020" w:rsidP="00AE07DE">
      <w:pPr>
        <w:pStyle w:val="En-tte"/>
        <w:rPr>
          <w:b/>
          <w:sz w:val="28"/>
          <w:u w:val="single"/>
        </w:rPr>
      </w:pPr>
      <w:r w:rsidRPr="00D25020">
        <w:rPr>
          <w:b/>
          <w:sz w:val="28"/>
          <w:u w:val="single"/>
        </w:rPr>
        <w:lastRenderedPageBreak/>
        <w:t xml:space="preserve">I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 w:rsidR="000331DD">
        <w:rPr>
          <w:b/>
          <w:sz w:val="32"/>
          <w:u w:val="single"/>
        </w:rPr>
        <w:t>Fiche</w:t>
      </w:r>
      <w:r w:rsidR="00F31138">
        <w:rPr>
          <w:b/>
          <w:sz w:val="32"/>
          <w:u w:val="single"/>
        </w:rPr>
        <w:t>s</w:t>
      </w:r>
      <w:r w:rsidR="000331DD">
        <w:rPr>
          <w:b/>
          <w:sz w:val="32"/>
          <w:u w:val="single"/>
        </w:rPr>
        <w:t xml:space="preserve"> type</w:t>
      </w:r>
      <w:r w:rsidR="00F31138">
        <w:rPr>
          <w:b/>
          <w:sz w:val="32"/>
          <w:u w:val="single"/>
        </w:rPr>
        <w:t>s</w:t>
      </w:r>
      <w:r w:rsidR="000331DD">
        <w:rPr>
          <w:b/>
          <w:sz w:val="32"/>
          <w:u w:val="single"/>
        </w:rPr>
        <w:t>/squelette</w:t>
      </w:r>
      <w:r w:rsidR="00F31138">
        <w:rPr>
          <w:b/>
          <w:sz w:val="32"/>
          <w:u w:val="single"/>
        </w:rPr>
        <w:t>s</w:t>
      </w:r>
    </w:p>
    <w:p w:rsidR="00D25020" w:rsidRDefault="00D25020" w:rsidP="00AE07DE">
      <w:pPr>
        <w:pStyle w:val="En-tte"/>
        <w:rPr>
          <w:b/>
          <w:sz w:val="28"/>
          <w:u w:val="single"/>
        </w:rPr>
      </w:pPr>
    </w:p>
    <w:p w:rsidR="00E74445" w:rsidRDefault="00E74445" w:rsidP="00AE07DE">
      <w:pPr>
        <w:pStyle w:val="En-tte"/>
        <w:rPr>
          <w:sz w:val="24"/>
          <w:szCs w:val="24"/>
        </w:rPr>
      </w:pPr>
      <w:r>
        <w:rPr>
          <w:sz w:val="24"/>
          <w:szCs w:val="24"/>
        </w:rPr>
        <w:t>Tous les utilisateurs disposent d’un identifiant et d’un mot de passe permettant d’accéder au contenu de l’entreprise</w:t>
      </w:r>
    </w:p>
    <w:p w:rsidR="00E74445" w:rsidRPr="00E74445" w:rsidRDefault="00E74445" w:rsidP="00AE07DE">
      <w:pPr>
        <w:pStyle w:val="En-tte"/>
        <w:rPr>
          <w:sz w:val="24"/>
          <w:szCs w:val="24"/>
        </w:rPr>
      </w:pPr>
    </w:p>
    <w:p w:rsidR="00D25020" w:rsidRDefault="000331DD" w:rsidP="00D25020">
      <w:pPr>
        <w:pStyle w:val="En-tte"/>
        <w:rPr>
          <w:sz w:val="24"/>
        </w:rPr>
      </w:pPr>
      <w:r>
        <w:rPr>
          <w:sz w:val="24"/>
        </w:rPr>
        <w:t>L’accesseur pourra faire une recherche de compétence</w:t>
      </w:r>
      <w:r w:rsidR="00420203">
        <w:rPr>
          <w:sz w:val="24"/>
        </w:rPr>
        <w:t>s</w:t>
      </w:r>
      <w:r>
        <w:rPr>
          <w:sz w:val="24"/>
        </w:rPr>
        <w:t xml:space="preserve"> grâce au moteur de recherche.</w:t>
      </w:r>
    </w:p>
    <w:p w:rsidR="000331DD" w:rsidRDefault="000331DD" w:rsidP="00D25020">
      <w:pPr>
        <w:pStyle w:val="En-tte"/>
        <w:rPr>
          <w:sz w:val="24"/>
        </w:rPr>
      </w:pPr>
    </w:p>
    <w:p w:rsidR="000331DD" w:rsidRDefault="000331DD" w:rsidP="00D25020">
      <w:pPr>
        <w:pStyle w:val="En-tte"/>
        <w:rPr>
          <w:sz w:val="24"/>
        </w:rPr>
      </w:pPr>
      <w:r>
        <w:rPr>
          <w:sz w:val="24"/>
        </w:rPr>
        <w:t>Le contributeur pourra soumettre ou mettre à jour une nouvelle compétence qui sera ensuite validé</w:t>
      </w:r>
      <w:r w:rsidR="00F31138">
        <w:rPr>
          <w:sz w:val="24"/>
        </w:rPr>
        <w:t>e</w:t>
      </w:r>
      <w:r>
        <w:rPr>
          <w:sz w:val="24"/>
        </w:rPr>
        <w:t xml:space="preserve"> par un administrateur.</w:t>
      </w:r>
    </w:p>
    <w:p w:rsidR="000331DD" w:rsidRDefault="000331DD" w:rsidP="00D25020">
      <w:pPr>
        <w:pStyle w:val="En-tte"/>
        <w:rPr>
          <w:sz w:val="24"/>
        </w:rPr>
      </w:pPr>
    </w:p>
    <w:p w:rsidR="00E74445" w:rsidRDefault="00E74445" w:rsidP="00D25020">
      <w:pPr>
        <w:pStyle w:val="En-tte"/>
        <w:rPr>
          <w:sz w:val="24"/>
        </w:rPr>
      </w:pPr>
      <w:r>
        <w:rPr>
          <w:sz w:val="24"/>
        </w:rPr>
        <w:t>Les administrateurs sont composés des 7 membres du groupe.</w:t>
      </w:r>
    </w:p>
    <w:p w:rsidR="00D25020" w:rsidRDefault="00E74445" w:rsidP="00D25020">
      <w:pPr>
        <w:pStyle w:val="En-tte"/>
        <w:rPr>
          <w:sz w:val="24"/>
        </w:rPr>
      </w:pPr>
      <w:r>
        <w:rPr>
          <w:sz w:val="24"/>
        </w:rPr>
        <w:t xml:space="preserve">Un </w:t>
      </w:r>
      <w:r w:rsidR="000331DD">
        <w:rPr>
          <w:sz w:val="24"/>
        </w:rPr>
        <w:t>administrateur pourra accéder au moteur de recherche,</w:t>
      </w:r>
      <w:r w:rsidR="000331DD" w:rsidRPr="000331DD">
        <w:rPr>
          <w:sz w:val="24"/>
        </w:rPr>
        <w:t xml:space="preserve"> </w:t>
      </w:r>
      <w:r w:rsidR="000331DD">
        <w:rPr>
          <w:sz w:val="24"/>
        </w:rPr>
        <w:t>soumettre ou mettre à</w:t>
      </w:r>
      <w:r w:rsidR="00F31138">
        <w:rPr>
          <w:sz w:val="24"/>
        </w:rPr>
        <w:t xml:space="preserve"> jour une nouvelle compétence,</w:t>
      </w:r>
      <w:r w:rsidR="000331DD">
        <w:rPr>
          <w:sz w:val="24"/>
        </w:rPr>
        <w:t xml:space="preserve"> il devra vérifier et valider les compétences qui seront soumises.</w:t>
      </w:r>
    </w:p>
    <w:p w:rsidR="00D25020" w:rsidRDefault="00D25020" w:rsidP="00D25020">
      <w:pPr>
        <w:pStyle w:val="En-tte"/>
        <w:rPr>
          <w:sz w:val="24"/>
        </w:rPr>
      </w:pPr>
    </w:p>
    <w:p w:rsidR="00D25020" w:rsidRDefault="00D25020" w:rsidP="00D25020">
      <w:pPr>
        <w:pStyle w:val="En-tte"/>
        <w:rPr>
          <w:sz w:val="24"/>
        </w:rPr>
      </w:pPr>
    </w:p>
    <w:p w:rsidR="00D25020" w:rsidRDefault="00D25020" w:rsidP="00D25020">
      <w:pPr>
        <w:pStyle w:val="En-tte"/>
        <w:rPr>
          <w:sz w:val="24"/>
        </w:rPr>
      </w:pPr>
    </w:p>
    <w:p w:rsidR="00442C1F" w:rsidRPr="00D25020" w:rsidRDefault="00F82850" w:rsidP="00D25020">
      <w:pPr>
        <w:pStyle w:val="En-tte"/>
        <w:rPr>
          <w:sz w:val="24"/>
        </w:rPr>
      </w:pPr>
      <w:r>
        <w:tab/>
      </w:r>
    </w:p>
    <w:sectPr w:rsidR="00442C1F" w:rsidRPr="00D25020" w:rsidSect="00F4413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1B8" w:rsidRDefault="00F811B8" w:rsidP="00537754">
      <w:pPr>
        <w:spacing w:after="0" w:line="240" w:lineRule="auto"/>
      </w:pPr>
      <w:r>
        <w:separator/>
      </w:r>
    </w:p>
  </w:endnote>
  <w:endnote w:type="continuationSeparator" w:id="0">
    <w:p w:rsidR="00F811B8" w:rsidRDefault="00F811B8" w:rsidP="00537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8AA" w:rsidRDefault="003B08A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8AA" w:rsidRDefault="003B08AA" w:rsidP="003B08AA">
    <w:pPr>
      <w:pStyle w:val="Pieddepage"/>
    </w:pPr>
  </w:p>
  <w:p w:rsidR="003B08AA" w:rsidRDefault="003B08AA" w:rsidP="003B08AA">
    <w:pPr>
      <w:pStyle w:val="Pieddepage"/>
    </w:pPr>
    <w:bookmarkStart w:id="0" w:name="_GoBack"/>
    <w:bookmarkEnd w:id="0"/>
    <w:r>
      <w:t>M. DEBAS Thomas</w:t>
    </w:r>
    <w:r>
      <w:tab/>
    </w:r>
    <w:r>
      <w:tab/>
      <w:t>M. MAURICE Rémy</w:t>
    </w:r>
  </w:p>
  <w:p w:rsidR="003B08AA" w:rsidRDefault="003B08AA" w:rsidP="003B08AA">
    <w:pPr>
      <w:pStyle w:val="Pieddepage"/>
    </w:pPr>
    <w:r>
      <w:t>M. DESZCZ Sébastien</w:t>
    </w:r>
    <w:r>
      <w:tab/>
      <w:t xml:space="preserve">     </w:t>
    </w:r>
    <w:r>
      <w:tab/>
      <w:t>M. MEURILLON Grégoire</w:t>
    </w:r>
  </w:p>
  <w:p w:rsidR="003B08AA" w:rsidRDefault="003B08AA" w:rsidP="003B08AA">
    <w:pPr>
      <w:pStyle w:val="Pieddepage"/>
    </w:pPr>
    <w:r>
      <w:t xml:space="preserve">M. JAGOURY Matthieu </w:t>
    </w:r>
    <w:r>
      <w:tab/>
      <w:t xml:space="preserve">     </w:t>
    </w:r>
    <w:r>
      <w:tab/>
      <w:t>Mlle. STALTER Marianne</w:t>
    </w:r>
  </w:p>
  <w:p w:rsidR="00420168" w:rsidRPr="00E1547A" w:rsidRDefault="00F811B8" w:rsidP="00420168">
    <w:pPr>
      <w:pStyle w:val="Pieddepage"/>
      <w:jc w:val="center"/>
    </w:pPr>
    <w:sdt>
      <w:sdtPr>
        <w:id w:val="-1322805441"/>
        <w:docPartObj>
          <w:docPartGallery w:val="Page Numbers (Bottom of Page)"/>
          <w:docPartUnique/>
        </w:docPartObj>
      </w:sdtPr>
      <w:sdtEndPr/>
      <w:sdtContent>
        <w:r w:rsidR="003B60A0">
          <w:fldChar w:fldCharType="begin"/>
        </w:r>
        <w:r w:rsidR="00420168">
          <w:instrText>PAGE   \* MERGEFORMAT</w:instrText>
        </w:r>
        <w:r w:rsidR="003B60A0">
          <w:fldChar w:fldCharType="separate"/>
        </w:r>
        <w:r w:rsidR="003B08AA">
          <w:rPr>
            <w:noProof/>
          </w:rPr>
          <w:t>1</w:t>
        </w:r>
        <w:r w:rsidR="003B60A0"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8AA" w:rsidRDefault="003B08A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1B8" w:rsidRDefault="00F811B8" w:rsidP="00537754">
      <w:pPr>
        <w:spacing w:after="0" w:line="240" w:lineRule="auto"/>
      </w:pPr>
      <w:r>
        <w:separator/>
      </w:r>
    </w:p>
  </w:footnote>
  <w:footnote w:type="continuationSeparator" w:id="0">
    <w:p w:rsidR="00F811B8" w:rsidRDefault="00F811B8" w:rsidP="00537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8AA" w:rsidRDefault="003B08A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47A" w:rsidRDefault="00F82850" w:rsidP="00E1547A">
    <w:pPr>
      <w:pStyle w:val="En-tte"/>
      <w:jc w:val="center"/>
      <w:rPr>
        <w:b/>
        <w:sz w:val="24"/>
      </w:rPr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4605655</wp:posOffset>
          </wp:positionH>
          <wp:positionV relativeFrom="paragraph">
            <wp:posOffset>-50165</wp:posOffset>
          </wp:positionV>
          <wp:extent cx="1485900" cy="929005"/>
          <wp:effectExtent l="0" t="0" r="0" b="4445"/>
          <wp:wrapNone/>
          <wp:docPr id="2" name="Image 2" descr="C:\Users\Thomas\EPSI\Etude Systémique\Logo_EPS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omas\EPSI\Etude Systémique\Logo_EPS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929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20203">
      <w:rPr>
        <w:b/>
        <w:sz w:val="24"/>
      </w:rPr>
      <w:t>Fiches Types/Squelettes</w:t>
    </w:r>
  </w:p>
  <w:p w:rsidR="00C10849" w:rsidRPr="00C10849" w:rsidRDefault="00C10849" w:rsidP="00C10849">
    <w:pPr>
      <w:pStyle w:val="En-tte"/>
      <w:jc w:val="center"/>
    </w:pPr>
    <w:r>
      <w:t>Marianne et les 5 Fantastiques</w:t>
    </w:r>
  </w:p>
  <w:p w:rsidR="00E1547A" w:rsidRDefault="00E1547A" w:rsidP="00164C57">
    <w:pPr>
      <w:pStyle w:val="En-tte"/>
    </w:pPr>
    <w:r>
      <w:t>EPSI Arras</w:t>
    </w:r>
    <w:r w:rsidR="00164C57">
      <w:tab/>
    </w:r>
    <w:r w:rsidR="00164C57">
      <w:tab/>
    </w:r>
    <w:r>
      <w:tab/>
    </w:r>
    <w:r>
      <w:tab/>
    </w:r>
    <w:r w:rsidR="00CA0BA9">
      <w:tab/>
    </w:r>
  </w:p>
  <w:p w:rsidR="00F82850" w:rsidRDefault="00E1547A" w:rsidP="00E1547A">
    <w:pPr>
      <w:pStyle w:val="En-tte"/>
    </w:pPr>
    <w:r>
      <w:t>2013-2014</w:t>
    </w:r>
    <w:r>
      <w:tab/>
    </w:r>
    <w:r w:rsidR="00D34343">
      <w:tab/>
    </w:r>
  </w:p>
  <w:p w:rsidR="00E1547A" w:rsidRDefault="00D34343" w:rsidP="00E1547A">
    <w:pPr>
      <w:pStyle w:val="En-tte"/>
    </w:pPr>
    <w:r>
      <w:t>Pour Patrick LEFEVRE</w:t>
    </w:r>
    <w:r w:rsidR="00E1547A">
      <w:tab/>
    </w:r>
  </w:p>
  <w:p w:rsidR="00C10849" w:rsidRDefault="00C10849" w:rsidP="00E1547A">
    <w:pPr>
      <w:pStyle w:val="En-tte"/>
    </w:pPr>
  </w:p>
  <w:p w:rsidR="00966D01" w:rsidRDefault="00966D01" w:rsidP="00E1547A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8AA" w:rsidRDefault="003B08A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D7321"/>
    <w:multiLevelType w:val="hybridMultilevel"/>
    <w:tmpl w:val="C70CBE78"/>
    <w:lvl w:ilvl="0" w:tplc="03EA731E">
      <w:start w:val="1"/>
      <w:numFmt w:val="lowerLetter"/>
      <w:lvlText w:val="%1)"/>
      <w:lvlJc w:val="left"/>
      <w:pPr>
        <w:ind w:left="4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520" w:hanging="360"/>
      </w:pPr>
    </w:lvl>
    <w:lvl w:ilvl="2" w:tplc="040C001B" w:tentative="1">
      <w:start w:val="1"/>
      <w:numFmt w:val="lowerRoman"/>
      <w:lvlText w:val="%3."/>
      <w:lvlJc w:val="right"/>
      <w:pPr>
        <w:ind w:left="6240" w:hanging="180"/>
      </w:pPr>
    </w:lvl>
    <w:lvl w:ilvl="3" w:tplc="040C000F" w:tentative="1">
      <w:start w:val="1"/>
      <w:numFmt w:val="decimal"/>
      <w:lvlText w:val="%4."/>
      <w:lvlJc w:val="left"/>
      <w:pPr>
        <w:ind w:left="6960" w:hanging="360"/>
      </w:pPr>
    </w:lvl>
    <w:lvl w:ilvl="4" w:tplc="040C0019" w:tentative="1">
      <w:start w:val="1"/>
      <w:numFmt w:val="lowerLetter"/>
      <w:lvlText w:val="%5."/>
      <w:lvlJc w:val="left"/>
      <w:pPr>
        <w:ind w:left="7680" w:hanging="360"/>
      </w:pPr>
    </w:lvl>
    <w:lvl w:ilvl="5" w:tplc="040C001B" w:tentative="1">
      <w:start w:val="1"/>
      <w:numFmt w:val="lowerRoman"/>
      <w:lvlText w:val="%6."/>
      <w:lvlJc w:val="right"/>
      <w:pPr>
        <w:ind w:left="8400" w:hanging="180"/>
      </w:pPr>
    </w:lvl>
    <w:lvl w:ilvl="6" w:tplc="040C000F" w:tentative="1">
      <w:start w:val="1"/>
      <w:numFmt w:val="decimal"/>
      <w:lvlText w:val="%7."/>
      <w:lvlJc w:val="left"/>
      <w:pPr>
        <w:ind w:left="9120" w:hanging="360"/>
      </w:pPr>
    </w:lvl>
    <w:lvl w:ilvl="7" w:tplc="040C0019" w:tentative="1">
      <w:start w:val="1"/>
      <w:numFmt w:val="lowerLetter"/>
      <w:lvlText w:val="%8."/>
      <w:lvlJc w:val="left"/>
      <w:pPr>
        <w:ind w:left="9840" w:hanging="360"/>
      </w:pPr>
    </w:lvl>
    <w:lvl w:ilvl="8" w:tplc="040C001B" w:tentative="1">
      <w:start w:val="1"/>
      <w:numFmt w:val="lowerRoman"/>
      <w:lvlText w:val="%9."/>
      <w:lvlJc w:val="right"/>
      <w:pPr>
        <w:ind w:left="10560" w:hanging="180"/>
      </w:pPr>
    </w:lvl>
  </w:abstractNum>
  <w:abstractNum w:abstractNumId="1">
    <w:nsid w:val="37713393"/>
    <w:multiLevelType w:val="hybridMultilevel"/>
    <w:tmpl w:val="7D547C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31DD"/>
    <w:rsid w:val="000331DD"/>
    <w:rsid w:val="00133FF6"/>
    <w:rsid w:val="00137886"/>
    <w:rsid w:val="001455D0"/>
    <w:rsid w:val="00164C57"/>
    <w:rsid w:val="001778C3"/>
    <w:rsid w:val="00217D0E"/>
    <w:rsid w:val="00224768"/>
    <w:rsid w:val="00291CF2"/>
    <w:rsid w:val="00343F12"/>
    <w:rsid w:val="003B08AA"/>
    <w:rsid w:val="003B60A0"/>
    <w:rsid w:val="003D683D"/>
    <w:rsid w:val="00420168"/>
    <w:rsid w:val="00420203"/>
    <w:rsid w:val="00442C1F"/>
    <w:rsid w:val="00486E34"/>
    <w:rsid w:val="004A1A89"/>
    <w:rsid w:val="004C104A"/>
    <w:rsid w:val="004C1749"/>
    <w:rsid w:val="00530B06"/>
    <w:rsid w:val="00537754"/>
    <w:rsid w:val="005E75AB"/>
    <w:rsid w:val="00632B78"/>
    <w:rsid w:val="0074240D"/>
    <w:rsid w:val="007838BE"/>
    <w:rsid w:val="008073A0"/>
    <w:rsid w:val="00811210"/>
    <w:rsid w:val="0086104D"/>
    <w:rsid w:val="008A7749"/>
    <w:rsid w:val="00933760"/>
    <w:rsid w:val="00962F2A"/>
    <w:rsid w:val="00966D01"/>
    <w:rsid w:val="009A0E39"/>
    <w:rsid w:val="009C68DE"/>
    <w:rsid w:val="00A547C3"/>
    <w:rsid w:val="00A64766"/>
    <w:rsid w:val="00AB72D0"/>
    <w:rsid w:val="00AE07DE"/>
    <w:rsid w:val="00B433A8"/>
    <w:rsid w:val="00B64EFA"/>
    <w:rsid w:val="00B720A0"/>
    <w:rsid w:val="00B855FA"/>
    <w:rsid w:val="00C10849"/>
    <w:rsid w:val="00CA0BA9"/>
    <w:rsid w:val="00D25020"/>
    <w:rsid w:val="00D25028"/>
    <w:rsid w:val="00D34343"/>
    <w:rsid w:val="00E0703E"/>
    <w:rsid w:val="00E1547A"/>
    <w:rsid w:val="00E5763B"/>
    <w:rsid w:val="00E74445"/>
    <w:rsid w:val="00E903A0"/>
    <w:rsid w:val="00ED0E6F"/>
    <w:rsid w:val="00F1686A"/>
    <w:rsid w:val="00F31138"/>
    <w:rsid w:val="00F4413A"/>
    <w:rsid w:val="00F811B8"/>
    <w:rsid w:val="00F82850"/>
    <w:rsid w:val="00FB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9DACFD4-051B-482E-9A7E-D6DCC979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E3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7754"/>
  </w:style>
  <w:style w:type="paragraph" w:styleId="Pieddepage">
    <w:name w:val="footer"/>
    <w:basedOn w:val="Normal"/>
    <w:link w:val="Pieddepag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7754"/>
  </w:style>
  <w:style w:type="paragraph" w:styleId="Textedebulles">
    <w:name w:val="Balloon Text"/>
    <w:basedOn w:val="Normal"/>
    <w:link w:val="TextedebullesCar"/>
    <w:uiPriority w:val="99"/>
    <w:semiHidden/>
    <w:unhideWhenUsed/>
    <w:rsid w:val="00537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7754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F4413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4413A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\EPSI\B3\Projet%20Oracle\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76</TotalTime>
  <Pages>2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Projet KM </vt:lpstr>
    </vt:vector>
  </TitlesOfParts>
  <Company>EPSI</Company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Fiches types/squelettes </dc:title>
  <dc:subject>Marianne et les 5 Fantastiques</dc:subject>
  <dc:creator> M. DEBAS Thomas                                                                                         M. DESZCZ Sébastien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M. JAGOURY Matthieu                                                                                                                                                               M. MAURICE Rémy                                                                                                                                                                                                                              M. MEURILLON Grégoire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Mlle. STALTER Marianne                                                     </dc:creator>
  <cp:lastModifiedBy>Sébastien DESZCZ</cp:lastModifiedBy>
  <cp:revision>11</cp:revision>
  <dcterms:created xsi:type="dcterms:W3CDTF">2013-10-22T09:34:00Z</dcterms:created>
  <dcterms:modified xsi:type="dcterms:W3CDTF">2014-03-21T14:16:00Z</dcterms:modified>
</cp:coreProperties>
</file>